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20"/>
        <w:tblW w:w="9776" w:type="dxa"/>
        <w:tblLayout w:type="fixed"/>
        <w:tblLook w:val="04A0" w:firstRow="1" w:lastRow="0" w:firstColumn="1" w:lastColumn="0" w:noHBand="0" w:noVBand="1"/>
      </w:tblPr>
      <w:tblGrid>
        <w:gridCol w:w="1413"/>
        <w:gridCol w:w="8363"/>
      </w:tblGrid>
      <w:tr w:rsidR="00976DEB" w:rsidRPr="00976DEB" w14:paraId="41AD9591" w14:textId="77777777" w:rsidTr="00FF7A1A">
        <w:trPr>
          <w:trHeight w:val="1266"/>
        </w:trPr>
        <w:tc>
          <w:tcPr>
            <w:tcW w:w="1413" w:type="dxa"/>
            <w:vMerge w:val="restart"/>
          </w:tcPr>
          <w:p w14:paraId="4A428946" w14:textId="77777777" w:rsidR="00976DEB" w:rsidRPr="00976DEB" w:rsidRDefault="00976DEB" w:rsidP="00976DEB">
            <w:pPr>
              <w:spacing w:before="0" w:line="0" w:lineRule="atLeast"/>
              <w:ind w:left="1820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bookmarkEnd w:id="0"/>
            <w:r w:rsidRPr="00976DEB">
              <w:rPr>
                <w:rFonts w:ascii="Times New Roman" w:hAnsi="Times New Roman"/>
                <w:noProof/>
                <w:sz w:val="28"/>
              </w:rPr>
              <w:drawing>
                <wp:anchor distT="0" distB="0" distL="114300" distR="114300" simplePos="0" relativeHeight="251655680" behindDoc="0" locked="0" layoutInCell="1" allowOverlap="1" wp14:anchorId="4189A86E" wp14:editId="590F57CE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566" cy="908050"/>
                  <wp:effectExtent l="0" t="0" r="0" b="6350"/>
                  <wp:wrapNone/>
                  <wp:docPr id="2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566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63" w:type="dxa"/>
            <w:vAlign w:val="center"/>
          </w:tcPr>
          <w:p w14:paraId="75992C00" w14:textId="77777777" w:rsidR="00976DEB" w:rsidRPr="00976DEB" w:rsidRDefault="00976DEB" w:rsidP="00976DEB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976DEB">
              <w:rPr>
                <w:rFonts w:ascii="Times New Roman" w:hAnsi="Times New Roman"/>
                <w:sz w:val="18"/>
                <w:szCs w:val="20"/>
              </w:rPr>
              <w:t>МИНОБРНАУКИ РОССИИ</w:t>
            </w:r>
          </w:p>
          <w:p w14:paraId="1039F995" w14:textId="77777777" w:rsidR="00976DEB" w:rsidRPr="00976DEB" w:rsidRDefault="00976DEB" w:rsidP="00976DEB">
            <w:pPr>
              <w:spacing w:before="0" w:line="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B288D17" w14:textId="77777777" w:rsidR="00976DEB" w:rsidRPr="00976DEB" w:rsidRDefault="00976DEB" w:rsidP="00976DEB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976DEB">
              <w:rPr>
                <w:rFonts w:ascii="Times New Roman" w:hAnsi="Times New Roman"/>
                <w:sz w:val="18"/>
                <w:szCs w:val="20"/>
              </w:rPr>
              <w:t>федеральное государственное бюджетное образовательное учреждение</w:t>
            </w:r>
          </w:p>
          <w:p w14:paraId="7DB97B86" w14:textId="77777777" w:rsidR="00976DEB" w:rsidRPr="00976DEB" w:rsidRDefault="00976DEB" w:rsidP="00976DEB">
            <w:pPr>
              <w:spacing w:before="0" w:line="1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FC4D185" w14:textId="77777777" w:rsidR="00976DEB" w:rsidRPr="00976DEB" w:rsidRDefault="00976DEB" w:rsidP="00976DEB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976DEB">
              <w:rPr>
                <w:rFonts w:ascii="Times New Roman" w:hAnsi="Times New Roman"/>
                <w:sz w:val="18"/>
                <w:szCs w:val="20"/>
              </w:rPr>
              <w:t>высшего образования</w:t>
            </w:r>
          </w:p>
          <w:p w14:paraId="4CA6AF50" w14:textId="77777777" w:rsidR="00976DEB" w:rsidRPr="00976DEB" w:rsidRDefault="00976DEB" w:rsidP="00976DEB">
            <w:pPr>
              <w:spacing w:before="0" w:line="4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1A05B4B" w14:textId="77777777" w:rsidR="00976DEB" w:rsidRPr="00976DEB" w:rsidRDefault="00976DEB" w:rsidP="00976DEB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  <w:szCs w:val="20"/>
              </w:rPr>
            </w:pPr>
            <w:r w:rsidRPr="00976DEB">
              <w:rPr>
                <w:rFonts w:ascii="Times New Roman" w:hAnsi="Times New Roman"/>
                <w:b/>
                <w:sz w:val="18"/>
                <w:szCs w:val="20"/>
              </w:rPr>
              <w:t>«Балтийский государственный технический университет «ВОЕНМЕХ» им. Д.Ф. Устинова»</w:t>
            </w:r>
          </w:p>
          <w:p w14:paraId="6FDB0DCE" w14:textId="77777777" w:rsidR="00976DEB" w:rsidRPr="00976DEB" w:rsidRDefault="00976DEB" w:rsidP="00976DEB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  <w:szCs w:val="20"/>
              </w:rPr>
            </w:pPr>
            <w:r w:rsidRPr="00976DEB">
              <w:rPr>
                <w:rFonts w:ascii="Times New Roman" w:hAnsi="Times New Roman"/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976DEB" w:rsidRPr="00976DEB" w14:paraId="754D80E2" w14:textId="77777777" w:rsidTr="00FF7A1A">
        <w:trPr>
          <w:trHeight w:val="364"/>
        </w:trPr>
        <w:tc>
          <w:tcPr>
            <w:tcW w:w="1413" w:type="dxa"/>
            <w:vMerge/>
          </w:tcPr>
          <w:p w14:paraId="3B4FADB9" w14:textId="77777777" w:rsidR="00976DEB" w:rsidRPr="00976DEB" w:rsidRDefault="00976DEB" w:rsidP="00976DEB">
            <w:pPr>
              <w:spacing w:before="0" w:line="0" w:lineRule="atLeast"/>
              <w:ind w:left="1820"/>
              <w:jc w:val="center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7AC86812" w14:textId="77777777" w:rsidR="00976DEB" w:rsidRPr="00976DEB" w:rsidRDefault="00976DEB" w:rsidP="00976DEB">
            <w:pPr>
              <w:spacing w:before="0" w:line="0" w:lineRule="atLeast"/>
              <w:jc w:val="center"/>
              <w:rPr>
                <w:rFonts w:ascii="Times New Roman" w:hAnsi="Times New Roman"/>
                <w:szCs w:val="20"/>
              </w:rPr>
            </w:pPr>
            <w:r w:rsidRPr="00976DEB">
              <w:rPr>
                <w:rFonts w:ascii="Times New Roman" w:hAnsi="Times New Roman"/>
                <w:szCs w:val="20"/>
              </w:rPr>
              <w:t>БГТУ.СМК-Ф-4.2-К5-01</w:t>
            </w:r>
          </w:p>
        </w:tc>
      </w:tr>
    </w:tbl>
    <w:p w14:paraId="7D39EE89" w14:textId="7FBE29FC"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</w:p>
    <w:p w14:paraId="3280E6F8" w14:textId="77777777" w:rsidR="009F32A3" w:rsidRPr="001D5CA3" w:rsidRDefault="009F32A3" w:rsidP="009F32A3">
      <w:pPr>
        <w:spacing w:before="0" w:line="200" w:lineRule="exact"/>
        <w:jc w:val="left"/>
        <w:rPr>
          <w:rFonts w:ascii="Times New Roman" w:hAnsi="Times New Roman"/>
          <w:sz w:val="20"/>
        </w:rPr>
      </w:pPr>
    </w:p>
    <w:tbl>
      <w:tblPr>
        <w:tblStyle w:val="24"/>
        <w:tblpPr w:leftFromText="180" w:rightFromText="180" w:vertAnchor="page" w:horzAnchor="margin" w:tblpY="3316"/>
        <w:tblW w:w="9688" w:type="dxa"/>
        <w:tblLayout w:type="fixed"/>
        <w:tblLook w:val="04A0" w:firstRow="1" w:lastRow="0" w:firstColumn="1" w:lastColumn="0" w:noHBand="0" w:noVBand="1"/>
      </w:tblPr>
      <w:tblGrid>
        <w:gridCol w:w="1751"/>
        <w:gridCol w:w="708"/>
        <w:gridCol w:w="237"/>
        <w:gridCol w:w="6992"/>
      </w:tblGrid>
      <w:tr w:rsidR="00976DEB" w:rsidRPr="00976DEB" w14:paraId="099117DB" w14:textId="77777777" w:rsidTr="00976DEB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7330CD34" w14:textId="77777777" w:rsidR="00976DEB" w:rsidRPr="00976DEB" w:rsidRDefault="00976DEB" w:rsidP="00976DEB">
            <w:pPr>
              <w:spacing w:line="240" w:lineRule="auto"/>
              <w:ind w:left="-105"/>
              <w:jc w:val="left"/>
              <w:rPr>
                <w:rFonts w:ascii="Times New Roman" w:hAnsi="Times New Roman"/>
                <w:szCs w:val="24"/>
              </w:rPr>
            </w:pPr>
            <w:r w:rsidRPr="00976DEB">
              <w:rPr>
                <w:rFonts w:ascii="Times New Roman" w:hAnsi="Times New Roman"/>
                <w:szCs w:val="24"/>
              </w:rPr>
              <w:t>Факультет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D4585" w14:textId="77777777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976DEB">
              <w:rPr>
                <w:rFonts w:ascii="Times New Roman" w:hAnsi="Times New Roman"/>
                <w:szCs w:val="24"/>
              </w:rPr>
              <w:t>И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73A0BC15" w14:textId="77777777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C5761" w14:textId="77777777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976DEB">
              <w:rPr>
                <w:rFonts w:ascii="Times New Roman" w:hAnsi="Times New Roman"/>
                <w:color w:val="000000"/>
                <w:szCs w:val="24"/>
              </w:rPr>
              <w:t>Информационные и управляющие системы</w:t>
            </w:r>
          </w:p>
        </w:tc>
      </w:tr>
      <w:tr w:rsidR="00976DEB" w:rsidRPr="00976DEB" w14:paraId="48D09CB4" w14:textId="77777777" w:rsidTr="00976DEB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1E4CEA87" w14:textId="77777777" w:rsidR="00976DEB" w:rsidRPr="00976DEB" w:rsidRDefault="00976DEB" w:rsidP="00976DEB">
            <w:pPr>
              <w:spacing w:before="0" w:line="240" w:lineRule="auto"/>
              <w:ind w:left="-105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CDF8D7" w14:textId="77777777" w:rsidR="00976DEB" w:rsidRPr="00976DEB" w:rsidRDefault="00976DEB" w:rsidP="00976DEB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976DEB">
              <w:rPr>
                <w:rFonts w:ascii="Times New Roman" w:hAnsi="Times New Roman"/>
                <w:sz w:val="20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03D001A3" w14:textId="77777777" w:rsidR="00976DEB" w:rsidRPr="00976DEB" w:rsidRDefault="00976DEB" w:rsidP="00976DEB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DB8029" w14:textId="77777777" w:rsidR="00976DEB" w:rsidRPr="00976DEB" w:rsidRDefault="00976DEB" w:rsidP="00976DEB">
            <w:pPr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76DEB">
              <w:rPr>
                <w:rFonts w:ascii="Times New Roman" w:hAnsi="Times New Roman"/>
                <w:sz w:val="20"/>
              </w:rPr>
              <w:t>наименование</w:t>
            </w:r>
          </w:p>
        </w:tc>
      </w:tr>
      <w:tr w:rsidR="00976DEB" w:rsidRPr="00976DEB" w14:paraId="6303E3A0" w14:textId="77777777" w:rsidTr="00976DEB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0618903E" w14:textId="77777777" w:rsidR="00976DEB" w:rsidRPr="00976DEB" w:rsidRDefault="00976DEB" w:rsidP="00976DEB">
            <w:pPr>
              <w:spacing w:line="240" w:lineRule="auto"/>
              <w:ind w:left="-105"/>
              <w:jc w:val="left"/>
              <w:rPr>
                <w:rFonts w:ascii="Times New Roman" w:hAnsi="Times New Roman"/>
                <w:szCs w:val="24"/>
              </w:rPr>
            </w:pPr>
            <w:r w:rsidRPr="00976DEB">
              <w:rPr>
                <w:rFonts w:ascii="Times New Roman" w:hAnsi="Times New Roman"/>
                <w:szCs w:val="24"/>
              </w:rPr>
              <w:t>Кафедра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24EBF" w14:textId="77777777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976DEB">
              <w:rPr>
                <w:rFonts w:ascii="Times New Roman" w:hAnsi="Times New Roman"/>
                <w:szCs w:val="24"/>
              </w:rPr>
              <w:t>И5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1173E662" w14:textId="77777777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9EDC8" w14:textId="77777777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  <w:szCs w:val="24"/>
                <w:lang w:val="ru-RU"/>
              </w:rPr>
            </w:pPr>
            <w:r w:rsidRPr="00976DEB">
              <w:rPr>
                <w:rFonts w:ascii="Times New Roman" w:hAnsi="Times New Roman"/>
                <w:szCs w:val="24"/>
                <w:lang w:val="ru-RU"/>
              </w:rPr>
              <w:t>Информационные системы и программная инженерия</w:t>
            </w:r>
          </w:p>
        </w:tc>
      </w:tr>
      <w:tr w:rsidR="00976DEB" w:rsidRPr="00976DEB" w14:paraId="0651AC47" w14:textId="77777777" w:rsidTr="00976DEB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27406664" w14:textId="77777777" w:rsidR="00976DEB" w:rsidRPr="00976DEB" w:rsidRDefault="00976DEB" w:rsidP="00976DEB">
            <w:pPr>
              <w:spacing w:before="0" w:line="240" w:lineRule="auto"/>
              <w:ind w:left="-105"/>
              <w:jc w:val="left"/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4C811" w14:textId="77777777" w:rsidR="00976DEB" w:rsidRPr="00976DEB" w:rsidRDefault="00976DEB" w:rsidP="00976DEB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976DEB">
              <w:rPr>
                <w:rFonts w:ascii="Times New Roman" w:hAnsi="Times New Roman"/>
                <w:sz w:val="20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089C27CB" w14:textId="77777777" w:rsidR="00976DEB" w:rsidRPr="00976DEB" w:rsidRDefault="00976DEB" w:rsidP="00976DEB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AF54B6" w14:textId="77777777" w:rsidR="00976DEB" w:rsidRPr="00976DEB" w:rsidRDefault="00976DEB" w:rsidP="00976DEB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976DEB">
              <w:rPr>
                <w:rFonts w:ascii="Times New Roman" w:hAnsi="Times New Roman"/>
                <w:sz w:val="20"/>
              </w:rPr>
              <w:t>наименование</w:t>
            </w:r>
          </w:p>
        </w:tc>
      </w:tr>
      <w:tr w:rsidR="00976DEB" w:rsidRPr="00976DEB" w14:paraId="4AE29DE4" w14:textId="77777777" w:rsidTr="00976DEB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064AD153" w14:textId="77777777" w:rsidR="00976DEB" w:rsidRPr="00976DEB" w:rsidRDefault="00976DEB" w:rsidP="00976DEB">
            <w:pPr>
              <w:spacing w:line="240" w:lineRule="auto"/>
              <w:ind w:left="-105"/>
              <w:jc w:val="left"/>
              <w:rPr>
                <w:rFonts w:ascii="Times New Roman" w:hAnsi="Times New Roman"/>
                <w:szCs w:val="24"/>
              </w:rPr>
            </w:pPr>
            <w:r w:rsidRPr="00976DEB">
              <w:rPr>
                <w:rFonts w:ascii="Times New Roman" w:hAnsi="Times New Roman"/>
                <w:szCs w:val="24"/>
              </w:rPr>
              <w:t>Дисциплина</w:t>
            </w:r>
          </w:p>
        </w:tc>
        <w:tc>
          <w:tcPr>
            <w:tcW w:w="79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D1319" w14:textId="77777777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976DEB">
              <w:rPr>
                <w:rFonts w:ascii="Times New Roman" w:hAnsi="Times New Roman"/>
                <w:szCs w:val="24"/>
              </w:rPr>
              <w:t>Системное ПО</w:t>
            </w:r>
          </w:p>
        </w:tc>
      </w:tr>
    </w:tbl>
    <w:p w14:paraId="53F2CDF1" w14:textId="77777777" w:rsidR="009F32A3" w:rsidRPr="001D5CA3" w:rsidRDefault="009F32A3" w:rsidP="00976DEB">
      <w:pPr>
        <w:spacing w:before="0" w:after="200" w:line="276" w:lineRule="auto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14:paraId="35388D4F" w14:textId="77777777" w:rsidR="00976DEB" w:rsidRDefault="00976DEB" w:rsidP="00976DEB">
      <w:pPr>
        <w:spacing w:before="0" w:after="40" w:line="276" w:lineRule="auto"/>
        <w:jc w:val="center"/>
        <w:rPr>
          <w:rFonts w:ascii="Times New Roman" w:eastAsia="Calibri" w:hAnsi="Times New Roman"/>
          <w:sz w:val="44"/>
          <w:szCs w:val="22"/>
          <w:lang w:eastAsia="en-US"/>
        </w:rPr>
      </w:pPr>
    </w:p>
    <w:p w14:paraId="2A3DF649" w14:textId="72D01EBF" w:rsidR="00976DEB" w:rsidRPr="00976DEB" w:rsidRDefault="00976DEB" w:rsidP="00976DEB">
      <w:pPr>
        <w:spacing w:before="0" w:after="40" w:line="276" w:lineRule="auto"/>
        <w:jc w:val="center"/>
        <w:rPr>
          <w:rFonts w:ascii="Times New Roman" w:eastAsia="Calibri" w:hAnsi="Times New Roman"/>
          <w:sz w:val="44"/>
          <w:szCs w:val="22"/>
          <w:lang w:eastAsia="en-US"/>
        </w:rPr>
      </w:pPr>
      <w:r w:rsidRPr="00976DEB">
        <w:rPr>
          <w:rFonts w:ascii="Times New Roman" w:eastAsia="Calibri" w:hAnsi="Times New Roman"/>
          <w:sz w:val="44"/>
          <w:szCs w:val="22"/>
          <w:lang w:eastAsia="en-US"/>
        </w:rPr>
        <w:t>КУРСОВАЯ РАБОТА</w:t>
      </w:r>
    </w:p>
    <w:p w14:paraId="261E09A4" w14:textId="77777777" w:rsidR="00976DEB" w:rsidRPr="00976DEB" w:rsidRDefault="00976DEB" w:rsidP="00976DEB">
      <w:pPr>
        <w:spacing w:before="0" w:after="40" w:line="276" w:lineRule="auto"/>
        <w:jc w:val="center"/>
        <w:rPr>
          <w:rFonts w:ascii="Times New Roman" w:eastAsia="Calibri" w:hAnsi="Times New Roman"/>
          <w:sz w:val="36"/>
          <w:szCs w:val="22"/>
          <w:lang w:eastAsia="en-US"/>
        </w:rPr>
      </w:pPr>
      <w:r w:rsidRPr="00976DEB">
        <w:rPr>
          <w:rFonts w:ascii="Times New Roman" w:eastAsia="Calibri" w:hAnsi="Times New Roman"/>
          <w:sz w:val="36"/>
          <w:szCs w:val="22"/>
          <w:lang w:eastAsia="en-US"/>
        </w:rPr>
        <w:t>на тему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976DEB" w:rsidRPr="00976DEB" w14:paraId="532C91EF" w14:textId="77777777" w:rsidTr="00976DEB">
        <w:tc>
          <w:tcPr>
            <w:tcW w:w="9570" w:type="dxa"/>
            <w:tcBorders>
              <w:top w:val="nil"/>
              <w:left w:val="nil"/>
              <w:right w:val="nil"/>
            </w:tcBorders>
            <w:vAlign w:val="center"/>
          </w:tcPr>
          <w:p w14:paraId="6964981D" w14:textId="77777777" w:rsidR="00976DEB" w:rsidRPr="00976DEB" w:rsidRDefault="00976DEB" w:rsidP="00976DEB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 w:rsidRPr="00976DEB">
              <w:rPr>
                <w:rFonts w:ascii="Times New Roman" w:hAnsi="Times New Roman"/>
                <w:sz w:val="32"/>
              </w:rPr>
              <w:t>Создание компилятора</w:t>
            </w:r>
          </w:p>
        </w:tc>
      </w:tr>
      <w:tr w:rsidR="00976DEB" w:rsidRPr="00976DEB" w14:paraId="1D175885" w14:textId="77777777" w:rsidTr="00976DEB">
        <w:tc>
          <w:tcPr>
            <w:tcW w:w="9570" w:type="dxa"/>
            <w:tcBorders>
              <w:left w:val="nil"/>
              <w:right w:val="nil"/>
            </w:tcBorders>
            <w:vAlign w:val="center"/>
          </w:tcPr>
          <w:p w14:paraId="6FE77243" w14:textId="77777777" w:rsidR="00976DEB" w:rsidRPr="00976DEB" w:rsidRDefault="00976DEB" w:rsidP="00976DEB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 w:rsidRPr="00976DEB">
              <w:rPr>
                <w:rFonts w:ascii="Times New Roman" w:hAnsi="Times New Roman"/>
                <w:sz w:val="32"/>
              </w:rPr>
              <w:t xml:space="preserve">для подмножества языка </w:t>
            </w:r>
            <w:r w:rsidRPr="00976DEB">
              <w:rPr>
                <w:rFonts w:ascii="Times New Roman" w:hAnsi="Times New Roman"/>
                <w:sz w:val="32"/>
                <w:lang w:val="en-US"/>
              </w:rPr>
              <w:t>TypeScript</w:t>
            </w:r>
            <w:r w:rsidRPr="00976DEB">
              <w:rPr>
                <w:rFonts w:ascii="Times New Roman" w:hAnsi="Times New Roman"/>
                <w:sz w:val="32"/>
              </w:rPr>
              <w:t xml:space="preserve"> на ASM i386</w:t>
            </w:r>
          </w:p>
        </w:tc>
      </w:tr>
      <w:tr w:rsidR="00976DEB" w:rsidRPr="00976DEB" w14:paraId="6B906662" w14:textId="77777777" w:rsidTr="00976DEB">
        <w:tc>
          <w:tcPr>
            <w:tcW w:w="9570" w:type="dxa"/>
            <w:tcBorders>
              <w:left w:val="nil"/>
              <w:right w:val="nil"/>
            </w:tcBorders>
            <w:vAlign w:val="center"/>
          </w:tcPr>
          <w:p w14:paraId="244E5144" w14:textId="77777777" w:rsidR="00976DEB" w:rsidRPr="00976DEB" w:rsidRDefault="00976DEB" w:rsidP="00976DEB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</w:p>
        </w:tc>
      </w:tr>
    </w:tbl>
    <w:p w14:paraId="5EF5FA5E" w14:textId="77777777" w:rsidR="00976DEB" w:rsidRPr="00976DEB" w:rsidRDefault="00976DEB" w:rsidP="00976DEB">
      <w:pPr>
        <w:spacing w:before="0" w:after="40" w:line="240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tbl>
      <w:tblPr>
        <w:tblStyle w:val="110"/>
        <w:tblpPr w:leftFromText="180" w:rightFromText="180" w:vertAnchor="text" w:horzAnchor="margin" w:tblpXSpec="right" w:tblpY="311"/>
        <w:tblW w:w="0" w:type="auto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976DEB" w:rsidRPr="00976DEB" w14:paraId="6A46A7B1" w14:textId="77777777" w:rsidTr="00976DEB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83C9E" w14:textId="77777777" w:rsidR="00976DEB" w:rsidRPr="00976DEB" w:rsidRDefault="00976DEB" w:rsidP="00976DEB">
            <w:pPr>
              <w:spacing w:before="0" w:after="40"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976DEB">
              <w:rPr>
                <w:rFonts w:ascii="Times New Roman" w:hAnsi="Times New Roman"/>
                <w:sz w:val="28"/>
              </w:rPr>
              <w:t>Выполнил студент 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5A4CF1" w14:textId="77777777" w:rsidR="00976DEB" w:rsidRPr="00976DEB" w:rsidRDefault="00976DEB" w:rsidP="00976DEB">
            <w:pPr>
              <w:spacing w:before="40" w:after="40" w:line="240" w:lineRule="auto"/>
              <w:jc w:val="center"/>
              <w:rPr>
                <w:rFonts w:ascii="Times New Roman" w:hAnsi="Times New Roman"/>
                <w:iCs/>
                <w:sz w:val="28"/>
              </w:rPr>
            </w:pPr>
            <w:r w:rsidRPr="00976DEB">
              <w:rPr>
                <w:rFonts w:ascii="Times New Roman" w:hAnsi="Times New Roman"/>
                <w:iCs/>
                <w:sz w:val="28"/>
              </w:rPr>
              <w:t>И-582</w:t>
            </w:r>
          </w:p>
        </w:tc>
      </w:tr>
      <w:tr w:rsidR="00976DEB" w:rsidRPr="00976DEB" w14:paraId="0A3AF281" w14:textId="77777777" w:rsidTr="00976DEB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C321B" w14:textId="77777777" w:rsidR="00976DEB" w:rsidRPr="00976DEB" w:rsidRDefault="00976DEB" w:rsidP="00976DEB">
            <w:pPr>
              <w:spacing w:before="40" w:line="240" w:lineRule="auto"/>
              <w:jc w:val="center"/>
              <w:rPr>
                <w:rFonts w:ascii="Times New Roman" w:hAnsi="Times New Roman"/>
                <w:iCs/>
                <w:sz w:val="28"/>
              </w:rPr>
            </w:pPr>
            <w:r w:rsidRPr="00976DEB">
              <w:rPr>
                <w:rFonts w:ascii="Times New Roman" w:hAnsi="Times New Roman"/>
                <w:iCs/>
                <w:sz w:val="28"/>
              </w:rPr>
              <w:t>Махнев П.С.</w:t>
            </w:r>
          </w:p>
        </w:tc>
      </w:tr>
      <w:tr w:rsidR="00976DEB" w:rsidRPr="00976DEB" w14:paraId="529C7CBE" w14:textId="77777777" w:rsidTr="00976DEB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75F74A" w14:textId="77777777" w:rsidR="00976DEB" w:rsidRPr="00976DEB" w:rsidRDefault="00976DEB" w:rsidP="00976DEB">
            <w:pPr>
              <w:spacing w:before="0" w:after="40" w:line="240" w:lineRule="auto"/>
              <w:jc w:val="center"/>
              <w:rPr>
                <w:rFonts w:ascii="Times New Roman" w:hAnsi="Times New Roman"/>
                <w:sz w:val="14"/>
              </w:rPr>
            </w:pPr>
            <w:r w:rsidRPr="00976DEB">
              <w:rPr>
                <w:rFonts w:ascii="Times New Roman" w:hAnsi="Times New Roman"/>
                <w:sz w:val="18"/>
              </w:rPr>
              <w:t>Фамилия И.О.</w:t>
            </w:r>
          </w:p>
        </w:tc>
      </w:tr>
      <w:tr w:rsidR="00976DEB" w:rsidRPr="00976DEB" w14:paraId="03309CB0" w14:textId="77777777" w:rsidTr="00976DEB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6A5AF7" w14:textId="77777777" w:rsidR="00976DEB" w:rsidRPr="00976DEB" w:rsidRDefault="00976DEB" w:rsidP="00976DEB">
            <w:pPr>
              <w:spacing w:before="0" w:after="40" w:line="240" w:lineRule="auto"/>
              <w:jc w:val="left"/>
              <w:rPr>
                <w:rFonts w:ascii="Times New Roman" w:hAnsi="Times New Roman"/>
                <w:sz w:val="14"/>
              </w:rPr>
            </w:pPr>
          </w:p>
        </w:tc>
      </w:tr>
      <w:tr w:rsidR="00976DEB" w:rsidRPr="00976DEB" w14:paraId="0B047361" w14:textId="77777777" w:rsidTr="00976DEB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F7AF13" w14:textId="77777777" w:rsidR="00976DEB" w:rsidRPr="00976DEB" w:rsidRDefault="00976DEB" w:rsidP="00976DEB">
            <w:pPr>
              <w:spacing w:before="0" w:after="40" w:line="240" w:lineRule="auto"/>
              <w:jc w:val="right"/>
              <w:rPr>
                <w:rFonts w:ascii="Times New Roman" w:hAnsi="Times New Roman"/>
                <w:b/>
                <w:sz w:val="28"/>
              </w:rPr>
            </w:pPr>
            <w:r w:rsidRPr="00976DEB">
              <w:rPr>
                <w:rFonts w:ascii="Times New Roman" w:hAnsi="Times New Roman"/>
                <w:b/>
                <w:sz w:val="28"/>
              </w:rPr>
              <w:t>РУКОВОДИТЕЛЬ</w:t>
            </w:r>
          </w:p>
        </w:tc>
      </w:tr>
      <w:tr w:rsidR="00976DEB" w:rsidRPr="00976DEB" w14:paraId="3B65D4A3" w14:textId="77777777" w:rsidTr="00976DEB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CB0404" w14:textId="77777777" w:rsidR="00976DEB" w:rsidRPr="00976DEB" w:rsidRDefault="00976DEB" w:rsidP="00976DEB">
            <w:pPr>
              <w:spacing w:before="0" w:after="40" w:line="240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976DEB" w:rsidRPr="00976DEB" w14:paraId="4303D520" w14:textId="77777777" w:rsidTr="00976DEB">
        <w:tc>
          <w:tcPr>
            <w:tcW w:w="2561" w:type="dxa"/>
            <w:gridSpan w:val="4"/>
            <w:tcBorders>
              <w:top w:val="nil"/>
              <w:left w:val="nil"/>
              <w:right w:val="nil"/>
            </w:tcBorders>
          </w:tcPr>
          <w:p w14:paraId="4C9B3A1F" w14:textId="77777777" w:rsidR="00976DEB" w:rsidRPr="00976DEB" w:rsidRDefault="00976DEB" w:rsidP="00976DEB">
            <w:pPr>
              <w:spacing w:before="0" w:after="40" w:line="240" w:lineRule="auto"/>
              <w:jc w:val="center"/>
              <w:rPr>
                <w:rFonts w:ascii="Times New Roman" w:hAnsi="Times New Roman"/>
                <w:iCs/>
                <w:sz w:val="28"/>
              </w:rPr>
            </w:pPr>
            <w:r w:rsidRPr="00976DEB">
              <w:rPr>
                <w:rFonts w:ascii="Times New Roman" w:hAnsi="Times New Roman"/>
                <w:iCs/>
                <w:sz w:val="28"/>
              </w:rPr>
              <w:t>Иванов К.С.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A1186FB" w14:textId="77777777" w:rsidR="00976DEB" w:rsidRPr="00976DEB" w:rsidRDefault="00976DEB" w:rsidP="00976DEB">
            <w:pPr>
              <w:spacing w:before="0" w:after="40" w:line="240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right w:val="nil"/>
            </w:tcBorders>
          </w:tcPr>
          <w:p w14:paraId="0D745594" w14:textId="77777777" w:rsidR="00976DEB" w:rsidRPr="00976DEB" w:rsidRDefault="00976DEB" w:rsidP="00976DEB">
            <w:pPr>
              <w:spacing w:before="0" w:after="40" w:line="240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976DEB" w:rsidRPr="00976DEB" w14:paraId="16A0D64E" w14:textId="77777777" w:rsidTr="00976DEB">
        <w:trPr>
          <w:trHeight w:val="169"/>
        </w:trPr>
        <w:tc>
          <w:tcPr>
            <w:tcW w:w="2561" w:type="dxa"/>
            <w:gridSpan w:val="4"/>
            <w:tcBorders>
              <w:left w:val="nil"/>
              <w:bottom w:val="nil"/>
              <w:right w:val="nil"/>
            </w:tcBorders>
          </w:tcPr>
          <w:p w14:paraId="0513F59C" w14:textId="77777777" w:rsidR="00976DEB" w:rsidRPr="00976DEB" w:rsidRDefault="00976DEB" w:rsidP="00976DEB">
            <w:pPr>
              <w:spacing w:before="0" w:after="4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976DEB">
              <w:rPr>
                <w:rFonts w:ascii="Times New Roman" w:hAnsi="Times New Roman"/>
                <w:sz w:val="18"/>
                <w:szCs w:val="20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9C21200" w14:textId="77777777" w:rsidR="00976DEB" w:rsidRPr="00976DEB" w:rsidRDefault="00976DEB" w:rsidP="00976DEB">
            <w:pPr>
              <w:spacing w:before="0" w:after="40" w:line="240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left w:val="nil"/>
              <w:bottom w:val="nil"/>
              <w:right w:val="nil"/>
            </w:tcBorders>
          </w:tcPr>
          <w:p w14:paraId="553969E8" w14:textId="77777777" w:rsidR="00976DEB" w:rsidRPr="00976DEB" w:rsidRDefault="00976DEB" w:rsidP="00976DEB">
            <w:pPr>
              <w:spacing w:before="0" w:after="4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976DEB">
              <w:rPr>
                <w:rFonts w:ascii="Times New Roman" w:hAnsi="Times New Roman"/>
                <w:sz w:val="18"/>
                <w:szCs w:val="20"/>
              </w:rPr>
              <w:t>Подпись</w:t>
            </w:r>
          </w:p>
        </w:tc>
      </w:tr>
      <w:tr w:rsidR="00976DEB" w:rsidRPr="00976DEB" w14:paraId="3FA68739" w14:textId="77777777" w:rsidTr="00976DEB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34A2CD4" w14:textId="77777777" w:rsidR="00976DEB" w:rsidRPr="00976DEB" w:rsidRDefault="00976DEB" w:rsidP="00976DEB">
            <w:pPr>
              <w:spacing w:before="0" w:after="40" w:line="240" w:lineRule="auto"/>
              <w:jc w:val="left"/>
              <w:rPr>
                <w:rFonts w:ascii="Times New Roman" w:hAnsi="Times New Roman"/>
                <w:sz w:val="18"/>
              </w:rPr>
            </w:pPr>
          </w:p>
        </w:tc>
      </w:tr>
      <w:tr w:rsidR="00976DEB" w:rsidRPr="00976DEB" w14:paraId="27ED4DB0" w14:textId="77777777" w:rsidTr="00976DEB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9E771C" w14:textId="77777777" w:rsidR="00976DEB" w:rsidRPr="00976DEB" w:rsidRDefault="00976DEB" w:rsidP="00976DEB">
            <w:pPr>
              <w:spacing w:before="0" w:after="40"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976DEB">
              <w:rPr>
                <w:rFonts w:ascii="Times New Roman" w:hAnsi="Times New Roman"/>
                <w:sz w:val="28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C7278" w14:textId="77777777" w:rsidR="00976DEB" w:rsidRPr="00976DEB" w:rsidRDefault="00976DEB" w:rsidP="00976DEB">
            <w:pPr>
              <w:spacing w:before="0" w:after="40" w:line="240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43D044D4" w14:textId="77777777" w:rsidR="00976DEB" w:rsidRPr="00976DEB" w:rsidRDefault="00976DEB" w:rsidP="00976DEB">
            <w:pPr>
              <w:spacing w:before="0" w:after="40" w:line="240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976DEB" w:rsidRPr="00976DEB" w14:paraId="488144F9" w14:textId="77777777" w:rsidTr="00976DEB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55CA1627" w14:textId="716E98B9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976DEB">
              <w:rPr>
                <w:rFonts w:ascii="Times New Roman" w:hAnsi="Times New Roman"/>
                <w:sz w:val="28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0BF5E" w14:textId="77777777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17A53E3" w14:textId="634E331C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976DEB">
              <w:rPr>
                <w:rFonts w:ascii="Times New Roman" w:hAnsi="Times New Roman"/>
                <w:sz w:val="28"/>
              </w:rPr>
              <w:t>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10408" w14:textId="77777777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05347536" w14:textId="77777777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976DEB">
              <w:rPr>
                <w:rFonts w:ascii="Times New Roman" w:hAnsi="Times New Roman"/>
                <w:sz w:val="28"/>
              </w:rPr>
              <w:t xml:space="preserve"> 2020 г.</w:t>
            </w:r>
          </w:p>
        </w:tc>
      </w:tr>
    </w:tbl>
    <w:p w14:paraId="56D945E9" w14:textId="77777777" w:rsidR="00976DEB" w:rsidRPr="00976DEB" w:rsidRDefault="00976DEB" w:rsidP="00976DEB">
      <w:pPr>
        <w:spacing w:before="0" w:after="40" w:line="240" w:lineRule="auto"/>
        <w:jc w:val="left"/>
        <w:rPr>
          <w:rFonts w:ascii="Times New Roman" w:eastAsia="Calibri" w:hAnsi="Times New Roman"/>
          <w:sz w:val="40"/>
          <w:szCs w:val="22"/>
          <w:lang w:eastAsia="en-US"/>
        </w:rPr>
      </w:pPr>
    </w:p>
    <w:p w14:paraId="2702A0B7" w14:textId="77777777" w:rsidR="00976DEB" w:rsidRPr="00976DEB" w:rsidRDefault="00976DEB" w:rsidP="00976DEB">
      <w:pPr>
        <w:spacing w:before="0" w:after="40" w:line="240" w:lineRule="auto"/>
        <w:jc w:val="left"/>
        <w:rPr>
          <w:rFonts w:ascii="Times New Roman" w:eastAsia="Calibri" w:hAnsi="Times New Roman"/>
          <w:sz w:val="40"/>
          <w:szCs w:val="22"/>
          <w:lang w:eastAsia="en-US"/>
        </w:rPr>
      </w:pPr>
    </w:p>
    <w:p w14:paraId="2ADC5649" w14:textId="77777777" w:rsidR="00976DEB" w:rsidRPr="00976DEB" w:rsidRDefault="00976DEB" w:rsidP="00976DEB">
      <w:pPr>
        <w:spacing w:before="0" w:line="240" w:lineRule="auto"/>
        <w:ind w:right="220"/>
        <w:jc w:val="center"/>
        <w:rPr>
          <w:rFonts w:ascii="Times New Roman" w:hAnsi="Times New Roman"/>
          <w:sz w:val="28"/>
        </w:rPr>
      </w:pPr>
    </w:p>
    <w:p w14:paraId="61E70523" w14:textId="77777777" w:rsidR="00976DEB" w:rsidRPr="00976DEB" w:rsidRDefault="00976DEB" w:rsidP="00976DEB">
      <w:pPr>
        <w:spacing w:before="0" w:line="240" w:lineRule="auto"/>
        <w:ind w:right="220"/>
        <w:jc w:val="center"/>
        <w:rPr>
          <w:rFonts w:ascii="Times New Roman" w:hAnsi="Times New Roman"/>
          <w:sz w:val="28"/>
        </w:rPr>
      </w:pPr>
    </w:p>
    <w:p w14:paraId="76BCE8A7" w14:textId="77777777" w:rsidR="00976DEB" w:rsidRPr="00976DEB" w:rsidRDefault="00976DEB" w:rsidP="00976DEB">
      <w:pPr>
        <w:spacing w:before="0" w:line="240" w:lineRule="auto"/>
        <w:ind w:right="220"/>
        <w:jc w:val="center"/>
        <w:rPr>
          <w:rFonts w:ascii="Times New Roman" w:hAnsi="Times New Roman"/>
          <w:sz w:val="28"/>
        </w:rPr>
      </w:pPr>
    </w:p>
    <w:p w14:paraId="48363FCF" w14:textId="77777777" w:rsidR="00976DEB" w:rsidRPr="00976DEB" w:rsidRDefault="00976DEB" w:rsidP="00976DEB">
      <w:pPr>
        <w:spacing w:before="0" w:line="240" w:lineRule="auto"/>
        <w:ind w:right="220"/>
        <w:jc w:val="center"/>
        <w:rPr>
          <w:rFonts w:ascii="Times New Roman" w:hAnsi="Times New Roman"/>
          <w:sz w:val="28"/>
        </w:rPr>
      </w:pPr>
    </w:p>
    <w:p w14:paraId="643ACCD3" w14:textId="77777777" w:rsidR="00976DEB" w:rsidRPr="00976DEB" w:rsidRDefault="00976DEB" w:rsidP="00976DEB">
      <w:pPr>
        <w:spacing w:before="0" w:line="240" w:lineRule="auto"/>
        <w:ind w:right="220"/>
        <w:jc w:val="center"/>
        <w:rPr>
          <w:rFonts w:ascii="Times New Roman" w:hAnsi="Times New Roman"/>
          <w:sz w:val="28"/>
        </w:rPr>
      </w:pPr>
    </w:p>
    <w:p w14:paraId="3ED0B8AF" w14:textId="77777777" w:rsidR="00976DEB" w:rsidRPr="00976DEB" w:rsidRDefault="00976DEB" w:rsidP="00976DEB">
      <w:pPr>
        <w:spacing w:before="0" w:line="240" w:lineRule="auto"/>
        <w:ind w:right="220"/>
        <w:jc w:val="center"/>
        <w:rPr>
          <w:rFonts w:ascii="Times New Roman" w:hAnsi="Times New Roman"/>
          <w:sz w:val="28"/>
        </w:rPr>
      </w:pPr>
    </w:p>
    <w:p w14:paraId="6849D8FB" w14:textId="77777777" w:rsidR="00976DEB" w:rsidRPr="00976DEB" w:rsidRDefault="00976DEB" w:rsidP="00976DEB">
      <w:pPr>
        <w:spacing w:before="0" w:line="240" w:lineRule="auto"/>
        <w:ind w:right="220"/>
        <w:jc w:val="center"/>
        <w:rPr>
          <w:rFonts w:ascii="Times New Roman" w:hAnsi="Times New Roman"/>
          <w:sz w:val="28"/>
        </w:rPr>
      </w:pPr>
    </w:p>
    <w:p w14:paraId="7415F2FE" w14:textId="77777777" w:rsidR="00976DEB" w:rsidRPr="00976DEB" w:rsidRDefault="00976DEB" w:rsidP="00976DEB">
      <w:pPr>
        <w:spacing w:before="0" w:line="240" w:lineRule="auto"/>
        <w:ind w:right="220"/>
        <w:jc w:val="center"/>
        <w:rPr>
          <w:rFonts w:ascii="Times New Roman" w:hAnsi="Times New Roman"/>
          <w:sz w:val="28"/>
        </w:rPr>
      </w:pPr>
    </w:p>
    <w:p w14:paraId="0917E400" w14:textId="77777777" w:rsidR="00976DEB" w:rsidRPr="00976DEB" w:rsidRDefault="00976DEB" w:rsidP="00976DEB">
      <w:pPr>
        <w:spacing w:before="0" w:line="240" w:lineRule="auto"/>
        <w:ind w:right="220"/>
        <w:jc w:val="center"/>
        <w:rPr>
          <w:rFonts w:ascii="Times New Roman" w:hAnsi="Times New Roman"/>
          <w:sz w:val="28"/>
        </w:rPr>
      </w:pPr>
    </w:p>
    <w:p w14:paraId="7ABADD31" w14:textId="77777777" w:rsidR="00976DEB" w:rsidRPr="00976DEB" w:rsidRDefault="00976DEB" w:rsidP="00976DEB">
      <w:pPr>
        <w:spacing w:before="0" w:line="0" w:lineRule="atLeast"/>
        <w:ind w:right="220"/>
        <w:jc w:val="left"/>
        <w:rPr>
          <w:rFonts w:ascii="Times New Roman" w:hAnsi="Times New Roman"/>
          <w:sz w:val="28"/>
        </w:rPr>
      </w:pPr>
    </w:p>
    <w:p w14:paraId="6DC48F8B" w14:textId="629CB4CE" w:rsidR="00976DEB" w:rsidRPr="00976DEB" w:rsidRDefault="00976DEB" w:rsidP="00976DEB">
      <w:pPr>
        <w:spacing w:before="60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  <w:sectPr w:rsidR="00976DEB" w:rsidRPr="00976DEB" w:rsidSect="00976DEB">
          <w:footerReference w:type="default" r:id="rId9"/>
          <w:pgSz w:w="11906" w:h="16838" w:code="9"/>
          <w:pgMar w:top="1134" w:right="851" w:bottom="1134" w:left="1701" w:header="720" w:footer="454" w:gutter="0"/>
          <w:cols w:space="720"/>
          <w:titlePg/>
          <w:docGrid w:linePitch="360"/>
        </w:sectPr>
      </w:pPr>
      <w:r w:rsidRPr="00976DEB">
        <w:rPr>
          <w:rFonts w:ascii="Times New Roman" w:eastAsia="Calibri" w:hAnsi="Times New Roman"/>
          <w:sz w:val="28"/>
          <w:szCs w:val="28"/>
          <w:lang w:eastAsia="en-US"/>
        </w:rPr>
        <w:t>Санкт-Петербург</w:t>
      </w:r>
      <w:r w:rsidRPr="00976DEB">
        <w:rPr>
          <w:rFonts w:ascii="Times New Roman" w:eastAsia="Calibri" w:hAnsi="Times New Roman"/>
          <w:sz w:val="28"/>
          <w:szCs w:val="28"/>
          <w:lang w:eastAsia="en-US"/>
        </w:rPr>
        <w:br/>
        <w:t>2020</w:t>
      </w:r>
    </w:p>
    <w:p w14:paraId="17CEF901" w14:textId="77777777" w:rsidR="003B2A37" w:rsidRPr="003B2A37" w:rsidRDefault="003B2A37" w:rsidP="003B2A37">
      <w:pPr>
        <w:spacing w:before="0" w:line="240" w:lineRule="auto"/>
        <w:jc w:val="left"/>
        <w:rPr>
          <w:rFonts w:ascii="Calibri" w:eastAsia="Calibri" w:hAnsi="Calibri" w:cs="Arial"/>
          <w:sz w:val="20"/>
        </w:rPr>
      </w:pPr>
    </w:p>
    <w:p w14:paraId="5E486CFE" w14:textId="1B8A2FDB" w:rsidR="00E378D2" w:rsidRPr="00E378D2" w:rsidRDefault="00E378D2" w:rsidP="00E378D2">
      <w:pPr>
        <w:spacing w:before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E378D2">
        <w:rPr>
          <w:rFonts w:ascii="Times New Roman" w:eastAsia="Calibri" w:hAnsi="Times New Roman"/>
          <w:b/>
          <w:bCs/>
          <w:sz w:val="22"/>
          <w:szCs w:val="22"/>
          <w:lang w:eastAsia="en-US"/>
        </w:rPr>
        <w:t>Балтийский государственный технический университет «ВОЕНМЕХ» им. Д.Ф. Устинова»</w:t>
      </w:r>
      <w:r w:rsidRPr="00E378D2">
        <w:rPr>
          <w:rFonts w:ascii="Times New Roman" w:eastAsia="Calibri" w:hAnsi="Times New Roman"/>
          <w:b/>
          <w:bCs/>
          <w:sz w:val="28"/>
          <w:szCs w:val="22"/>
          <w:lang w:eastAsia="en-US"/>
        </w:rPr>
        <w:br/>
      </w:r>
      <w:r w:rsidRPr="00E378D2">
        <w:rPr>
          <w:rFonts w:ascii="Times New Roman" w:eastAsia="Calibri" w:hAnsi="Times New Roman"/>
          <w:b/>
          <w:bCs/>
          <w:sz w:val="22"/>
          <w:szCs w:val="22"/>
          <w:lang w:eastAsia="en-US"/>
        </w:rPr>
        <w:t>(БГТУ «ВОЕНМЕХ» им. Д.Ф. Устинова</w:t>
      </w:r>
      <w:r w:rsidRPr="00E378D2">
        <w:rPr>
          <w:rFonts w:ascii="Times New Roman" w:eastAsia="Calibri" w:hAnsi="Times New Roman"/>
          <w:b/>
          <w:bCs/>
          <w:sz w:val="28"/>
          <w:szCs w:val="22"/>
          <w:lang w:eastAsia="en-US"/>
        </w:rPr>
        <w:t>»</w:t>
      </w:r>
      <w:r w:rsidRPr="00E378D2">
        <w:rPr>
          <w:rFonts w:ascii="Times New Roman" w:eastAsia="Calibri" w:hAnsi="Times New Roman"/>
          <w:b/>
          <w:bCs/>
          <w:sz w:val="22"/>
          <w:szCs w:val="22"/>
          <w:lang w:eastAsia="en-US"/>
        </w:rPr>
        <w:t>)</w:t>
      </w:r>
    </w:p>
    <w:p w14:paraId="6710E010" w14:textId="77777777" w:rsidR="00E378D2" w:rsidRDefault="00E378D2" w:rsidP="00E378D2">
      <w:pPr>
        <w:spacing w:before="0" w:line="240" w:lineRule="auto"/>
        <w:jc w:val="left"/>
        <w:rPr>
          <w:rFonts w:ascii="Times New Roman" w:hAnsi="Times New Roman"/>
          <w:sz w:val="28"/>
          <w:szCs w:val="28"/>
        </w:rPr>
      </w:pPr>
    </w:p>
    <w:tbl>
      <w:tblPr>
        <w:tblStyle w:val="31"/>
        <w:tblW w:w="0" w:type="auto"/>
        <w:tblLayout w:type="fixed"/>
        <w:tblLook w:val="04A0" w:firstRow="1" w:lastRow="0" w:firstColumn="1" w:lastColumn="0" w:noHBand="0" w:noVBand="1"/>
      </w:tblPr>
      <w:tblGrid>
        <w:gridCol w:w="1751"/>
        <w:gridCol w:w="708"/>
        <w:gridCol w:w="237"/>
        <w:gridCol w:w="6992"/>
      </w:tblGrid>
      <w:tr w:rsidR="00E378D2" w:rsidRPr="00E378D2" w14:paraId="627E008D" w14:textId="77777777" w:rsidTr="00FF7A1A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56A1DA50" w14:textId="6DBC1CAC" w:rsidR="00E378D2" w:rsidRPr="00E378D2" w:rsidRDefault="00E378D2" w:rsidP="00E378D2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E378D2">
              <w:rPr>
                <w:rFonts w:ascii="Times New Roman" w:hAnsi="Times New Roman"/>
                <w:szCs w:val="24"/>
              </w:rPr>
              <w:t>Факультет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114E5" w14:textId="77777777" w:rsidR="00E378D2" w:rsidRPr="00E378D2" w:rsidRDefault="00E378D2" w:rsidP="00E378D2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E378D2">
              <w:rPr>
                <w:rFonts w:ascii="Times New Roman" w:hAnsi="Times New Roman"/>
                <w:szCs w:val="24"/>
              </w:rPr>
              <w:t>И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4DCB42E6" w14:textId="77777777" w:rsidR="00E378D2" w:rsidRPr="00E378D2" w:rsidRDefault="00E378D2" w:rsidP="00E378D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243C1" w14:textId="77777777" w:rsidR="00E378D2" w:rsidRPr="00E378D2" w:rsidRDefault="00E378D2" w:rsidP="00E378D2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E378D2">
              <w:rPr>
                <w:rFonts w:ascii="Times New Roman" w:hAnsi="Times New Roman"/>
                <w:color w:val="000000"/>
                <w:szCs w:val="24"/>
              </w:rPr>
              <w:t>Информационные и управляющие системы</w:t>
            </w:r>
          </w:p>
        </w:tc>
      </w:tr>
      <w:tr w:rsidR="00E378D2" w:rsidRPr="00E378D2" w14:paraId="1BD2E55B" w14:textId="77777777" w:rsidTr="00FF7A1A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16E81F54" w14:textId="77777777" w:rsidR="00E378D2" w:rsidRPr="00E378D2" w:rsidRDefault="00E378D2" w:rsidP="00E378D2">
            <w:pPr>
              <w:spacing w:before="0" w:line="240" w:lineRule="auto"/>
              <w:ind w:left="-105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06A7E4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E378D2">
              <w:rPr>
                <w:rFonts w:ascii="Times New Roman" w:hAnsi="Times New Roman"/>
                <w:sz w:val="20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3463AF85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51450D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E378D2">
              <w:rPr>
                <w:rFonts w:ascii="Times New Roman" w:hAnsi="Times New Roman"/>
                <w:sz w:val="20"/>
              </w:rPr>
              <w:t>наименование</w:t>
            </w:r>
          </w:p>
        </w:tc>
      </w:tr>
      <w:tr w:rsidR="00E378D2" w:rsidRPr="00E378D2" w14:paraId="1254D8F6" w14:textId="77777777" w:rsidTr="00FF7A1A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04B5A19D" w14:textId="77777777" w:rsidR="00E378D2" w:rsidRPr="00E378D2" w:rsidRDefault="00E378D2" w:rsidP="00E378D2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E378D2">
              <w:rPr>
                <w:rFonts w:ascii="Times New Roman" w:hAnsi="Times New Roman"/>
                <w:szCs w:val="24"/>
              </w:rPr>
              <w:t>Кафедра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5B770" w14:textId="77777777" w:rsidR="00E378D2" w:rsidRPr="00E378D2" w:rsidRDefault="00E378D2" w:rsidP="00E378D2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E378D2">
              <w:rPr>
                <w:rFonts w:ascii="Times New Roman" w:hAnsi="Times New Roman"/>
                <w:szCs w:val="24"/>
              </w:rPr>
              <w:t>И5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415B0E64" w14:textId="77777777" w:rsidR="00E378D2" w:rsidRPr="00E378D2" w:rsidRDefault="00E378D2" w:rsidP="00E378D2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3EFD6" w14:textId="77777777" w:rsidR="00E378D2" w:rsidRPr="00E378D2" w:rsidRDefault="00E378D2" w:rsidP="00E378D2">
            <w:pPr>
              <w:spacing w:line="240" w:lineRule="auto"/>
              <w:jc w:val="left"/>
              <w:rPr>
                <w:rFonts w:ascii="Times New Roman" w:hAnsi="Times New Roman"/>
                <w:szCs w:val="24"/>
                <w:lang w:val="ru-RU"/>
              </w:rPr>
            </w:pPr>
            <w:r w:rsidRPr="00E378D2">
              <w:rPr>
                <w:rFonts w:ascii="Times New Roman" w:hAnsi="Times New Roman"/>
                <w:szCs w:val="24"/>
                <w:lang w:val="ru-RU"/>
              </w:rPr>
              <w:t>Информационные системы и программная инженерия</w:t>
            </w:r>
          </w:p>
        </w:tc>
      </w:tr>
      <w:tr w:rsidR="00E378D2" w:rsidRPr="00E378D2" w14:paraId="7CA7D003" w14:textId="77777777" w:rsidTr="00FF7A1A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5C13FE47" w14:textId="77777777" w:rsidR="00E378D2" w:rsidRPr="00E378D2" w:rsidRDefault="00E378D2" w:rsidP="00E378D2">
            <w:pPr>
              <w:spacing w:before="0" w:line="240" w:lineRule="auto"/>
              <w:ind w:left="-105"/>
              <w:jc w:val="left"/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0ECA61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E378D2">
              <w:rPr>
                <w:rFonts w:ascii="Times New Roman" w:hAnsi="Times New Roman"/>
                <w:sz w:val="20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0076A3E3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79FB3A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E378D2">
              <w:rPr>
                <w:rFonts w:ascii="Times New Roman" w:hAnsi="Times New Roman"/>
                <w:sz w:val="20"/>
              </w:rPr>
              <w:t>наименование</w:t>
            </w:r>
          </w:p>
        </w:tc>
      </w:tr>
      <w:tr w:rsidR="00E378D2" w:rsidRPr="00E378D2" w14:paraId="2AC859FB" w14:textId="77777777" w:rsidTr="00FF7A1A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4CE3F6A1" w14:textId="77777777" w:rsidR="00E378D2" w:rsidRPr="00E378D2" w:rsidRDefault="00E378D2" w:rsidP="00E378D2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E378D2">
              <w:rPr>
                <w:rFonts w:ascii="Times New Roman" w:hAnsi="Times New Roman"/>
                <w:szCs w:val="24"/>
              </w:rPr>
              <w:t>Дисциплина</w:t>
            </w:r>
          </w:p>
        </w:tc>
        <w:tc>
          <w:tcPr>
            <w:tcW w:w="79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795BEC" w14:textId="77777777" w:rsidR="00E378D2" w:rsidRPr="00E378D2" w:rsidRDefault="00E378D2" w:rsidP="00E378D2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E378D2">
              <w:rPr>
                <w:rFonts w:ascii="Times New Roman" w:hAnsi="Times New Roman"/>
                <w:szCs w:val="24"/>
              </w:rPr>
              <w:t>Системное ПО</w:t>
            </w:r>
          </w:p>
        </w:tc>
      </w:tr>
    </w:tbl>
    <w:p w14:paraId="6330C594" w14:textId="77777777" w:rsidR="00E378D2" w:rsidRPr="00E378D2" w:rsidRDefault="00E378D2" w:rsidP="00E378D2">
      <w:pPr>
        <w:spacing w:before="0" w:after="12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</w:p>
    <w:p w14:paraId="39ABA1A9" w14:textId="77777777" w:rsidR="00E378D2" w:rsidRDefault="00E378D2" w:rsidP="00E378D2">
      <w:pPr>
        <w:spacing w:before="0" w:after="12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</w:p>
    <w:p w14:paraId="61189EF9" w14:textId="0D70C113" w:rsidR="00E378D2" w:rsidRPr="00E378D2" w:rsidRDefault="00E378D2" w:rsidP="00E378D2">
      <w:pPr>
        <w:spacing w:before="0" w:after="12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 w:rsidRPr="00E378D2">
        <w:rPr>
          <w:rFonts w:ascii="Times New Roman" w:eastAsia="Calibri" w:hAnsi="Times New Roman"/>
          <w:b/>
          <w:bCs/>
          <w:sz w:val="28"/>
          <w:szCs w:val="28"/>
          <w:lang w:eastAsia="en-US"/>
        </w:rPr>
        <w:t>ЗАДАНИЕ</w:t>
      </w:r>
    </w:p>
    <w:p w14:paraId="089798FE" w14:textId="71741470" w:rsidR="00E378D2" w:rsidRDefault="00E378D2" w:rsidP="00E378D2">
      <w:pPr>
        <w:spacing w:before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 w:rsidRPr="00E378D2">
        <w:rPr>
          <w:rFonts w:ascii="Times New Roman" w:eastAsia="Calibri" w:hAnsi="Times New Roman"/>
          <w:b/>
          <w:bCs/>
          <w:sz w:val="28"/>
          <w:szCs w:val="28"/>
          <w:lang w:eastAsia="en-US"/>
        </w:rPr>
        <w:t>НА КУРСОВУЮ РАБОТУ</w:t>
      </w:r>
    </w:p>
    <w:p w14:paraId="0D4112D0" w14:textId="77777777" w:rsidR="00E378D2" w:rsidRPr="00E378D2" w:rsidRDefault="00E378D2" w:rsidP="00E378D2">
      <w:pPr>
        <w:spacing w:before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</w:p>
    <w:tbl>
      <w:tblPr>
        <w:tblStyle w:val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"/>
        <w:gridCol w:w="490"/>
        <w:gridCol w:w="1701"/>
        <w:gridCol w:w="2552"/>
        <w:gridCol w:w="1134"/>
        <w:gridCol w:w="236"/>
        <w:gridCol w:w="1181"/>
        <w:gridCol w:w="284"/>
        <w:gridCol w:w="986"/>
        <w:gridCol w:w="333"/>
      </w:tblGrid>
      <w:tr w:rsidR="00E378D2" w:rsidRPr="00E378D2" w14:paraId="6716C49A" w14:textId="77777777" w:rsidTr="00FF7A1A">
        <w:trPr>
          <w:gridAfter w:val="1"/>
          <w:wAfter w:w="333" w:type="dxa"/>
        </w:trPr>
        <w:tc>
          <w:tcPr>
            <w:tcW w:w="1276" w:type="dxa"/>
            <w:gridSpan w:val="2"/>
          </w:tcPr>
          <w:p w14:paraId="3AD4F648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378D2">
              <w:rPr>
                <w:rFonts w:ascii="Times New Roman" w:hAnsi="Times New Roman"/>
                <w:sz w:val="28"/>
                <w:szCs w:val="28"/>
              </w:rPr>
              <w:t>Студенту</w:t>
            </w:r>
          </w:p>
        </w:tc>
        <w:tc>
          <w:tcPr>
            <w:tcW w:w="8074" w:type="dxa"/>
            <w:gridSpan w:val="7"/>
            <w:tcBorders>
              <w:bottom w:val="single" w:sz="4" w:space="0" w:color="auto"/>
            </w:tcBorders>
          </w:tcPr>
          <w:p w14:paraId="16F8EFDE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378D2">
              <w:rPr>
                <w:rFonts w:ascii="Times New Roman" w:hAnsi="Times New Roman"/>
                <w:sz w:val="28"/>
                <w:szCs w:val="28"/>
              </w:rPr>
              <w:t>Махневу Петру Сергеевичу</w:t>
            </w:r>
          </w:p>
        </w:tc>
      </w:tr>
      <w:tr w:rsidR="00E378D2" w:rsidRPr="00E378D2" w14:paraId="74C0F1BB" w14:textId="77777777" w:rsidTr="00FF7A1A">
        <w:trPr>
          <w:gridAfter w:val="1"/>
          <w:wAfter w:w="333" w:type="dxa"/>
        </w:trPr>
        <w:tc>
          <w:tcPr>
            <w:tcW w:w="1276" w:type="dxa"/>
            <w:gridSpan w:val="2"/>
          </w:tcPr>
          <w:p w14:paraId="6F81478C" w14:textId="77777777" w:rsidR="00E378D2" w:rsidRPr="00E378D2" w:rsidRDefault="00E378D2" w:rsidP="00E378D2">
            <w:pPr>
              <w:spacing w:before="240" w:line="240" w:lineRule="auto"/>
              <w:ind w:left="-105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tcBorders>
              <w:top w:val="single" w:sz="4" w:space="0" w:color="auto"/>
            </w:tcBorders>
          </w:tcPr>
          <w:p w14:paraId="4DA2AC83" w14:textId="77777777" w:rsidR="00E378D2" w:rsidRPr="00E378D2" w:rsidRDefault="00E378D2" w:rsidP="00E378D2">
            <w:pPr>
              <w:spacing w:before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378D2">
              <w:rPr>
                <w:rFonts w:ascii="Times New Roman" w:hAnsi="Times New Roman"/>
                <w:sz w:val="20"/>
              </w:rPr>
              <w:t>(фамилия, имя, отчество)</w:t>
            </w:r>
          </w:p>
        </w:tc>
      </w:tr>
      <w:tr w:rsidR="00E378D2" w:rsidRPr="00E378D2" w14:paraId="7C47F114" w14:textId="77777777" w:rsidTr="00FF7A1A">
        <w:trPr>
          <w:gridAfter w:val="1"/>
          <w:wAfter w:w="333" w:type="dxa"/>
        </w:trPr>
        <w:tc>
          <w:tcPr>
            <w:tcW w:w="2977" w:type="dxa"/>
            <w:gridSpan w:val="3"/>
          </w:tcPr>
          <w:p w14:paraId="29069277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378D2">
              <w:rPr>
                <w:rFonts w:ascii="Times New Roman" w:hAnsi="Times New Roman"/>
                <w:sz w:val="28"/>
                <w:szCs w:val="28"/>
              </w:rPr>
              <w:t>Научный руководитель</w:t>
            </w:r>
          </w:p>
        </w:tc>
        <w:tc>
          <w:tcPr>
            <w:tcW w:w="6373" w:type="dxa"/>
            <w:gridSpan w:val="6"/>
            <w:tcBorders>
              <w:bottom w:val="single" w:sz="4" w:space="0" w:color="auto"/>
            </w:tcBorders>
          </w:tcPr>
          <w:p w14:paraId="7C2D98B2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378D2" w:rsidRPr="00E378D2" w14:paraId="6F82E8B6" w14:textId="77777777" w:rsidTr="00FF7A1A">
        <w:trPr>
          <w:gridAfter w:val="1"/>
          <w:wAfter w:w="333" w:type="dxa"/>
        </w:trPr>
        <w:tc>
          <w:tcPr>
            <w:tcW w:w="2977" w:type="dxa"/>
            <w:gridSpan w:val="3"/>
          </w:tcPr>
          <w:p w14:paraId="6EF87563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73" w:type="dxa"/>
            <w:gridSpan w:val="6"/>
            <w:tcBorders>
              <w:top w:val="single" w:sz="4" w:space="0" w:color="auto"/>
            </w:tcBorders>
          </w:tcPr>
          <w:p w14:paraId="4CBC512C" w14:textId="77777777" w:rsidR="00E378D2" w:rsidRPr="00E378D2" w:rsidRDefault="00E378D2" w:rsidP="00E378D2">
            <w:pPr>
              <w:spacing w:before="0" w:line="240" w:lineRule="auto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E378D2">
              <w:rPr>
                <w:rFonts w:ascii="Times New Roman" w:hAnsi="Times New Roman"/>
                <w:sz w:val="20"/>
                <w:lang w:val="ru-RU"/>
              </w:rPr>
              <w:t>(ученая степень, звание, Ф.И.О)</w:t>
            </w:r>
          </w:p>
        </w:tc>
      </w:tr>
      <w:tr w:rsidR="00E378D2" w:rsidRPr="00E378D2" w14:paraId="0118883B" w14:textId="77777777" w:rsidTr="00FF7A1A">
        <w:trPr>
          <w:gridAfter w:val="1"/>
          <w:wAfter w:w="333" w:type="dxa"/>
        </w:trPr>
        <w:tc>
          <w:tcPr>
            <w:tcW w:w="786" w:type="dxa"/>
          </w:tcPr>
          <w:p w14:paraId="0C268542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378D2">
              <w:rPr>
                <w:rFonts w:ascii="Times New Roman" w:hAnsi="Times New Roman"/>
                <w:sz w:val="28"/>
                <w:szCs w:val="28"/>
              </w:rPr>
              <w:t>Тема:</w:t>
            </w:r>
          </w:p>
        </w:tc>
        <w:tc>
          <w:tcPr>
            <w:tcW w:w="8564" w:type="dxa"/>
            <w:gridSpan w:val="8"/>
            <w:tcBorders>
              <w:bottom w:val="single" w:sz="4" w:space="0" w:color="auto"/>
            </w:tcBorders>
          </w:tcPr>
          <w:p w14:paraId="3CD2E142" w14:textId="77777777" w:rsidR="00E378D2" w:rsidRPr="00E378D2" w:rsidRDefault="00E378D2" w:rsidP="00E378D2">
            <w:pPr>
              <w:spacing w:before="240" w:line="240" w:lineRule="auto"/>
              <w:ind w:left="-105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378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Создание компилятора для подмножества языка </w:t>
            </w:r>
            <w:r w:rsidRPr="00E378D2">
              <w:rPr>
                <w:rFonts w:ascii="Times New Roman" w:hAnsi="Times New Roman"/>
                <w:sz w:val="28"/>
                <w:szCs w:val="28"/>
              </w:rPr>
              <w:t>TypeScript</w:t>
            </w:r>
            <w:r w:rsidRPr="00E378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на </w:t>
            </w:r>
          </w:p>
        </w:tc>
      </w:tr>
      <w:tr w:rsidR="00E378D2" w:rsidRPr="00E378D2" w14:paraId="16E45267" w14:textId="77777777" w:rsidTr="00FF7A1A">
        <w:trPr>
          <w:gridAfter w:val="1"/>
          <w:wAfter w:w="333" w:type="dxa"/>
        </w:trPr>
        <w:tc>
          <w:tcPr>
            <w:tcW w:w="9350" w:type="dxa"/>
            <w:gridSpan w:val="9"/>
            <w:tcBorders>
              <w:bottom w:val="single" w:sz="4" w:space="0" w:color="auto"/>
            </w:tcBorders>
          </w:tcPr>
          <w:p w14:paraId="252EFE73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378D2">
              <w:rPr>
                <w:rFonts w:ascii="Times New Roman" w:hAnsi="Times New Roman"/>
                <w:sz w:val="28"/>
                <w:szCs w:val="28"/>
              </w:rPr>
              <w:t>ASM i386</w:t>
            </w:r>
          </w:p>
        </w:tc>
      </w:tr>
      <w:tr w:rsidR="00E378D2" w:rsidRPr="00E378D2" w14:paraId="24FE6AED" w14:textId="77777777" w:rsidTr="00FF7A1A">
        <w:trPr>
          <w:gridAfter w:val="1"/>
          <w:wAfter w:w="333" w:type="dxa"/>
        </w:trPr>
        <w:tc>
          <w:tcPr>
            <w:tcW w:w="5529" w:type="dxa"/>
            <w:gridSpan w:val="4"/>
          </w:tcPr>
          <w:p w14:paraId="503A097A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378D2">
              <w:rPr>
                <w:rFonts w:ascii="Times New Roman" w:hAnsi="Times New Roman"/>
                <w:sz w:val="28"/>
                <w:szCs w:val="28"/>
              </w:rPr>
              <w:t>Основный вопросы, подлежащие разработке:</w:t>
            </w:r>
          </w:p>
        </w:tc>
        <w:tc>
          <w:tcPr>
            <w:tcW w:w="3821" w:type="dxa"/>
            <w:gridSpan w:val="5"/>
            <w:tcBorders>
              <w:bottom w:val="single" w:sz="4" w:space="0" w:color="auto"/>
            </w:tcBorders>
          </w:tcPr>
          <w:p w14:paraId="5D8A7D86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378D2" w:rsidRPr="00E378D2" w14:paraId="1E9C96FC" w14:textId="77777777" w:rsidTr="00FF7A1A">
        <w:trPr>
          <w:gridAfter w:val="1"/>
          <w:wAfter w:w="333" w:type="dxa"/>
        </w:trPr>
        <w:tc>
          <w:tcPr>
            <w:tcW w:w="9350" w:type="dxa"/>
            <w:gridSpan w:val="9"/>
            <w:tcBorders>
              <w:bottom w:val="single" w:sz="4" w:space="0" w:color="auto"/>
            </w:tcBorders>
          </w:tcPr>
          <w:p w14:paraId="4F58D97E" w14:textId="77777777" w:rsidR="00E378D2" w:rsidRPr="00E378D2" w:rsidRDefault="00E378D2" w:rsidP="00E378D2">
            <w:pPr>
              <w:numPr>
                <w:ilvl w:val="0"/>
                <w:numId w:val="32"/>
              </w:numPr>
              <w:spacing w:before="24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378D2">
              <w:rPr>
                <w:rFonts w:ascii="Times New Roman" w:hAnsi="Times New Roman"/>
                <w:sz w:val="28"/>
                <w:szCs w:val="28"/>
              </w:rPr>
              <w:t>Лексический анализ, алфавит, символы</w:t>
            </w:r>
          </w:p>
        </w:tc>
      </w:tr>
      <w:tr w:rsidR="00E378D2" w:rsidRPr="00E378D2" w14:paraId="090A29DA" w14:textId="77777777" w:rsidTr="00FF7A1A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858FDB6" w14:textId="77777777" w:rsidR="00E378D2" w:rsidRPr="00E378D2" w:rsidRDefault="00E378D2" w:rsidP="00E378D2">
            <w:pPr>
              <w:numPr>
                <w:ilvl w:val="0"/>
                <w:numId w:val="32"/>
              </w:numPr>
              <w:spacing w:before="24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378D2">
              <w:rPr>
                <w:rFonts w:ascii="Times New Roman" w:hAnsi="Times New Roman"/>
                <w:sz w:val="28"/>
                <w:szCs w:val="28"/>
                <w:lang w:val="ru-RU"/>
              </w:rPr>
              <w:t>Синтаксический анализ, грамматика, дерево разбора</w:t>
            </w:r>
          </w:p>
        </w:tc>
      </w:tr>
      <w:tr w:rsidR="00E378D2" w:rsidRPr="00E378D2" w14:paraId="69E2CBFA" w14:textId="77777777" w:rsidTr="00FF7A1A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5F4580D" w14:textId="77777777" w:rsidR="00E378D2" w:rsidRPr="00E378D2" w:rsidRDefault="00E378D2" w:rsidP="00E378D2">
            <w:pPr>
              <w:numPr>
                <w:ilvl w:val="0"/>
                <w:numId w:val="32"/>
              </w:numPr>
              <w:spacing w:before="24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378D2">
              <w:rPr>
                <w:rFonts w:ascii="Times New Roman" w:hAnsi="Times New Roman"/>
                <w:sz w:val="28"/>
                <w:szCs w:val="28"/>
              </w:rPr>
              <w:t>Семантический анализ, проверка типов</w:t>
            </w:r>
          </w:p>
        </w:tc>
      </w:tr>
      <w:tr w:rsidR="00E378D2" w:rsidRPr="00E378D2" w14:paraId="00AA251E" w14:textId="77777777" w:rsidTr="00FF7A1A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CB82D2E" w14:textId="77777777" w:rsidR="00E378D2" w:rsidRPr="00E378D2" w:rsidRDefault="00E378D2" w:rsidP="00E378D2">
            <w:pPr>
              <w:numPr>
                <w:ilvl w:val="0"/>
                <w:numId w:val="32"/>
              </w:numPr>
              <w:spacing w:before="24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378D2">
              <w:rPr>
                <w:rFonts w:ascii="Times New Roman" w:hAnsi="Times New Roman"/>
                <w:sz w:val="28"/>
                <w:szCs w:val="28"/>
                <w:lang w:val="ru-RU"/>
              </w:rPr>
              <w:t>Генерация кода, создание программ на языке ассемблера</w:t>
            </w:r>
          </w:p>
        </w:tc>
      </w:tr>
      <w:tr w:rsidR="00E378D2" w:rsidRPr="00E378D2" w14:paraId="0DD52D4D" w14:textId="77777777" w:rsidTr="00FF7A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5E967D" w14:textId="77777777" w:rsidR="00E378D2" w:rsidRPr="00E378D2" w:rsidRDefault="00E378D2" w:rsidP="00E378D2">
            <w:pPr>
              <w:spacing w:before="240" w:line="240" w:lineRule="auto"/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9C001CB" w14:textId="77777777" w:rsidR="00E378D2" w:rsidRPr="00E378D2" w:rsidRDefault="00E378D2" w:rsidP="00E378D2">
            <w:pPr>
              <w:spacing w:before="240" w:line="240" w:lineRule="auto"/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378D2">
              <w:rPr>
                <w:rFonts w:ascii="Times New Roman" w:hAnsi="Times New Roman"/>
                <w:sz w:val="28"/>
                <w:szCs w:val="28"/>
                <w:lang w:val="ru-RU"/>
              </w:rPr>
              <w:t>Задание выдал: Иванов Константин Сергеевич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611998F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CC5C9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27C8AC3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40D0A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E378D2" w:rsidRPr="00E378D2" w14:paraId="1B2819A3" w14:textId="77777777" w:rsidTr="00FF7A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37A655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F4F008" w14:textId="77777777" w:rsidR="00E378D2" w:rsidRPr="00E378D2" w:rsidRDefault="00E378D2" w:rsidP="00E378D2">
            <w:pPr>
              <w:spacing w:before="0" w:line="240" w:lineRule="auto"/>
              <w:jc w:val="center"/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181" w:type="dxa"/>
            <w:tcBorders>
              <w:left w:val="nil"/>
              <w:bottom w:val="nil"/>
              <w:right w:val="nil"/>
            </w:tcBorders>
          </w:tcPr>
          <w:p w14:paraId="52A944FD" w14:textId="77777777" w:rsidR="00E378D2" w:rsidRPr="00E378D2" w:rsidRDefault="00E378D2" w:rsidP="00E378D2">
            <w:pPr>
              <w:spacing w:before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378D2">
              <w:rPr>
                <w:rFonts w:ascii="Times New Roman" w:hAnsi="Times New Roman"/>
                <w:sz w:val="20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2C86ED5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50C1D0" w14:textId="77777777" w:rsidR="00E378D2" w:rsidRPr="00E378D2" w:rsidRDefault="00E378D2" w:rsidP="00E378D2">
            <w:pPr>
              <w:spacing w:before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378D2">
              <w:rPr>
                <w:rFonts w:ascii="Times New Roman" w:hAnsi="Times New Roman"/>
                <w:sz w:val="20"/>
              </w:rPr>
              <w:t>подпись</w:t>
            </w:r>
          </w:p>
        </w:tc>
      </w:tr>
      <w:tr w:rsidR="00E378D2" w:rsidRPr="00E378D2" w14:paraId="21B9423C" w14:textId="77777777" w:rsidTr="00FF7A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6C4A38" w14:textId="77777777" w:rsidR="00E378D2" w:rsidRPr="00E378D2" w:rsidRDefault="00E378D2" w:rsidP="00E378D2">
            <w:pPr>
              <w:spacing w:before="240" w:line="240" w:lineRule="auto"/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378D2">
              <w:rPr>
                <w:rFonts w:ascii="Times New Roman" w:hAnsi="Times New Roman"/>
                <w:sz w:val="28"/>
                <w:szCs w:val="28"/>
                <w:lang w:val="ru-RU"/>
              </w:rPr>
              <w:t>Задание принял: Иванов Константин Сергеевич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68358A" w14:textId="77777777" w:rsidR="00E378D2" w:rsidRPr="00E378D2" w:rsidRDefault="00E378D2" w:rsidP="00E378D2">
            <w:pPr>
              <w:spacing w:before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181" w:type="dxa"/>
            <w:tcBorders>
              <w:top w:val="nil"/>
              <w:left w:val="nil"/>
              <w:right w:val="nil"/>
            </w:tcBorders>
          </w:tcPr>
          <w:p w14:paraId="65DAB7E3" w14:textId="77777777" w:rsidR="00E378D2" w:rsidRPr="00E378D2" w:rsidRDefault="00E378D2" w:rsidP="00E378D2">
            <w:pPr>
              <w:spacing w:before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2CD679E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CDE4E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E378D2" w:rsidRPr="00E378D2" w14:paraId="2FF731DE" w14:textId="77777777" w:rsidTr="00FF7A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2EC0DA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A948DB" w14:textId="77777777" w:rsidR="00E378D2" w:rsidRPr="00E378D2" w:rsidRDefault="00E378D2" w:rsidP="00E378D2">
            <w:pPr>
              <w:spacing w:before="0" w:line="240" w:lineRule="auto"/>
              <w:jc w:val="center"/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181" w:type="dxa"/>
            <w:tcBorders>
              <w:left w:val="nil"/>
              <w:bottom w:val="nil"/>
              <w:right w:val="nil"/>
            </w:tcBorders>
          </w:tcPr>
          <w:p w14:paraId="185CD559" w14:textId="77777777" w:rsidR="00E378D2" w:rsidRPr="00E378D2" w:rsidRDefault="00E378D2" w:rsidP="00E378D2">
            <w:pPr>
              <w:spacing w:before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378D2">
              <w:rPr>
                <w:rFonts w:ascii="Times New Roman" w:hAnsi="Times New Roman"/>
                <w:sz w:val="20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C717E5D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09971D" w14:textId="77777777" w:rsidR="00E378D2" w:rsidRPr="00E378D2" w:rsidRDefault="00E378D2" w:rsidP="00E378D2">
            <w:pPr>
              <w:spacing w:before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378D2">
              <w:rPr>
                <w:rFonts w:ascii="Times New Roman" w:hAnsi="Times New Roman"/>
                <w:sz w:val="20"/>
              </w:rPr>
              <w:t>подпись</w:t>
            </w:r>
          </w:p>
        </w:tc>
      </w:tr>
    </w:tbl>
    <w:p w14:paraId="3940CE91" w14:textId="77777777" w:rsidR="00E378D2" w:rsidRPr="00E378D2" w:rsidRDefault="00E378D2" w:rsidP="00E378D2">
      <w:pPr>
        <w:spacing w:before="36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E378D2">
        <w:rPr>
          <w:rFonts w:ascii="Times New Roman" w:eastAsia="Calibri" w:hAnsi="Times New Roman"/>
          <w:sz w:val="28"/>
          <w:szCs w:val="28"/>
          <w:lang w:eastAsia="en-US"/>
        </w:rPr>
        <w:t>Санкт-Петербург</w:t>
      </w:r>
      <w:r w:rsidRPr="00E378D2">
        <w:rPr>
          <w:rFonts w:ascii="Times New Roman" w:eastAsia="Calibri" w:hAnsi="Times New Roman"/>
          <w:sz w:val="28"/>
          <w:szCs w:val="28"/>
          <w:lang w:eastAsia="en-US"/>
        </w:rPr>
        <w:br/>
        <w:t>2020</w:t>
      </w:r>
    </w:p>
    <w:p w14:paraId="5CA36AFD" w14:textId="39FB3463" w:rsidR="0089722C" w:rsidRPr="00F42CFD" w:rsidRDefault="00E378D2" w:rsidP="00E378D2">
      <w:pPr>
        <w:spacing w:before="0" w:line="240" w:lineRule="auto"/>
        <w:jc w:val="left"/>
        <w:rPr>
          <w:noProof/>
          <w:szCs w:val="26"/>
        </w:rPr>
      </w:pPr>
      <w:r>
        <w:rPr>
          <w:noProof/>
          <w:szCs w:val="26"/>
        </w:rPr>
        <w:br w:type="page"/>
      </w:r>
      <w:r w:rsidR="00F42CFD" w:rsidRPr="000F05ED">
        <w:rPr>
          <w:noProof/>
          <w:szCs w:val="26"/>
        </w:rPr>
        <w:lastRenderedPageBreak/>
        <w:t>%</w:t>
      </w:r>
      <w:r w:rsidR="00F42CFD" w:rsidRPr="005A0AF0">
        <w:rPr>
          <w:noProof/>
          <w:szCs w:val="26"/>
        </w:rPr>
        <w:t>MAINTEXT</w:t>
      </w:r>
      <w:r w:rsidR="00F42CFD" w:rsidRPr="000F05ED">
        <w:rPr>
          <w:noProof/>
          <w:szCs w:val="26"/>
        </w:rPr>
        <w:t>%</w:t>
      </w:r>
    </w:p>
    <w:sectPr w:rsidR="0089722C" w:rsidRPr="00F42CFD" w:rsidSect="00976DEB">
      <w:footerReference w:type="default" r:id="rId10"/>
      <w:pgSz w:w="11906" w:h="16838" w:code="9"/>
      <w:pgMar w:top="851" w:right="1134" w:bottom="1701" w:left="1134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87F5A" w14:textId="77777777" w:rsidR="00EF4981" w:rsidRDefault="00EF4981">
      <w:r>
        <w:separator/>
      </w:r>
    </w:p>
    <w:p w14:paraId="64CA8658" w14:textId="77777777" w:rsidR="00EF4981" w:rsidRDefault="00EF4981"/>
  </w:endnote>
  <w:endnote w:type="continuationSeparator" w:id="0">
    <w:p w14:paraId="77C7D9BE" w14:textId="77777777" w:rsidR="00EF4981" w:rsidRDefault="00EF4981">
      <w:r>
        <w:continuationSeparator/>
      </w:r>
    </w:p>
    <w:p w14:paraId="48F935F3" w14:textId="77777777" w:rsidR="00EF4981" w:rsidRDefault="00EF49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T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charset w:val="CC"/>
    <w:family w:val="swiss"/>
    <w:pitch w:val="variable"/>
    <w:sig w:usb0="A00002EF" w:usb1="5000204B" w:usb2="00000020" w:usb3="00000000" w:csb0="00000097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72872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8C3B352" w14:textId="77777777" w:rsidR="00976DEB" w:rsidRPr="00F65B95" w:rsidRDefault="00976DEB">
        <w:pPr>
          <w:pStyle w:val="a9"/>
          <w:jc w:val="center"/>
          <w:rPr>
            <w:szCs w:val="28"/>
          </w:rPr>
        </w:pPr>
        <w:r w:rsidRPr="00F65B95">
          <w:rPr>
            <w:szCs w:val="28"/>
          </w:rPr>
          <w:fldChar w:fldCharType="begin"/>
        </w:r>
        <w:r w:rsidRPr="00F65B95">
          <w:rPr>
            <w:szCs w:val="28"/>
          </w:rPr>
          <w:instrText>PAGE   \* MERGEFORMAT</w:instrText>
        </w:r>
        <w:r w:rsidRPr="00F65B95">
          <w:rPr>
            <w:szCs w:val="28"/>
          </w:rPr>
          <w:fldChar w:fldCharType="separate"/>
        </w:r>
        <w:r w:rsidRPr="00F65B95">
          <w:rPr>
            <w:szCs w:val="28"/>
          </w:rPr>
          <w:t>2</w:t>
        </w:r>
        <w:r w:rsidRPr="00F65B95">
          <w:rPr>
            <w:szCs w:val="28"/>
          </w:rPr>
          <w:fldChar w:fldCharType="end"/>
        </w:r>
      </w:p>
    </w:sdtContent>
  </w:sdt>
  <w:p w14:paraId="76C312F3" w14:textId="77777777" w:rsidR="00976DEB" w:rsidRDefault="00976DE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4050878"/>
      <w:docPartObj>
        <w:docPartGallery w:val="Page Numbers (Top of Page)"/>
        <w:docPartUnique/>
      </w:docPartObj>
    </w:sdtPr>
    <w:sdtEndPr/>
    <w:sdtContent>
      <w:p w14:paraId="3981C0AC" w14:textId="7777777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07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9557B" w14:textId="77777777" w:rsidR="00F41825" w:rsidRDefault="00F41825"/>
  <w:p w14:paraId="551381FD" w14:textId="77777777" w:rsidR="00F41825" w:rsidRDefault="00F418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55D93" w14:textId="77777777" w:rsidR="00EF4981" w:rsidRDefault="00EF4981">
      <w:r>
        <w:separator/>
      </w:r>
    </w:p>
    <w:p w14:paraId="63338A3F" w14:textId="77777777" w:rsidR="00EF4981" w:rsidRDefault="00EF4981"/>
  </w:footnote>
  <w:footnote w:type="continuationSeparator" w:id="0">
    <w:p w14:paraId="28E45E3E" w14:textId="77777777" w:rsidR="00EF4981" w:rsidRDefault="00EF4981">
      <w:r>
        <w:continuationSeparator/>
      </w:r>
    </w:p>
    <w:p w14:paraId="5C00383A" w14:textId="77777777" w:rsidR="00EF4981" w:rsidRDefault="00EF49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F37E6"/>
    <w:multiLevelType w:val="hybridMultilevel"/>
    <w:tmpl w:val="0DE434D6"/>
    <w:lvl w:ilvl="0" w:tplc="B8BC9A46">
      <w:start w:val="1"/>
      <w:numFmt w:val="decimal"/>
      <w:lvlText w:val="%1."/>
      <w:lvlJc w:val="left"/>
      <w:pPr>
        <w:ind w:left="2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5" w:hanging="360"/>
      </w:pPr>
    </w:lvl>
    <w:lvl w:ilvl="2" w:tplc="0409001B" w:tentative="1">
      <w:start w:val="1"/>
      <w:numFmt w:val="lowerRoman"/>
      <w:lvlText w:val="%3."/>
      <w:lvlJc w:val="right"/>
      <w:pPr>
        <w:ind w:left="1695" w:hanging="180"/>
      </w:pPr>
    </w:lvl>
    <w:lvl w:ilvl="3" w:tplc="0409000F" w:tentative="1">
      <w:start w:val="1"/>
      <w:numFmt w:val="decimal"/>
      <w:lvlText w:val="%4."/>
      <w:lvlJc w:val="left"/>
      <w:pPr>
        <w:ind w:left="2415" w:hanging="360"/>
      </w:pPr>
    </w:lvl>
    <w:lvl w:ilvl="4" w:tplc="04090019" w:tentative="1">
      <w:start w:val="1"/>
      <w:numFmt w:val="lowerLetter"/>
      <w:lvlText w:val="%5."/>
      <w:lvlJc w:val="left"/>
      <w:pPr>
        <w:ind w:left="3135" w:hanging="360"/>
      </w:pPr>
    </w:lvl>
    <w:lvl w:ilvl="5" w:tplc="0409001B" w:tentative="1">
      <w:start w:val="1"/>
      <w:numFmt w:val="lowerRoman"/>
      <w:lvlText w:val="%6."/>
      <w:lvlJc w:val="right"/>
      <w:pPr>
        <w:ind w:left="3855" w:hanging="180"/>
      </w:pPr>
    </w:lvl>
    <w:lvl w:ilvl="6" w:tplc="0409000F" w:tentative="1">
      <w:start w:val="1"/>
      <w:numFmt w:val="decimal"/>
      <w:lvlText w:val="%7."/>
      <w:lvlJc w:val="left"/>
      <w:pPr>
        <w:ind w:left="4575" w:hanging="360"/>
      </w:pPr>
    </w:lvl>
    <w:lvl w:ilvl="7" w:tplc="04090019" w:tentative="1">
      <w:start w:val="1"/>
      <w:numFmt w:val="lowerLetter"/>
      <w:lvlText w:val="%8."/>
      <w:lvlJc w:val="left"/>
      <w:pPr>
        <w:ind w:left="5295" w:hanging="360"/>
      </w:pPr>
    </w:lvl>
    <w:lvl w:ilvl="8" w:tplc="0409001B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21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19"/>
  </w:num>
  <w:num w:numId="3">
    <w:abstractNumId w:val="22"/>
  </w:num>
  <w:num w:numId="4">
    <w:abstractNumId w:val="23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 w:numId="32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389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87CDE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C5FD1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3678B"/>
    <w:rsid w:val="00237F87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05F3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09B4"/>
    <w:rsid w:val="00331195"/>
    <w:rsid w:val="00332EBA"/>
    <w:rsid w:val="00334200"/>
    <w:rsid w:val="00340A56"/>
    <w:rsid w:val="00340E69"/>
    <w:rsid w:val="00341F72"/>
    <w:rsid w:val="003421EC"/>
    <w:rsid w:val="0034552C"/>
    <w:rsid w:val="003471EB"/>
    <w:rsid w:val="003531DC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34CA"/>
    <w:rsid w:val="003D367E"/>
    <w:rsid w:val="003D4C8D"/>
    <w:rsid w:val="003D7B9C"/>
    <w:rsid w:val="003E3B55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778EE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972AA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2696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A6A47"/>
    <w:rsid w:val="005B0935"/>
    <w:rsid w:val="005B1C35"/>
    <w:rsid w:val="005B59B4"/>
    <w:rsid w:val="005B760F"/>
    <w:rsid w:val="005C2D0B"/>
    <w:rsid w:val="005C5CAE"/>
    <w:rsid w:val="005C73C3"/>
    <w:rsid w:val="005C7EE6"/>
    <w:rsid w:val="005E1200"/>
    <w:rsid w:val="005E18EA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3253"/>
    <w:rsid w:val="006043ED"/>
    <w:rsid w:val="006102CC"/>
    <w:rsid w:val="006117E3"/>
    <w:rsid w:val="0061285D"/>
    <w:rsid w:val="00612BB1"/>
    <w:rsid w:val="00615166"/>
    <w:rsid w:val="00615741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28FD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A256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5B5E"/>
    <w:rsid w:val="007B7AB6"/>
    <w:rsid w:val="007C1855"/>
    <w:rsid w:val="007C3EC6"/>
    <w:rsid w:val="007C5BB1"/>
    <w:rsid w:val="007D3110"/>
    <w:rsid w:val="007D5577"/>
    <w:rsid w:val="007D57F5"/>
    <w:rsid w:val="007E0767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6DEB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B6051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32A3"/>
    <w:rsid w:val="009F53CA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23EE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A65D1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D29AD"/>
    <w:rsid w:val="00AE0722"/>
    <w:rsid w:val="00AE0C18"/>
    <w:rsid w:val="00AE4369"/>
    <w:rsid w:val="00AF16AC"/>
    <w:rsid w:val="00AF1D74"/>
    <w:rsid w:val="00B01A33"/>
    <w:rsid w:val="00B02717"/>
    <w:rsid w:val="00B02730"/>
    <w:rsid w:val="00B051B8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802"/>
    <w:rsid w:val="00B80AF4"/>
    <w:rsid w:val="00B85A8F"/>
    <w:rsid w:val="00B92911"/>
    <w:rsid w:val="00BA01B6"/>
    <w:rsid w:val="00BA3F4A"/>
    <w:rsid w:val="00BA5818"/>
    <w:rsid w:val="00BA73F0"/>
    <w:rsid w:val="00BB2E36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10C7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5463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378D2"/>
    <w:rsid w:val="00E409DE"/>
    <w:rsid w:val="00E4363F"/>
    <w:rsid w:val="00E439A5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98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17BD8"/>
    <w:rsid w:val="00F21CE4"/>
    <w:rsid w:val="00F22D70"/>
    <w:rsid w:val="00F247EF"/>
    <w:rsid w:val="00F30921"/>
    <w:rsid w:val="00F32D97"/>
    <w:rsid w:val="00F36148"/>
    <w:rsid w:val="00F3658A"/>
    <w:rsid w:val="00F3749A"/>
    <w:rsid w:val="00F41825"/>
    <w:rsid w:val="00F42CFD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8F2580F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table" w:customStyle="1" w:styleId="16">
    <w:name w:val="Сетка таблицы1"/>
    <w:basedOn w:val="a3"/>
    <w:next w:val="ab"/>
    <w:uiPriority w:val="39"/>
    <w:rsid w:val="009F32A3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3"/>
    <w:next w:val="ab"/>
    <w:uiPriority w:val="39"/>
    <w:rsid w:val="00976DE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3"/>
    <w:next w:val="ab"/>
    <w:uiPriority w:val="39"/>
    <w:rsid w:val="00976DEB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3"/>
    <w:next w:val="ab"/>
    <w:uiPriority w:val="39"/>
    <w:rsid w:val="00976DE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3"/>
    <w:next w:val="ab"/>
    <w:uiPriority w:val="39"/>
    <w:rsid w:val="00E378D2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38FFA-8CB8-43A8-B53C-91FDECC55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1612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Petr</cp:lastModifiedBy>
  <cp:revision>3</cp:revision>
  <cp:lastPrinted>2018-01-25T10:32:00Z</cp:lastPrinted>
  <dcterms:created xsi:type="dcterms:W3CDTF">2020-04-30T20:38:00Z</dcterms:created>
  <dcterms:modified xsi:type="dcterms:W3CDTF">2020-04-30T20:38:00Z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