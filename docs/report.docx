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120"/>
        <w:tblW w:w="9776" w:type="dxa"/>
        <w:tblLayout w:type="fixed"/>
        <w:tblLook w:val="04A0" w:firstRow="1" w:lastRow="0" w:firstColumn="1" w:lastColumn="0" w:noHBand="0" w:noVBand="1"/>
      </w:tblPr>
      <w:tblGrid>
        <w:gridCol w:w="1413"/>
        <w:gridCol w:w="8363"/>
      </w:tblGrid>
      <w:tr w:rsidR="00976DEB" w:rsidRPr="00976DEB" w14:paraId="41AD9591" w14:textId="77777777" w:rsidTr="00AB4E5F">
        <w:trPr>
          <w:trHeight w:val="1266"/>
        </w:trPr>
        <w:tc>
          <w:tcPr>
            <w:tcW w:w="1413" w:type="dxa"/>
            <w:vMerge w:val="restart"/>
          </w:tcPr>
          <w:p w14:paraId="4A428946" w14:textId="77777777" w:rsidR="00976DEB" w:rsidRPr="00976DEB" w:rsidRDefault="00976DEB" w:rsidP="00976DEB">
            <w:pPr>
              <w:spacing w:before="0" w:line="0" w:lineRule="atLeast"/>
              <w:ind w:left="18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76DEB">
              <w:rPr>
                <w:noProof/>
              </w:rPr>
              <w:drawing>
                <wp:anchor distT="0" distB="0" distL="114300" distR="114300" simplePos="0" relativeHeight="251655680" behindDoc="0" locked="0" layoutInCell="1" allowOverlap="1" wp14:anchorId="4189A86E" wp14:editId="590F57CE">
                  <wp:simplePos x="0" y="0"/>
                  <wp:positionH relativeFrom="column">
                    <wp:posOffset>36830</wp:posOffset>
                  </wp:positionH>
                  <wp:positionV relativeFrom="paragraph">
                    <wp:posOffset>67945</wp:posOffset>
                  </wp:positionV>
                  <wp:extent cx="671566" cy="908050"/>
                  <wp:effectExtent l="0" t="0" r="0" b="6350"/>
                  <wp:wrapNone/>
                  <wp:docPr id="2" name="Рисунок 2" descr="https://studfiles.net/html/2706/219/html_4NnFGVyFmL.LWVf/img-KuTuV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studfiles.net/html/2706/219/html_4NnFGVyFmL.LWVf/img-KuTuV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566" cy="908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363" w:type="dxa"/>
            <w:vAlign w:val="center"/>
          </w:tcPr>
          <w:p w14:paraId="75992C00" w14:textId="77777777" w:rsidR="00976DEB" w:rsidRPr="00976DEB" w:rsidRDefault="00976DEB" w:rsidP="00976DEB">
            <w:pPr>
              <w:spacing w:before="0" w:line="0" w:lineRule="atLeast"/>
              <w:jc w:val="center"/>
              <w:rPr>
                <w:rFonts w:ascii="Times New Roman" w:hAnsi="Times New Roman"/>
                <w:sz w:val="18"/>
                <w:szCs w:val="20"/>
              </w:rPr>
            </w:pPr>
            <w:r w:rsidRPr="00976DEB">
              <w:rPr>
                <w:rFonts w:ascii="Times New Roman" w:hAnsi="Times New Roman"/>
                <w:sz w:val="18"/>
                <w:szCs w:val="20"/>
              </w:rPr>
              <w:t>МИНОБРНАУКИ РОССИИ</w:t>
            </w:r>
          </w:p>
          <w:p w14:paraId="1039F995" w14:textId="77777777" w:rsidR="00976DEB" w:rsidRPr="00976DEB" w:rsidRDefault="00976DEB" w:rsidP="00976DEB">
            <w:pPr>
              <w:spacing w:before="0" w:line="2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1B288D17" w14:textId="77777777" w:rsidR="00976DEB" w:rsidRPr="00976DEB" w:rsidRDefault="00976DEB" w:rsidP="00976DEB">
            <w:pPr>
              <w:spacing w:before="0" w:line="0" w:lineRule="atLeast"/>
              <w:jc w:val="center"/>
              <w:rPr>
                <w:rFonts w:ascii="Times New Roman" w:hAnsi="Times New Roman"/>
                <w:sz w:val="18"/>
                <w:szCs w:val="20"/>
              </w:rPr>
            </w:pPr>
            <w:r w:rsidRPr="00976DEB">
              <w:rPr>
                <w:rFonts w:ascii="Times New Roman" w:hAnsi="Times New Roman"/>
                <w:sz w:val="18"/>
                <w:szCs w:val="20"/>
              </w:rPr>
              <w:t>федеральное государственное бюджетное образовательное учреждение</w:t>
            </w:r>
          </w:p>
          <w:p w14:paraId="7DB97B86" w14:textId="77777777" w:rsidR="00976DEB" w:rsidRPr="00976DEB" w:rsidRDefault="00976DEB" w:rsidP="00976DEB">
            <w:pPr>
              <w:spacing w:before="0" w:line="1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4FC4D185" w14:textId="77777777" w:rsidR="00976DEB" w:rsidRPr="00976DEB" w:rsidRDefault="00976DEB" w:rsidP="00976DEB">
            <w:pPr>
              <w:spacing w:before="0" w:line="0" w:lineRule="atLeast"/>
              <w:jc w:val="center"/>
              <w:rPr>
                <w:rFonts w:ascii="Times New Roman" w:hAnsi="Times New Roman"/>
                <w:sz w:val="18"/>
                <w:szCs w:val="20"/>
              </w:rPr>
            </w:pPr>
            <w:r w:rsidRPr="00976DEB">
              <w:rPr>
                <w:rFonts w:ascii="Times New Roman" w:hAnsi="Times New Roman"/>
                <w:sz w:val="18"/>
                <w:szCs w:val="20"/>
              </w:rPr>
              <w:t>высшего образования</w:t>
            </w:r>
          </w:p>
          <w:p w14:paraId="4CA6AF50" w14:textId="77777777" w:rsidR="00976DEB" w:rsidRPr="00976DEB" w:rsidRDefault="00976DEB" w:rsidP="00976DEB">
            <w:pPr>
              <w:spacing w:before="0" w:line="4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31A05B4B" w14:textId="77777777" w:rsidR="00976DEB" w:rsidRPr="00976DEB" w:rsidRDefault="00976DEB" w:rsidP="00976DEB">
            <w:pPr>
              <w:spacing w:before="0" w:line="0" w:lineRule="atLeast"/>
              <w:jc w:val="center"/>
              <w:rPr>
                <w:rFonts w:ascii="Times New Roman" w:hAnsi="Times New Roman"/>
                <w:b/>
                <w:sz w:val="18"/>
                <w:szCs w:val="20"/>
              </w:rPr>
            </w:pPr>
            <w:r w:rsidRPr="00976DEB">
              <w:rPr>
                <w:rFonts w:ascii="Times New Roman" w:hAnsi="Times New Roman"/>
                <w:b/>
                <w:sz w:val="18"/>
                <w:szCs w:val="20"/>
              </w:rPr>
              <w:t>«Балтийский государственный технический университет «ВОЕНМЕХ» им. Д.Ф. Устинова»</w:t>
            </w:r>
          </w:p>
          <w:p w14:paraId="6FDB0DCE" w14:textId="77777777" w:rsidR="00976DEB" w:rsidRPr="00976DEB" w:rsidRDefault="00976DEB" w:rsidP="00976DEB">
            <w:pPr>
              <w:spacing w:before="0" w:line="0" w:lineRule="atLeast"/>
              <w:jc w:val="center"/>
              <w:rPr>
                <w:rFonts w:ascii="Times New Roman" w:hAnsi="Times New Roman"/>
                <w:b/>
                <w:sz w:val="18"/>
                <w:szCs w:val="20"/>
              </w:rPr>
            </w:pPr>
            <w:r w:rsidRPr="00976DEB">
              <w:rPr>
                <w:rFonts w:ascii="Times New Roman" w:hAnsi="Times New Roman"/>
                <w:b/>
                <w:sz w:val="18"/>
                <w:szCs w:val="20"/>
              </w:rPr>
              <w:t>(БГТУ «ВОЕНМЕХ» им. Д.Ф. Устинова»)</w:t>
            </w:r>
          </w:p>
        </w:tc>
      </w:tr>
      <w:tr w:rsidR="00976DEB" w:rsidRPr="00976DEB" w14:paraId="754D80E2" w14:textId="77777777" w:rsidTr="00AB4E5F">
        <w:trPr>
          <w:trHeight w:val="364"/>
        </w:trPr>
        <w:tc>
          <w:tcPr>
            <w:tcW w:w="1413" w:type="dxa"/>
            <w:vMerge/>
          </w:tcPr>
          <w:p w14:paraId="3B4FADB9" w14:textId="77777777" w:rsidR="00976DEB" w:rsidRPr="00976DEB" w:rsidRDefault="00976DEB" w:rsidP="00976DEB">
            <w:pPr>
              <w:spacing w:before="0" w:line="0" w:lineRule="atLeast"/>
              <w:ind w:left="1820"/>
              <w:jc w:val="center"/>
              <w:rPr>
                <w:rFonts w:ascii="Times New Roman" w:hAnsi="Times New Roman"/>
                <w:sz w:val="18"/>
                <w:szCs w:val="20"/>
              </w:rPr>
            </w:pPr>
          </w:p>
        </w:tc>
        <w:tc>
          <w:tcPr>
            <w:tcW w:w="8363" w:type="dxa"/>
            <w:vAlign w:val="center"/>
          </w:tcPr>
          <w:p w14:paraId="7AC86812" w14:textId="77777777" w:rsidR="00976DEB" w:rsidRPr="00976DEB" w:rsidRDefault="00976DEB" w:rsidP="00976DEB">
            <w:pPr>
              <w:spacing w:before="0" w:line="0" w:lineRule="atLeast"/>
              <w:jc w:val="center"/>
              <w:rPr>
                <w:rFonts w:ascii="Times New Roman" w:hAnsi="Times New Roman"/>
                <w:szCs w:val="20"/>
              </w:rPr>
            </w:pPr>
            <w:r w:rsidRPr="00976DEB">
              <w:rPr>
                <w:rFonts w:ascii="Times New Roman" w:hAnsi="Times New Roman"/>
                <w:szCs w:val="20"/>
              </w:rPr>
              <w:t>БГТУ.СМК-Ф-4.2-К5-01</w:t>
            </w:r>
          </w:p>
        </w:tc>
      </w:tr>
    </w:tbl>
    <w:p w14:paraId="7D39EE89" w14:textId="7FBE29FC" w:rsidR="009F32A3" w:rsidRPr="001D5CA3" w:rsidRDefault="009F32A3" w:rsidP="009F32A3">
      <w:pPr>
        <w:spacing w:before="0" w:line="20" w:lineRule="exact"/>
        <w:jc w:val="left"/>
        <w:rPr>
          <w:sz w:val="20"/>
        </w:rPr>
      </w:pPr>
    </w:p>
    <w:p w14:paraId="3280E6F8" w14:textId="77777777" w:rsidR="009F32A3" w:rsidRPr="001D5CA3" w:rsidRDefault="009F32A3" w:rsidP="009F32A3">
      <w:pPr>
        <w:spacing w:before="0" w:line="200" w:lineRule="exact"/>
        <w:jc w:val="left"/>
        <w:rPr>
          <w:sz w:val="20"/>
        </w:rPr>
      </w:pPr>
    </w:p>
    <w:tbl>
      <w:tblPr>
        <w:tblStyle w:val="24"/>
        <w:tblpPr w:leftFromText="180" w:rightFromText="180" w:vertAnchor="page" w:horzAnchor="margin" w:tblpY="3316"/>
        <w:tblW w:w="9688" w:type="dxa"/>
        <w:tblLayout w:type="fixed"/>
        <w:tblLook w:val="04A0" w:firstRow="1" w:lastRow="0" w:firstColumn="1" w:lastColumn="0" w:noHBand="0" w:noVBand="1"/>
      </w:tblPr>
      <w:tblGrid>
        <w:gridCol w:w="1751"/>
        <w:gridCol w:w="708"/>
        <w:gridCol w:w="237"/>
        <w:gridCol w:w="6992"/>
      </w:tblGrid>
      <w:tr w:rsidR="00976DEB" w:rsidRPr="00976DEB" w14:paraId="099117DB" w14:textId="77777777" w:rsidTr="00976DEB"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</w:tcPr>
          <w:p w14:paraId="7330CD34" w14:textId="77777777" w:rsidR="00976DEB" w:rsidRPr="00976DEB" w:rsidRDefault="00976DEB" w:rsidP="00976DEB">
            <w:pPr>
              <w:spacing w:line="240" w:lineRule="auto"/>
              <w:ind w:left="-105"/>
              <w:jc w:val="left"/>
              <w:rPr>
                <w:rFonts w:ascii="Times New Roman" w:hAnsi="Times New Roman"/>
                <w:szCs w:val="24"/>
              </w:rPr>
            </w:pPr>
            <w:r w:rsidRPr="00976DEB">
              <w:rPr>
                <w:rFonts w:ascii="Times New Roman" w:hAnsi="Times New Roman"/>
                <w:szCs w:val="24"/>
              </w:rPr>
              <w:t>Факультет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3D4585" w14:textId="77777777" w:rsidR="00976DEB" w:rsidRPr="00976DEB" w:rsidRDefault="00976DEB" w:rsidP="00976DEB">
            <w:pPr>
              <w:spacing w:line="240" w:lineRule="auto"/>
              <w:jc w:val="left"/>
              <w:rPr>
                <w:rFonts w:ascii="Times New Roman" w:hAnsi="Times New Roman"/>
                <w:szCs w:val="24"/>
              </w:rPr>
            </w:pPr>
            <w:r w:rsidRPr="00976DEB">
              <w:rPr>
                <w:rFonts w:ascii="Times New Roman" w:hAnsi="Times New Roman"/>
                <w:szCs w:val="24"/>
              </w:rPr>
              <w:t>И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14:paraId="73A0BC15" w14:textId="77777777" w:rsidR="00976DEB" w:rsidRPr="00976DEB" w:rsidRDefault="00976DEB" w:rsidP="00976DEB">
            <w:pPr>
              <w:spacing w:line="240" w:lineRule="auto"/>
              <w:jc w:val="left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5C5761" w14:textId="77777777" w:rsidR="00976DEB" w:rsidRPr="00976DEB" w:rsidRDefault="00976DEB" w:rsidP="00976DEB">
            <w:pPr>
              <w:spacing w:line="240" w:lineRule="auto"/>
              <w:jc w:val="left"/>
              <w:rPr>
                <w:rFonts w:ascii="Times New Roman" w:hAnsi="Times New Roman"/>
                <w:szCs w:val="24"/>
              </w:rPr>
            </w:pPr>
            <w:r w:rsidRPr="00976DEB">
              <w:rPr>
                <w:rFonts w:ascii="Times New Roman" w:hAnsi="Times New Roman"/>
                <w:color w:val="000000"/>
                <w:szCs w:val="24"/>
              </w:rPr>
              <w:t>Информационные и управляющие системы</w:t>
            </w:r>
          </w:p>
        </w:tc>
      </w:tr>
      <w:tr w:rsidR="00976DEB" w:rsidRPr="00976DEB" w14:paraId="48D09CB4" w14:textId="77777777" w:rsidTr="00976DEB"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</w:tcPr>
          <w:p w14:paraId="1E4CEA87" w14:textId="77777777" w:rsidR="00976DEB" w:rsidRPr="00976DEB" w:rsidRDefault="00976DEB" w:rsidP="00976DEB">
            <w:pPr>
              <w:spacing w:before="0" w:line="240" w:lineRule="auto"/>
              <w:ind w:left="-105"/>
              <w:jc w:val="left"/>
              <w:rPr>
                <w:rFonts w:ascii="Times New Roman" w:hAnsi="Times New Roman"/>
                <w:sz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CDF8D7" w14:textId="77777777" w:rsidR="00976DEB" w:rsidRPr="00976DEB" w:rsidRDefault="00976DEB" w:rsidP="00976DEB">
            <w:pPr>
              <w:spacing w:before="0" w:line="240" w:lineRule="auto"/>
              <w:jc w:val="left"/>
              <w:rPr>
                <w:rFonts w:ascii="Times New Roman" w:hAnsi="Times New Roman"/>
                <w:sz w:val="20"/>
              </w:rPr>
            </w:pPr>
            <w:r w:rsidRPr="00976DEB">
              <w:rPr>
                <w:rFonts w:ascii="Times New Roman" w:hAnsi="Times New Roman"/>
                <w:sz w:val="20"/>
              </w:rPr>
              <w:t>шифр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14:paraId="03D001A3" w14:textId="77777777" w:rsidR="00976DEB" w:rsidRPr="00976DEB" w:rsidRDefault="00976DEB" w:rsidP="00976DEB">
            <w:pPr>
              <w:spacing w:before="0" w:line="240" w:lineRule="auto"/>
              <w:jc w:val="left"/>
              <w:rPr>
                <w:rFonts w:ascii="Times New Roman" w:hAnsi="Times New Roman"/>
                <w:sz w:val="20"/>
              </w:rPr>
            </w:pPr>
          </w:p>
        </w:tc>
        <w:tc>
          <w:tcPr>
            <w:tcW w:w="69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DB8029" w14:textId="77777777" w:rsidR="00976DEB" w:rsidRPr="00976DEB" w:rsidRDefault="00976DEB" w:rsidP="00976DEB">
            <w:pPr>
              <w:spacing w:before="0" w:line="240" w:lineRule="auto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76DEB">
              <w:rPr>
                <w:rFonts w:ascii="Times New Roman" w:hAnsi="Times New Roman"/>
                <w:sz w:val="20"/>
              </w:rPr>
              <w:t>наименование</w:t>
            </w:r>
          </w:p>
        </w:tc>
      </w:tr>
      <w:tr w:rsidR="00976DEB" w:rsidRPr="00976DEB" w14:paraId="6303E3A0" w14:textId="77777777" w:rsidTr="00976DEB"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</w:tcPr>
          <w:p w14:paraId="0618903E" w14:textId="77777777" w:rsidR="00976DEB" w:rsidRPr="00976DEB" w:rsidRDefault="00976DEB" w:rsidP="00976DEB">
            <w:pPr>
              <w:spacing w:line="240" w:lineRule="auto"/>
              <w:ind w:left="-105"/>
              <w:jc w:val="left"/>
              <w:rPr>
                <w:rFonts w:ascii="Times New Roman" w:hAnsi="Times New Roman"/>
                <w:szCs w:val="24"/>
              </w:rPr>
            </w:pPr>
            <w:r w:rsidRPr="00976DEB">
              <w:rPr>
                <w:rFonts w:ascii="Times New Roman" w:hAnsi="Times New Roman"/>
                <w:szCs w:val="24"/>
              </w:rPr>
              <w:t>Кафедра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624EBF" w14:textId="77777777" w:rsidR="00976DEB" w:rsidRPr="00976DEB" w:rsidRDefault="00976DEB" w:rsidP="00976DEB">
            <w:pPr>
              <w:spacing w:line="240" w:lineRule="auto"/>
              <w:jc w:val="left"/>
              <w:rPr>
                <w:rFonts w:ascii="Times New Roman" w:hAnsi="Times New Roman"/>
                <w:szCs w:val="24"/>
              </w:rPr>
            </w:pPr>
            <w:r w:rsidRPr="00976DEB">
              <w:rPr>
                <w:rFonts w:ascii="Times New Roman" w:hAnsi="Times New Roman"/>
                <w:szCs w:val="24"/>
              </w:rPr>
              <w:t>И5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14:paraId="1173E662" w14:textId="77777777" w:rsidR="00976DEB" w:rsidRPr="00976DEB" w:rsidRDefault="00976DEB" w:rsidP="00976DEB">
            <w:pPr>
              <w:spacing w:line="240" w:lineRule="auto"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6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59EDC8" w14:textId="77777777" w:rsidR="00976DEB" w:rsidRPr="00976DEB" w:rsidRDefault="00976DEB" w:rsidP="00976DEB">
            <w:pPr>
              <w:spacing w:line="240" w:lineRule="auto"/>
              <w:jc w:val="left"/>
              <w:rPr>
                <w:rFonts w:ascii="Times New Roman" w:hAnsi="Times New Roman"/>
                <w:szCs w:val="24"/>
                <w:lang w:val="ru-RU"/>
              </w:rPr>
            </w:pPr>
            <w:r w:rsidRPr="00976DEB">
              <w:rPr>
                <w:rFonts w:ascii="Times New Roman" w:hAnsi="Times New Roman"/>
                <w:szCs w:val="24"/>
                <w:lang w:val="ru-RU"/>
              </w:rPr>
              <w:t>Информационные системы и программная инженерия</w:t>
            </w:r>
          </w:p>
        </w:tc>
      </w:tr>
      <w:tr w:rsidR="00976DEB" w:rsidRPr="00976DEB" w14:paraId="0651AC47" w14:textId="77777777" w:rsidTr="00976DEB"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</w:tcPr>
          <w:p w14:paraId="27406664" w14:textId="77777777" w:rsidR="00976DEB" w:rsidRPr="00976DEB" w:rsidRDefault="00976DEB" w:rsidP="00976DEB">
            <w:pPr>
              <w:spacing w:before="0" w:line="240" w:lineRule="auto"/>
              <w:ind w:left="-105"/>
              <w:jc w:val="left"/>
              <w:rPr>
                <w:rFonts w:ascii="Times New Roman" w:hAnsi="Times New Roman"/>
                <w:sz w:val="20"/>
                <w:lang w:val="ru-R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A4C811" w14:textId="77777777" w:rsidR="00976DEB" w:rsidRPr="00976DEB" w:rsidRDefault="00976DEB" w:rsidP="00976DEB">
            <w:pPr>
              <w:spacing w:before="0" w:line="240" w:lineRule="auto"/>
              <w:jc w:val="left"/>
              <w:rPr>
                <w:rFonts w:ascii="Times New Roman" w:hAnsi="Times New Roman"/>
                <w:sz w:val="20"/>
              </w:rPr>
            </w:pPr>
            <w:r w:rsidRPr="00976DEB">
              <w:rPr>
                <w:rFonts w:ascii="Times New Roman" w:hAnsi="Times New Roman"/>
                <w:sz w:val="20"/>
              </w:rPr>
              <w:t>шифр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14:paraId="089C27CB" w14:textId="77777777" w:rsidR="00976DEB" w:rsidRPr="00976DEB" w:rsidRDefault="00976DEB" w:rsidP="00976DEB">
            <w:pPr>
              <w:spacing w:before="0" w:line="240" w:lineRule="auto"/>
              <w:jc w:val="left"/>
              <w:rPr>
                <w:rFonts w:ascii="Times New Roman" w:hAnsi="Times New Roman"/>
                <w:sz w:val="20"/>
              </w:rPr>
            </w:pPr>
          </w:p>
        </w:tc>
        <w:tc>
          <w:tcPr>
            <w:tcW w:w="69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AF54B6" w14:textId="77777777" w:rsidR="00976DEB" w:rsidRPr="00976DEB" w:rsidRDefault="00976DEB" w:rsidP="00976DEB">
            <w:pPr>
              <w:spacing w:before="0" w:line="240" w:lineRule="auto"/>
              <w:jc w:val="left"/>
              <w:rPr>
                <w:rFonts w:ascii="Times New Roman" w:hAnsi="Times New Roman"/>
                <w:sz w:val="20"/>
              </w:rPr>
            </w:pPr>
            <w:r w:rsidRPr="00976DEB">
              <w:rPr>
                <w:rFonts w:ascii="Times New Roman" w:hAnsi="Times New Roman"/>
                <w:sz w:val="20"/>
              </w:rPr>
              <w:t>наименование</w:t>
            </w:r>
          </w:p>
        </w:tc>
      </w:tr>
      <w:tr w:rsidR="00976DEB" w:rsidRPr="00976DEB" w14:paraId="4AE29DE4" w14:textId="77777777" w:rsidTr="00976DEB"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</w:tcPr>
          <w:p w14:paraId="064AD153" w14:textId="77777777" w:rsidR="00976DEB" w:rsidRPr="00976DEB" w:rsidRDefault="00976DEB" w:rsidP="00976DEB">
            <w:pPr>
              <w:spacing w:line="240" w:lineRule="auto"/>
              <w:ind w:left="-105"/>
              <w:jc w:val="left"/>
              <w:rPr>
                <w:rFonts w:ascii="Times New Roman" w:hAnsi="Times New Roman"/>
                <w:szCs w:val="24"/>
              </w:rPr>
            </w:pPr>
            <w:r w:rsidRPr="00976DEB">
              <w:rPr>
                <w:rFonts w:ascii="Times New Roman" w:hAnsi="Times New Roman"/>
                <w:szCs w:val="24"/>
              </w:rPr>
              <w:t>Дисциплина</w:t>
            </w:r>
          </w:p>
        </w:tc>
        <w:tc>
          <w:tcPr>
            <w:tcW w:w="793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4D1319" w14:textId="77777777" w:rsidR="00976DEB" w:rsidRPr="00976DEB" w:rsidRDefault="00976DEB" w:rsidP="00976DEB">
            <w:pPr>
              <w:spacing w:line="240" w:lineRule="auto"/>
              <w:jc w:val="left"/>
              <w:rPr>
                <w:rFonts w:ascii="Times New Roman" w:hAnsi="Times New Roman"/>
                <w:szCs w:val="24"/>
              </w:rPr>
            </w:pPr>
            <w:r w:rsidRPr="00976DEB">
              <w:rPr>
                <w:rFonts w:ascii="Times New Roman" w:hAnsi="Times New Roman"/>
                <w:szCs w:val="24"/>
              </w:rPr>
              <w:t>Системное ПО</w:t>
            </w:r>
          </w:p>
        </w:tc>
      </w:tr>
    </w:tbl>
    <w:p w14:paraId="53F2CDF1" w14:textId="77777777" w:rsidR="009F32A3" w:rsidRPr="001D5CA3" w:rsidRDefault="009F32A3" w:rsidP="00976DEB">
      <w:pPr>
        <w:spacing w:before="0" w:after="200" w:line="276" w:lineRule="auto"/>
        <w:jc w:val="left"/>
        <w:rPr>
          <w:rFonts w:eastAsia="Calibri"/>
          <w:szCs w:val="22"/>
          <w:lang w:eastAsia="en-US"/>
        </w:rPr>
      </w:pPr>
    </w:p>
    <w:p w14:paraId="35388D4F" w14:textId="77777777" w:rsidR="00976DEB" w:rsidRDefault="00976DEB" w:rsidP="00976DEB">
      <w:pPr>
        <w:spacing w:before="0" w:after="40" w:line="276" w:lineRule="auto"/>
        <w:jc w:val="center"/>
        <w:rPr>
          <w:rFonts w:eastAsia="Calibri"/>
          <w:sz w:val="44"/>
          <w:szCs w:val="22"/>
          <w:lang w:eastAsia="en-US"/>
        </w:rPr>
      </w:pPr>
    </w:p>
    <w:p w14:paraId="2A3DF649" w14:textId="72D01EBF" w:rsidR="00976DEB" w:rsidRPr="00976DEB" w:rsidRDefault="00976DEB" w:rsidP="00976DEB">
      <w:pPr>
        <w:spacing w:before="0" w:after="40" w:line="276" w:lineRule="auto"/>
        <w:jc w:val="center"/>
        <w:rPr>
          <w:rFonts w:eastAsia="Calibri"/>
          <w:sz w:val="44"/>
          <w:szCs w:val="22"/>
          <w:lang w:eastAsia="en-US"/>
        </w:rPr>
      </w:pPr>
      <w:r w:rsidRPr="00976DEB">
        <w:rPr>
          <w:rFonts w:eastAsia="Calibri"/>
          <w:sz w:val="44"/>
          <w:szCs w:val="22"/>
          <w:lang w:eastAsia="en-US"/>
        </w:rPr>
        <w:t>КУРСОВАЯ РАБОТА</w:t>
      </w:r>
    </w:p>
    <w:p w14:paraId="261E09A4" w14:textId="77777777" w:rsidR="00976DEB" w:rsidRPr="00976DEB" w:rsidRDefault="00976DEB" w:rsidP="00976DEB">
      <w:pPr>
        <w:spacing w:before="0" w:after="40" w:line="276" w:lineRule="auto"/>
        <w:jc w:val="center"/>
        <w:rPr>
          <w:rFonts w:eastAsia="Calibri"/>
          <w:sz w:val="36"/>
          <w:szCs w:val="22"/>
          <w:lang w:eastAsia="en-US"/>
        </w:rPr>
      </w:pPr>
      <w:r w:rsidRPr="00976DEB">
        <w:rPr>
          <w:rFonts w:eastAsia="Calibri"/>
          <w:sz w:val="36"/>
          <w:szCs w:val="22"/>
          <w:lang w:eastAsia="en-US"/>
        </w:rPr>
        <w:t>на тему</w:t>
      </w:r>
    </w:p>
    <w:tbl>
      <w:tblPr>
        <w:tblStyle w:val="110"/>
        <w:tblW w:w="0" w:type="auto"/>
        <w:tblLook w:val="04A0" w:firstRow="1" w:lastRow="0" w:firstColumn="1" w:lastColumn="0" w:noHBand="0" w:noVBand="1"/>
      </w:tblPr>
      <w:tblGrid>
        <w:gridCol w:w="9570"/>
      </w:tblGrid>
      <w:tr w:rsidR="00976DEB" w:rsidRPr="00976DEB" w14:paraId="532C91EF" w14:textId="77777777" w:rsidTr="00976DEB">
        <w:tc>
          <w:tcPr>
            <w:tcW w:w="9570" w:type="dxa"/>
            <w:tcBorders>
              <w:top w:val="nil"/>
              <w:left w:val="nil"/>
              <w:right w:val="nil"/>
            </w:tcBorders>
            <w:vAlign w:val="center"/>
          </w:tcPr>
          <w:p w14:paraId="6964981D" w14:textId="77777777" w:rsidR="00976DEB" w:rsidRPr="00976DEB" w:rsidRDefault="00976DEB" w:rsidP="00976DEB">
            <w:pPr>
              <w:spacing w:after="20" w:line="240" w:lineRule="auto"/>
              <w:jc w:val="center"/>
              <w:rPr>
                <w:rFonts w:ascii="Times New Roman" w:hAnsi="Times New Roman"/>
                <w:sz w:val="32"/>
              </w:rPr>
            </w:pPr>
            <w:r w:rsidRPr="00976DEB">
              <w:rPr>
                <w:rFonts w:ascii="Times New Roman" w:hAnsi="Times New Roman"/>
                <w:sz w:val="32"/>
              </w:rPr>
              <w:t>Создание компилятора</w:t>
            </w:r>
          </w:p>
        </w:tc>
      </w:tr>
      <w:tr w:rsidR="00976DEB" w:rsidRPr="00976DEB" w14:paraId="1D175885" w14:textId="77777777" w:rsidTr="00976DEB">
        <w:tc>
          <w:tcPr>
            <w:tcW w:w="9570" w:type="dxa"/>
            <w:tcBorders>
              <w:left w:val="nil"/>
              <w:right w:val="nil"/>
            </w:tcBorders>
            <w:vAlign w:val="center"/>
          </w:tcPr>
          <w:p w14:paraId="6FE77243" w14:textId="77777777" w:rsidR="00976DEB" w:rsidRPr="00976DEB" w:rsidRDefault="00976DEB" w:rsidP="00976DEB">
            <w:pPr>
              <w:spacing w:after="20" w:line="240" w:lineRule="auto"/>
              <w:jc w:val="center"/>
              <w:rPr>
                <w:rFonts w:ascii="Times New Roman" w:hAnsi="Times New Roman"/>
                <w:sz w:val="32"/>
              </w:rPr>
            </w:pPr>
            <w:r w:rsidRPr="00976DEB">
              <w:rPr>
                <w:rFonts w:ascii="Times New Roman" w:hAnsi="Times New Roman"/>
                <w:sz w:val="32"/>
              </w:rPr>
              <w:t xml:space="preserve">для подмножества языка </w:t>
            </w:r>
            <w:r w:rsidRPr="00976DEB">
              <w:rPr>
                <w:rFonts w:ascii="Times New Roman" w:hAnsi="Times New Roman"/>
                <w:sz w:val="32"/>
                <w:lang w:val="en-US"/>
              </w:rPr>
              <w:t>TypeScript</w:t>
            </w:r>
            <w:r w:rsidRPr="00976DEB">
              <w:rPr>
                <w:rFonts w:ascii="Times New Roman" w:hAnsi="Times New Roman"/>
                <w:sz w:val="32"/>
              </w:rPr>
              <w:t xml:space="preserve"> на ASM i386</w:t>
            </w:r>
          </w:p>
        </w:tc>
      </w:tr>
      <w:tr w:rsidR="00976DEB" w:rsidRPr="00976DEB" w14:paraId="6B906662" w14:textId="77777777" w:rsidTr="00976DEB">
        <w:tc>
          <w:tcPr>
            <w:tcW w:w="9570" w:type="dxa"/>
            <w:tcBorders>
              <w:left w:val="nil"/>
              <w:right w:val="nil"/>
            </w:tcBorders>
            <w:vAlign w:val="center"/>
          </w:tcPr>
          <w:p w14:paraId="244E5144" w14:textId="77777777" w:rsidR="00976DEB" w:rsidRPr="00976DEB" w:rsidRDefault="00976DEB" w:rsidP="00976DEB">
            <w:pPr>
              <w:spacing w:after="20" w:line="240" w:lineRule="auto"/>
              <w:jc w:val="center"/>
              <w:rPr>
                <w:rFonts w:ascii="Times New Roman" w:hAnsi="Times New Roman"/>
                <w:sz w:val="32"/>
              </w:rPr>
            </w:pPr>
          </w:p>
        </w:tc>
      </w:tr>
    </w:tbl>
    <w:p w14:paraId="5EF5FA5E" w14:textId="77777777" w:rsidR="00976DEB" w:rsidRPr="00976DEB" w:rsidRDefault="00976DEB" w:rsidP="00976DEB">
      <w:pPr>
        <w:spacing w:before="0" w:after="40" w:line="240" w:lineRule="auto"/>
        <w:jc w:val="center"/>
        <w:rPr>
          <w:rFonts w:eastAsia="Calibri"/>
          <w:sz w:val="40"/>
          <w:szCs w:val="22"/>
          <w:lang w:eastAsia="en-US"/>
        </w:rPr>
      </w:pPr>
    </w:p>
    <w:tbl>
      <w:tblPr>
        <w:tblStyle w:val="110"/>
        <w:tblpPr w:leftFromText="180" w:rightFromText="180" w:vertAnchor="text" w:horzAnchor="margin" w:tblpXSpec="right" w:tblpY="311"/>
        <w:tblW w:w="0" w:type="auto"/>
        <w:tblLayout w:type="fixed"/>
        <w:tblLook w:val="04A0" w:firstRow="1" w:lastRow="0" w:firstColumn="1" w:lastColumn="0" w:noHBand="0" w:noVBand="1"/>
      </w:tblPr>
      <w:tblGrid>
        <w:gridCol w:w="431"/>
        <w:gridCol w:w="567"/>
        <w:gridCol w:w="434"/>
        <w:gridCol w:w="1129"/>
        <w:gridCol w:w="236"/>
        <w:gridCol w:w="756"/>
        <w:gridCol w:w="1695"/>
      </w:tblGrid>
      <w:tr w:rsidR="00976DEB" w:rsidRPr="00976DEB" w14:paraId="6A46A7B1" w14:textId="77777777" w:rsidTr="00976DEB">
        <w:tc>
          <w:tcPr>
            <w:tcW w:w="355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8983C9E" w14:textId="77777777" w:rsidR="00976DEB" w:rsidRPr="00976DEB" w:rsidRDefault="00976DEB" w:rsidP="00976DEB">
            <w:pPr>
              <w:spacing w:before="0" w:after="40" w:line="240" w:lineRule="auto"/>
              <w:jc w:val="left"/>
              <w:rPr>
                <w:rFonts w:ascii="Times New Roman" w:hAnsi="Times New Roman"/>
              </w:rPr>
            </w:pPr>
            <w:r w:rsidRPr="00976DEB">
              <w:rPr>
                <w:rFonts w:ascii="Times New Roman" w:hAnsi="Times New Roman"/>
              </w:rPr>
              <w:t>Выполнил студент группы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5A4CF1" w14:textId="77777777" w:rsidR="00976DEB" w:rsidRPr="00976DEB" w:rsidRDefault="00976DEB" w:rsidP="00976DEB">
            <w:pPr>
              <w:spacing w:before="40" w:after="40" w:line="240" w:lineRule="auto"/>
              <w:jc w:val="center"/>
              <w:rPr>
                <w:rFonts w:ascii="Times New Roman" w:hAnsi="Times New Roman"/>
                <w:iCs/>
              </w:rPr>
            </w:pPr>
            <w:r w:rsidRPr="00976DEB">
              <w:rPr>
                <w:rFonts w:ascii="Times New Roman" w:hAnsi="Times New Roman"/>
                <w:iCs/>
              </w:rPr>
              <w:t>И-582</w:t>
            </w:r>
          </w:p>
        </w:tc>
      </w:tr>
      <w:tr w:rsidR="00976DEB" w:rsidRPr="00976DEB" w14:paraId="0A3AF281" w14:textId="77777777" w:rsidTr="00976DEB">
        <w:tc>
          <w:tcPr>
            <w:tcW w:w="524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9C321B" w14:textId="77777777" w:rsidR="00976DEB" w:rsidRPr="00976DEB" w:rsidRDefault="00976DEB" w:rsidP="00976DEB">
            <w:pPr>
              <w:spacing w:before="40" w:line="240" w:lineRule="auto"/>
              <w:jc w:val="center"/>
              <w:rPr>
                <w:rFonts w:ascii="Times New Roman" w:hAnsi="Times New Roman"/>
                <w:iCs/>
              </w:rPr>
            </w:pPr>
            <w:r w:rsidRPr="00976DEB">
              <w:rPr>
                <w:rFonts w:ascii="Times New Roman" w:hAnsi="Times New Roman"/>
                <w:iCs/>
              </w:rPr>
              <w:t>Махнев П.С.</w:t>
            </w:r>
          </w:p>
        </w:tc>
      </w:tr>
      <w:tr w:rsidR="00976DEB" w:rsidRPr="00976DEB" w14:paraId="529C7CBE" w14:textId="77777777" w:rsidTr="00976DEB">
        <w:trPr>
          <w:trHeight w:val="169"/>
        </w:trPr>
        <w:tc>
          <w:tcPr>
            <w:tcW w:w="524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75F74A" w14:textId="77777777" w:rsidR="00976DEB" w:rsidRPr="00976DEB" w:rsidRDefault="00976DEB" w:rsidP="00976DEB">
            <w:pPr>
              <w:spacing w:before="0" w:after="40" w:line="240" w:lineRule="auto"/>
              <w:jc w:val="center"/>
              <w:rPr>
                <w:rFonts w:ascii="Times New Roman" w:hAnsi="Times New Roman"/>
                <w:sz w:val="14"/>
              </w:rPr>
            </w:pPr>
            <w:r w:rsidRPr="00976DEB">
              <w:rPr>
                <w:rFonts w:ascii="Times New Roman" w:hAnsi="Times New Roman"/>
                <w:sz w:val="18"/>
              </w:rPr>
              <w:t>Фамилия И.О.</w:t>
            </w:r>
          </w:p>
        </w:tc>
      </w:tr>
      <w:tr w:rsidR="00976DEB" w:rsidRPr="00976DEB" w14:paraId="03309CB0" w14:textId="77777777" w:rsidTr="00976DEB">
        <w:trPr>
          <w:trHeight w:val="169"/>
        </w:trPr>
        <w:tc>
          <w:tcPr>
            <w:tcW w:w="524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86A5AF7" w14:textId="77777777" w:rsidR="00976DEB" w:rsidRPr="00976DEB" w:rsidRDefault="00976DEB" w:rsidP="00976DEB">
            <w:pPr>
              <w:spacing w:before="0" w:after="40" w:line="240" w:lineRule="auto"/>
              <w:jc w:val="left"/>
              <w:rPr>
                <w:rFonts w:ascii="Times New Roman" w:hAnsi="Times New Roman"/>
                <w:sz w:val="14"/>
              </w:rPr>
            </w:pPr>
          </w:p>
        </w:tc>
      </w:tr>
      <w:tr w:rsidR="00976DEB" w:rsidRPr="00976DEB" w14:paraId="0B047361" w14:textId="77777777" w:rsidTr="00976DEB">
        <w:tc>
          <w:tcPr>
            <w:tcW w:w="524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AF7AF13" w14:textId="77777777" w:rsidR="00976DEB" w:rsidRPr="00976DEB" w:rsidRDefault="00976DEB" w:rsidP="00976DEB">
            <w:pPr>
              <w:spacing w:before="0" w:after="40" w:line="240" w:lineRule="auto"/>
              <w:jc w:val="right"/>
              <w:rPr>
                <w:rFonts w:ascii="Times New Roman" w:hAnsi="Times New Roman"/>
                <w:b/>
              </w:rPr>
            </w:pPr>
            <w:r w:rsidRPr="00976DEB">
              <w:rPr>
                <w:rFonts w:ascii="Times New Roman" w:hAnsi="Times New Roman"/>
                <w:b/>
              </w:rPr>
              <w:t>РУКОВОДИТЕЛЬ</w:t>
            </w:r>
          </w:p>
        </w:tc>
      </w:tr>
      <w:tr w:rsidR="00976DEB" w:rsidRPr="00976DEB" w14:paraId="3B65D4A3" w14:textId="77777777" w:rsidTr="00976DEB">
        <w:trPr>
          <w:trHeight w:val="175"/>
        </w:trPr>
        <w:tc>
          <w:tcPr>
            <w:tcW w:w="524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4CB0404" w14:textId="77777777" w:rsidR="00976DEB" w:rsidRPr="00976DEB" w:rsidRDefault="00976DEB" w:rsidP="00976DEB">
            <w:pPr>
              <w:spacing w:before="0" w:after="40" w:line="240" w:lineRule="auto"/>
              <w:jc w:val="left"/>
              <w:rPr>
                <w:rFonts w:ascii="Times New Roman" w:hAnsi="Times New Roman"/>
              </w:rPr>
            </w:pPr>
          </w:p>
        </w:tc>
      </w:tr>
      <w:tr w:rsidR="00976DEB" w:rsidRPr="00976DEB" w14:paraId="4303D520" w14:textId="77777777" w:rsidTr="00976DEB">
        <w:tc>
          <w:tcPr>
            <w:tcW w:w="2561" w:type="dxa"/>
            <w:gridSpan w:val="4"/>
            <w:tcBorders>
              <w:top w:val="nil"/>
              <w:left w:val="nil"/>
              <w:right w:val="nil"/>
            </w:tcBorders>
          </w:tcPr>
          <w:p w14:paraId="4C9B3A1F" w14:textId="77777777" w:rsidR="00976DEB" w:rsidRPr="00976DEB" w:rsidRDefault="00976DEB" w:rsidP="00976DEB">
            <w:pPr>
              <w:spacing w:before="0" w:after="40" w:line="240" w:lineRule="auto"/>
              <w:jc w:val="center"/>
              <w:rPr>
                <w:rFonts w:ascii="Times New Roman" w:hAnsi="Times New Roman"/>
                <w:iCs/>
              </w:rPr>
            </w:pPr>
            <w:r w:rsidRPr="00976DEB">
              <w:rPr>
                <w:rFonts w:ascii="Times New Roman" w:hAnsi="Times New Roman"/>
                <w:iCs/>
              </w:rPr>
              <w:t>Иванов К.С.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A1186FB" w14:textId="77777777" w:rsidR="00976DEB" w:rsidRPr="00976DEB" w:rsidRDefault="00976DEB" w:rsidP="00976DEB">
            <w:pPr>
              <w:spacing w:before="0" w:after="40" w:line="240" w:lineRule="auto"/>
              <w:jc w:val="left"/>
              <w:rPr>
                <w:rFonts w:ascii="Times New Roman" w:hAnsi="Times New Roman"/>
              </w:rPr>
            </w:pPr>
          </w:p>
        </w:tc>
        <w:tc>
          <w:tcPr>
            <w:tcW w:w="2451" w:type="dxa"/>
            <w:gridSpan w:val="2"/>
            <w:tcBorders>
              <w:top w:val="nil"/>
              <w:left w:val="nil"/>
              <w:right w:val="nil"/>
            </w:tcBorders>
          </w:tcPr>
          <w:p w14:paraId="0D745594" w14:textId="77777777" w:rsidR="00976DEB" w:rsidRPr="00976DEB" w:rsidRDefault="00976DEB" w:rsidP="00976DEB">
            <w:pPr>
              <w:spacing w:before="0" w:after="40" w:line="240" w:lineRule="auto"/>
              <w:jc w:val="left"/>
              <w:rPr>
                <w:rFonts w:ascii="Times New Roman" w:hAnsi="Times New Roman"/>
              </w:rPr>
            </w:pPr>
          </w:p>
        </w:tc>
      </w:tr>
      <w:tr w:rsidR="00976DEB" w:rsidRPr="00976DEB" w14:paraId="16A0D64E" w14:textId="77777777" w:rsidTr="00976DEB">
        <w:trPr>
          <w:trHeight w:val="169"/>
        </w:trPr>
        <w:tc>
          <w:tcPr>
            <w:tcW w:w="2561" w:type="dxa"/>
            <w:gridSpan w:val="4"/>
            <w:tcBorders>
              <w:left w:val="nil"/>
              <w:bottom w:val="nil"/>
              <w:right w:val="nil"/>
            </w:tcBorders>
          </w:tcPr>
          <w:p w14:paraId="0513F59C" w14:textId="77777777" w:rsidR="00976DEB" w:rsidRPr="00976DEB" w:rsidRDefault="00976DEB" w:rsidP="00976DEB">
            <w:pPr>
              <w:spacing w:before="0" w:after="40" w:line="240" w:lineRule="auto"/>
              <w:jc w:val="center"/>
              <w:rPr>
                <w:rFonts w:ascii="Times New Roman" w:hAnsi="Times New Roman"/>
                <w:sz w:val="18"/>
              </w:rPr>
            </w:pPr>
            <w:r w:rsidRPr="00976DEB">
              <w:rPr>
                <w:rFonts w:ascii="Times New Roman" w:hAnsi="Times New Roman"/>
                <w:sz w:val="18"/>
                <w:szCs w:val="20"/>
              </w:rPr>
              <w:t>Фамилия И.О.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9C21200" w14:textId="77777777" w:rsidR="00976DEB" w:rsidRPr="00976DEB" w:rsidRDefault="00976DEB" w:rsidP="00976DEB">
            <w:pPr>
              <w:spacing w:before="0" w:after="40" w:line="240" w:lineRule="auto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2451" w:type="dxa"/>
            <w:gridSpan w:val="2"/>
            <w:tcBorders>
              <w:left w:val="nil"/>
              <w:bottom w:val="nil"/>
              <w:right w:val="nil"/>
            </w:tcBorders>
          </w:tcPr>
          <w:p w14:paraId="553969E8" w14:textId="77777777" w:rsidR="00976DEB" w:rsidRPr="00976DEB" w:rsidRDefault="00976DEB" w:rsidP="00976DEB">
            <w:pPr>
              <w:spacing w:before="0" w:after="40" w:line="240" w:lineRule="auto"/>
              <w:jc w:val="center"/>
              <w:rPr>
                <w:rFonts w:ascii="Times New Roman" w:hAnsi="Times New Roman"/>
                <w:sz w:val="18"/>
              </w:rPr>
            </w:pPr>
            <w:r w:rsidRPr="00976DEB">
              <w:rPr>
                <w:rFonts w:ascii="Times New Roman" w:hAnsi="Times New Roman"/>
                <w:sz w:val="18"/>
                <w:szCs w:val="20"/>
              </w:rPr>
              <w:t>Подпись</w:t>
            </w:r>
          </w:p>
        </w:tc>
      </w:tr>
      <w:tr w:rsidR="00976DEB" w:rsidRPr="00976DEB" w14:paraId="3FA68739" w14:textId="77777777" w:rsidTr="00976DEB">
        <w:trPr>
          <w:trHeight w:val="169"/>
        </w:trPr>
        <w:tc>
          <w:tcPr>
            <w:tcW w:w="524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34A2CD4" w14:textId="77777777" w:rsidR="00976DEB" w:rsidRPr="00976DEB" w:rsidRDefault="00976DEB" w:rsidP="00976DEB">
            <w:pPr>
              <w:spacing w:before="0" w:after="40" w:line="240" w:lineRule="auto"/>
              <w:jc w:val="left"/>
              <w:rPr>
                <w:rFonts w:ascii="Times New Roman" w:hAnsi="Times New Roman"/>
                <w:sz w:val="18"/>
              </w:rPr>
            </w:pPr>
          </w:p>
        </w:tc>
      </w:tr>
      <w:tr w:rsidR="00976DEB" w:rsidRPr="00976DEB" w14:paraId="27ED4DB0" w14:textId="77777777" w:rsidTr="00976DEB">
        <w:tc>
          <w:tcPr>
            <w:tcW w:w="14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9E771C" w14:textId="77777777" w:rsidR="00976DEB" w:rsidRPr="00976DEB" w:rsidRDefault="00976DEB" w:rsidP="00976DEB">
            <w:pPr>
              <w:spacing w:before="0" w:after="40" w:line="240" w:lineRule="auto"/>
              <w:jc w:val="left"/>
              <w:rPr>
                <w:rFonts w:ascii="Times New Roman" w:hAnsi="Times New Roman"/>
              </w:rPr>
            </w:pPr>
            <w:r w:rsidRPr="00976DEB">
              <w:rPr>
                <w:rFonts w:ascii="Times New Roman" w:hAnsi="Times New Roman"/>
              </w:rPr>
              <w:t>Оценка</w:t>
            </w:r>
          </w:p>
        </w:tc>
        <w:tc>
          <w:tcPr>
            <w:tcW w:w="212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4C7278" w14:textId="77777777" w:rsidR="00976DEB" w:rsidRPr="00976DEB" w:rsidRDefault="00976DEB" w:rsidP="00976DEB">
            <w:pPr>
              <w:spacing w:before="0" w:after="40" w:line="240" w:lineRule="auto"/>
              <w:jc w:val="left"/>
              <w:rPr>
                <w:rFonts w:ascii="Times New Roman" w:hAnsi="Times New Roman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14:paraId="43D044D4" w14:textId="77777777" w:rsidR="00976DEB" w:rsidRPr="00976DEB" w:rsidRDefault="00976DEB" w:rsidP="00976DEB">
            <w:pPr>
              <w:spacing w:before="0" w:after="40" w:line="240" w:lineRule="auto"/>
              <w:jc w:val="left"/>
              <w:rPr>
                <w:rFonts w:ascii="Times New Roman" w:hAnsi="Times New Roman"/>
              </w:rPr>
            </w:pPr>
          </w:p>
        </w:tc>
      </w:tr>
      <w:tr w:rsidR="00976DEB" w:rsidRPr="00976DEB" w14:paraId="488144F9" w14:textId="77777777" w:rsidTr="00976DEB"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55CA1627" w14:textId="716E98B9" w:rsidR="00976DEB" w:rsidRPr="00976DEB" w:rsidRDefault="00976DEB" w:rsidP="00976DEB">
            <w:pPr>
              <w:spacing w:line="240" w:lineRule="auto"/>
              <w:jc w:val="left"/>
              <w:rPr>
                <w:rFonts w:ascii="Times New Roman" w:hAnsi="Times New Roman"/>
              </w:rPr>
            </w:pPr>
            <w:r w:rsidRPr="00976DEB">
              <w:rPr>
                <w:rFonts w:ascii="Times New Roman" w:hAnsi="Times New Roman"/>
              </w:rPr>
              <w:t>«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C0BF5E" w14:textId="77777777" w:rsidR="00976DEB" w:rsidRPr="00976DEB" w:rsidRDefault="00976DEB" w:rsidP="00976DEB">
            <w:pPr>
              <w:spacing w:line="240" w:lineRule="auto"/>
              <w:jc w:val="left"/>
              <w:rPr>
                <w:rFonts w:ascii="Times New Roman" w:hAnsi="Times New Roman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</w:tcPr>
          <w:p w14:paraId="317A53E3" w14:textId="634E331C" w:rsidR="00976DEB" w:rsidRPr="00976DEB" w:rsidRDefault="00976DEB" w:rsidP="00976DEB">
            <w:pPr>
              <w:spacing w:line="240" w:lineRule="auto"/>
              <w:jc w:val="left"/>
              <w:rPr>
                <w:rFonts w:ascii="Times New Roman" w:hAnsi="Times New Roman"/>
              </w:rPr>
            </w:pPr>
            <w:r w:rsidRPr="00976DEB">
              <w:rPr>
                <w:rFonts w:ascii="Times New Roman" w:hAnsi="Times New Roman"/>
              </w:rPr>
              <w:t>»</w:t>
            </w:r>
          </w:p>
        </w:tc>
        <w:tc>
          <w:tcPr>
            <w:tcW w:w="212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F10408" w14:textId="77777777" w:rsidR="00976DEB" w:rsidRPr="00976DEB" w:rsidRDefault="00976DEB" w:rsidP="00976DEB">
            <w:pPr>
              <w:spacing w:line="240" w:lineRule="auto"/>
              <w:jc w:val="left"/>
              <w:rPr>
                <w:rFonts w:ascii="Times New Roman" w:hAnsi="Times New Roman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14:paraId="05347536" w14:textId="77777777" w:rsidR="00976DEB" w:rsidRPr="00976DEB" w:rsidRDefault="00976DEB" w:rsidP="00976DEB">
            <w:pPr>
              <w:spacing w:line="240" w:lineRule="auto"/>
              <w:jc w:val="left"/>
              <w:rPr>
                <w:rFonts w:ascii="Times New Roman" w:hAnsi="Times New Roman"/>
              </w:rPr>
            </w:pPr>
            <w:r w:rsidRPr="00976DEB">
              <w:rPr>
                <w:rFonts w:ascii="Times New Roman" w:hAnsi="Times New Roman"/>
              </w:rPr>
              <w:t xml:space="preserve"> 2020 г.</w:t>
            </w:r>
          </w:p>
        </w:tc>
      </w:tr>
    </w:tbl>
    <w:p w14:paraId="56D945E9" w14:textId="77777777" w:rsidR="00976DEB" w:rsidRPr="00976DEB" w:rsidRDefault="00976DEB" w:rsidP="00976DEB">
      <w:pPr>
        <w:spacing w:before="0" w:after="40" w:line="240" w:lineRule="auto"/>
        <w:jc w:val="left"/>
        <w:rPr>
          <w:rFonts w:eastAsia="Calibri"/>
          <w:sz w:val="40"/>
          <w:szCs w:val="22"/>
          <w:lang w:eastAsia="en-US"/>
        </w:rPr>
      </w:pPr>
    </w:p>
    <w:p w14:paraId="2702A0B7" w14:textId="77777777" w:rsidR="00976DEB" w:rsidRPr="00976DEB" w:rsidRDefault="00976DEB" w:rsidP="00976DEB">
      <w:pPr>
        <w:spacing w:before="0" w:after="40" w:line="240" w:lineRule="auto"/>
        <w:jc w:val="left"/>
        <w:rPr>
          <w:rFonts w:eastAsia="Calibri"/>
          <w:sz w:val="40"/>
          <w:szCs w:val="22"/>
          <w:lang w:eastAsia="en-US"/>
        </w:rPr>
      </w:pPr>
    </w:p>
    <w:p w14:paraId="2ADC5649" w14:textId="77777777" w:rsidR="00976DEB" w:rsidRPr="00976DEB" w:rsidRDefault="00976DEB" w:rsidP="00976DEB">
      <w:pPr>
        <w:spacing w:before="0" w:line="240" w:lineRule="auto"/>
        <w:ind w:right="220"/>
        <w:jc w:val="center"/>
      </w:pPr>
    </w:p>
    <w:p w14:paraId="61E70523" w14:textId="77777777" w:rsidR="00976DEB" w:rsidRPr="00976DEB" w:rsidRDefault="00976DEB" w:rsidP="00976DEB">
      <w:pPr>
        <w:spacing w:before="0" w:line="240" w:lineRule="auto"/>
        <w:ind w:right="220"/>
        <w:jc w:val="center"/>
      </w:pPr>
    </w:p>
    <w:p w14:paraId="76BCE8A7" w14:textId="77777777" w:rsidR="00976DEB" w:rsidRPr="00976DEB" w:rsidRDefault="00976DEB" w:rsidP="00976DEB">
      <w:pPr>
        <w:spacing w:before="0" w:line="240" w:lineRule="auto"/>
        <w:ind w:right="220"/>
        <w:jc w:val="center"/>
      </w:pPr>
    </w:p>
    <w:p w14:paraId="48363FCF" w14:textId="77777777" w:rsidR="00976DEB" w:rsidRPr="00976DEB" w:rsidRDefault="00976DEB" w:rsidP="00976DEB">
      <w:pPr>
        <w:spacing w:before="0" w:line="240" w:lineRule="auto"/>
        <w:ind w:right="220"/>
        <w:jc w:val="center"/>
      </w:pPr>
    </w:p>
    <w:p w14:paraId="643ACCD3" w14:textId="77777777" w:rsidR="00976DEB" w:rsidRPr="00976DEB" w:rsidRDefault="00976DEB" w:rsidP="00976DEB">
      <w:pPr>
        <w:spacing w:before="0" w:line="240" w:lineRule="auto"/>
        <w:ind w:right="220"/>
        <w:jc w:val="center"/>
      </w:pPr>
    </w:p>
    <w:p w14:paraId="3ED0B8AF" w14:textId="77777777" w:rsidR="00976DEB" w:rsidRPr="00976DEB" w:rsidRDefault="00976DEB" w:rsidP="00976DEB">
      <w:pPr>
        <w:spacing w:before="0" w:line="240" w:lineRule="auto"/>
        <w:ind w:right="220"/>
        <w:jc w:val="center"/>
      </w:pPr>
    </w:p>
    <w:p w14:paraId="6849D8FB" w14:textId="77777777" w:rsidR="00976DEB" w:rsidRPr="00976DEB" w:rsidRDefault="00976DEB" w:rsidP="00976DEB">
      <w:pPr>
        <w:spacing w:before="0" w:line="240" w:lineRule="auto"/>
        <w:ind w:right="220"/>
        <w:jc w:val="center"/>
      </w:pPr>
    </w:p>
    <w:p w14:paraId="7415F2FE" w14:textId="77777777" w:rsidR="00976DEB" w:rsidRPr="00976DEB" w:rsidRDefault="00976DEB" w:rsidP="00976DEB">
      <w:pPr>
        <w:spacing w:before="0" w:line="240" w:lineRule="auto"/>
        <w:ind w:right="220"/>
        <w:jc w:val="center"/>
      </w:pPr>
    </w:p>
    <w:p w14:paraId="0917E400" w14:textId="77777777" w:rsidR="00976DEB" w:rsidRPr="00976DEB" w:rsidRDefault="00976DEB" w:rsidP="00976DEB">
      <w:pPr>
        <w:spacing w:before="0" w:line="240" w:lineRule="auto"/>
        <w:ind w:right="220"/>
        <w:jc w:val="center"/>
      </w:pPr>
    </w:p>
    <w:p w14:paraId="7ABADD31" w14:textId="77777777" w:rsidR="00976DEB" w:rsidRPr="00976DEB" w:rsidRDefault="00976DEB" w:rsidP="00976DEB">
      <w:pPr>
        <w:spacing w:before="0" w:line="0" w:lineRule="atLeast"/>
        <w:ind w:right="220"/>
        <w:jc w:val="left"/>
      </w:pPr>
    </w:p>
    <w:p w14:paraId="6DC48F8B" w14:textId="629CB4CE" w:rsidR="00976DEB" w:rsidRPr="00976DEB" w:rsidRDefault="00976DEB" w:rsidP="00976DEB">
      <w:pPr>
        <w:spacing w:before="600" w:line="240" w:lineRule="auto"/>
        <w:jc w:val="center"/>
        <w:rPr>
          <w:rFonts w:eastAsia="Calibri"/>
          <w:szCs w:val="28"/>
          <w:lang w:eastAsia="en-US"/>
        </w:rPr>
        <w:sectPr w:rsidR="00976DEB" w:rsidRPr="00976DEB" w:rsidSect="00976DEB">
          <w:footerReference w:type="default" r:id="rId9"/>
          <w:pgSz w:w="11906" w:h="16838" w:code="9"/>
          <w:pgMar w:top="1134" w:right="851" w:bottom="1134" w:left="1701" w:header="720" w:footer="454" w:gutter="0"/>
          <w:cols w:space="720"/>
          <w:titlePg/>
          <w:docGrid w:linePitch="360"/>
        </w:sectPr>
      </w:pPr>
      <w:r w:rsidRPr="00976DEB">
        <w:rPr>
          <w:rFonts w:eastAsia="Calibri"/>
          <w:szCs w:val="28"/>
          <w:lang w:eastAsia="en-US"/>
        </w:rPr>
        <w:t>Санкт-Петербург</w:t>
      </w:r>
      <w:r w:rsidRPr="00976DEB">
        <w:rPr>
          <w:rFonts w:eastAsia="Calibri"/>
          <w:szCs w:val="28"/>
          <w:lang w:eastAsia="en-US"/>
        </w:rPr>
        <w:br/>
        <w:t>2020</w:t>
      </w:r>
    </w:p>
    <w:p w14:paraId="17CEF901" w14:textId="77777777" w:rsidR="003B2A37" w:rsidRPr="003B2A37" w:rsidRDefault="003B2A37" w:rsidP="003B2A37">
      <w:pPr>
        <w:spacing w:before="0" w:line="240" w:lineRule="auto"/>
        <w:jc w:val="left"/>
        <w:rPr>
          <w:rFonts w:ascii="Calibri" w:eastAsia="Calibri" w:hAnsi="Calibri" w:cs="Arial"/>
          <w:sz w:val="20"/>
        </w:rPr>
      </w:pPr>
    </w:p>
    <w:p w14:paraId="5E486CFE" w14:textId="1B8A2FDB" w:rsidR="00E378D2" w:rsidRPr="00E378D2" w:rsidRDefault="00E378D2" w:rsidP="00E378D2">
      <w:pPr>
        <w:spacing w:before="0" w:line="240" w:lineRule="auto"/>
        <w:jc w:val="center"/>
        <w:rPr>
          <w:rFonts w:eastAsia="Calibri"/>
          <w:szCs w:val="28"/>
          <w:lang w:eastAsia="en-US"/>
        </w:rPr>
      </w:pPr>
      <w:r w:rsidRPr="00E378D2">
        <w:rPr>
          <w:rFonts w:eastAsia="Calibri"/>
          <w:b/>
          <w:bCs/>
          <w:sz w:val="22"/>
          <w:szCs w:val="22"/>
          <w:lang w:eastAsia="en-US"/>
        </w:rPr>
        <w:t>Балтийский государственный технический университет «ВОЕНМЕХ» им. Д.Ф. Устинова»</w:t>
      </w:r>
      <w:r w:rsidRPr="00E378D2">
        <w:rPr>
          <w:rFonts w:eastAsia="Calibri"/>
          <w:b/>
          <w:bCs/>
          <w:szCs w:val="22"/>
          <w:lang w:eastAsia="en-US"/>
        </w:rPr>
        <w:br/>
      </w:r>
      <w:r w:rsidRPr="00E378D2">
        <w:rPr>
          <w:rFonts w:eastAsia="Calibri"/>
          <w:b/>
          <w:bCs/>
          <w:sz w:val="22"/>
          <w:szCs w:val="22"/>
          <w:lang w:eastAsia="en-US"/>
        </w:rPr>
        <w:t>(БГТУ «ВОЕНМЕХ» им. Д.Ф. Устинова</w:t>
      </w:r>
      <w:r w:rsidRPr="00E378D2">
        <w:rPr>
          <w:rFonts w:eastAsia="Calibri"/>
          <w:b/>
          <w:bCs/>
          <w:szCs w:val="22"/>
          <w:lang w:eastAsia="en-US"/>
        </w:rPr>
        <w:t>»</w:t>
      </w:r>
      <w:r w:rsidRPr="00E378D2">
        <w:rPr>
          <w:rFonts w:eastAsia="Calibri"/>
          <w:b/>
          <w:bCs/>
          <w:sz w:val="22"/>
          <w:szCs w:val="22"/>
          <w:lang w:eastAsia="en-US"/>
        </w:rPr>
        <w:t>)</w:t>
      </w:r>
    </w:p>
    <w:p w14:paraId="6710E010" w14:textId="77777777" w:rsidR="00E378D2" w:rsidRDefault="00E378D2" w:rsidP="00E378D2">
      <w:pPr>
        <w:spacing w:before="0" w:line="240" w:lineRule="auto"/>
        <w:jc w:val="left"/>
        <w:rPr>
          <w:szCs w:val="28"/>
        </w:rPr>
      </w:pPr>
    </w:p>
    <w:tbl>
      <w:tblPr>
        <w:tblStyle w:val="31"/>
        <w:tblW w:w="0" w:type="auto"/>
        <w:tblLayout w:type="fixed"/>
        <w:tblLook w:val="04A0" w:firstRow="1" w:lastRow="0" w:firstColumn="1" w:lastColumn="0" w:noHBand="0" w:noVBand="1"/>
      </w:tblPr>
      <w:tblGrid>
        <w:gridCol w:w="1751"/>
        <w:gridCol w:w="708"/>
        <w:gridCol w:w="237"/>
        <w:gridCol w:w="6992"/>
      </w:tblGrid>
      <w:tr w:rsidR="00E378D2" w:rsidRPr="00E378D2" w14:paraId="627E008D" w14:textId="77777777" w:rsidTr="00AB4E5F"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</w:tcPr>
          <w:p w14:paraId="56A1DA50" w14:textId="6DBC1CAC" w:rsidR="00E378D2" w:rsidRPr="00E378D2" w:rsidRDefault="00E378D2" w:rsidP="00E378D2">
            <w:pPr>
              <w:spacing w:line="240" w:lineRule="auto"/>
              <w:jc w:val="left"/>
              <w:rPr>
                <w:rFonts w:ascii="Times New Roman" w:hAnsi="Times New Roman"/>
                <w:szCs w:val="24"/>
              </w:rPr>
            </w:pPr>
            <w:r w:rsidRPr="00E378D2">
              <w:rPr>
                <w:rFonts w:ascii="Times New Roman" w:hAnsi="Times New Roman"/>
                <w:szCs w:val="24"/>
              </w:rPr>
              <w:t>Факультет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4114E5" w14:textId="77777777" w:rsidR="00E378D2" w:rsidRPr="00E378D2" w:rsidRDefault="00E378D2" w:rsidP="00E378D2">
            <w:pPr>
              <w:spacing w:line="240" w:lineRule="auto"/>
              <w:jc w:val="left"/>
              <w:rPr>
                <w:rFonts w:ascii="Times New Roman" w:hAnsi="Times New Roman"/>
                <w:szCs w:val="24"/>
              </w:rPr>
            </w:pPr>
            <w:r w:rsidRPr="00E378D2">
              <w:rPr>
                <w:rFonts w:ascii="Times New Roman" w:hAnsi="Times New Roman"/>
                <w:szCs w:val="24"/>
              </w:rPr>
              <w:t>И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14:paraId="4DCB42E6" w14:textId="77777777" w:rsidR="00E378D2" w:rsidRPr="00E378D2" w:rsidRDefault="00E378D2" w:rsidP="00E378D2">
            <w:pPr>
              <w:spacing w:line="240" w:lineRule="auto"/>
              <w:jc w:val="left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D243C1" w14:textId="77777777" w:rsidR="00E378D2" w:rsidRPr="00E378D2" w:rsidRDefault="00E378D2" w:rsidP="00E378D2">
            <w:pPr>
              <w:spacing w:line="240" w:lineRule="auto"/>
              <w:jc w:val="left"/>
              <w:rPr>
                <w:rFonts w:ascii="Times New Roman" w:hAnsi="Times New Roman"/>
                <w:szCs w:val="24"/>
              </w:rPr>
            </w:pPr>
            <w:r w:rsidRPr="00E378D2">
              <w:rPr>
                <w:rFonts w:ascii="Times New Roman" w:hAnsi="Times New Roman"/>
                <w:color w:val="000000"/>
                <w:szCs w:val="24"/>
              </w:rPr>
              <w:t>Информационные и управляющие системы</w:t>
            </w:r>
          </w:p>
        </w:tc>
      </w:tr>
      <w:tr w:rsidR="00E378D2" w:rsidRPr="00E378D2" w14:paraId="1BD2E55B" w14:textId="77777777" w:rsidTr="00AB4E5F"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</w:tcPr>
          <w:p w14:paraId="16E81F54" w14:textId="77777777" w:rsidR="00E378D2" w:rsidRPr="00E378D2" w:rsidRDefault="00E378D2" w:rsidP="00E378D2">
            <w:pPr>
              <w:spacing w:before="0" w:line="240" w:lineRule="auto"/>
              <w:ind w:left="-105"/>
              <w:jc w:val="left"/>
              <w:rPr>
                <w:rFonts w:ascii="Times New Roman" w:hAnsi="Times New Roman"/>
                <w:sz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06A7E4" w14:textId="77777777" w:rsidR="00E378D2" w:rsidRPr="00E378D2" w:rsidRDefault="00E378D2" w:rsidP="00E378D2">
            <w:pPr>
              <w:spacing w:before="0" w:line="240" w:lineRule="auto"/>
              <w:jc w:val="left"/>
              <w:rPr>
                <w:rFonts w:ascii="Times New Roman" w:hAnsi="Times New Roman"/>
                <w:sz w:val="20"/>
              </w:rPr>
            </w:pPr>
            <w:r w:rsidRPr="00E378D2">
              <w:rPr>
                <w:rFonts w:ascii="Times New Roman" w:hAnsi="Times New Roman"/>
                <w:sz w:val="20"/>
              </w:rPr>
              <w:t>шифр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14:paraId="3463AF85" w14:textId="77777777" w:rsidR="00E378D2" w:rsidRPr="00E378D2" w:rsidRDefault="00E378D2" w:rsidP="00E378D2">
            <w:pPr>
              <w:spacing w:before="0" w:line="240" w:lineRule="auto"/>
              <w:jc w:val="left"/>
              <w:rPr>
                <w:rFonts w:ascii="Times New Roman" w:hAnsi="Times New Roman"/>
                <w:sz w:val="20"/>
              </w:rPr>
            </w:pPr>
          </w:p>
        </w:tc>
        <w:tc>
          <w:tcPr>
            <w:tcW w:w="69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51450D" w14:textId="77777777" w:rsidR="00E378D2" w:rsidRPr="00E378D2" w:rsidRDefault="00E378D2" w:rsidP="00E378D2">
            <w:pPr>
              <w:spacing w:before="0" w:line="240" w:lineRule="auto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E378D2">
              <w:rPr>
                <w:rFonts w:ascii="Times New Roman" w:hAnsi="Times New Roman"/>
                <w:sz w:val="20"/>
              </w:rPr>
              <w:t>наименование</w:t>
            </w:r>
          </w:p>
        </w:tc>
      </w:tr>
      <w:tr w:rsidR="00E378D2" w:rsidRPr="00E378D2" w14:paraId="1254D8F6" w14:textId="77777777" w:rsidTr="00AB4E5F"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</w:tcPr>
          <w:p w14:paraId="04B5A19D" w14:textId="77777777" w:rsidR="00E378D2" w:rsidRPr="00E378D2" w:rsidRDefault="00E378D2" w:rsidP="00E378D2">
            <w:pPr>
              <w:spacing w:line="240" w:lineRule="auto"/>
              <w:jc w:val="left"/>
              <w:rPr>
                <w:rFonts w:ascii="Times New Roman" w:hAnsi="Times New Roman"/>
                <w:szCs w:val="24"/>
              </w:rPr>
            </w:pPr>
            <w:r w:rsidRPr="00E378D2">
              <w:rPr>
                <w:rFonts w:ascii="Times New Roman" w:hAnsi="Times New Roman"/>
                <w:szCs w:val="24"/>
              </w:rPr>
              <w:t>Кафедра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05B770" w14:textId="77777777" w:rsidR="00E378D2" w:rsidRPr="00E378D2" w:rsidRDefault="00E378D2" w:rsidP="00E378D2">
            <w:pPr>
              <w:spacing w:line="240" w:lineRule="auto"/>
              <w:jc w:val="left"/>
              <w:rPr>
                <w:rFonts w:ascii="Times New Roman" w:hAnsi="Times New Roman"/>
                <w:szCs w:val="24"/>
              </w:rPr>
            </w:pPr>
            <w:r w:rsidRPr="00E378D2">
              <w:rPr>
                <w:rFonts w:ascii="Times New Roman" w:hAnsi="Times New Roman"/>
                <w:szCs w:val="24"/>
              </w:rPr>
              <w:t>И5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14:paraId="415B0E64" w14:textId="77777777" w:rsidR="00E378D2" w:rsidRPr="00E378D2" w:rsidRDefault="00E378D2" w:rsidP="00E378D2">
            <w:pPr>
              <w:spacing w:line="240" w:lineRule="auto"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6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43EFD6" w14:textId="77777777" w:rsidR="00E378D2" w:rsidRPr="00E378D2" w:rsidRDefault="00E378D2" w:rsidP="00E378D2">
            <w:pPr>
              <w:spacing w:line="240" w:lineRule="auto"/>
              <w:jc w:val="left"/>
              <w:rPr>
                <w:rFonts w:ascii="Times New Roman" w:hAnsi="Times New Roman"/>
                <w:szCs w:val="24"/>
                <w:lang w:val="ru-RU"/>
              </w:rPr>
            </w:pPr>
            <w:r w:rsidRPr="00E378D2">
              <w:rPr>
                <w:rFonts w:ascii="Times New Roman" w:hAnsi="Times New Roman"/>
                <w:szCs w:val="24"/>
                <w:lang w:val="ru-RU"/>
              </w:rPr>
              <w:t>Информационные системы и программная инженерия</w:t>
            </w:r>
          </w:p>
        </w:tc>
      </w:tr>
      <w:tr w:rsidR="00E378D2" w:rsidRPr="00E378D2" w14:paraId="7CA7D003" w14:textId="77777777" w:rsidTr="00AB4E5F"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</w:tcPr>
          <w:p w14:paraId="5C13FE47" w14:textId="77777777" w:rsidR="00E378D2" w:rsidRPr="00E378D2" w:rsidRDefault="00E378D2" w:rsidP="00E378D2">
            <w:pPr>
              <w:spacing w:before="0" w:line="240" w:lineRule="auto"/>
              <w:ind w:left="-105"/>
              <w:jc w:val="left"/>
              <w:rPr>
                <w:rFonts w:ascii="Times New Roman" w:hAnsi="Times New Roman"/>
                <w:sz w:val="20"/>
                <w:lang w:val="ru-R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0ECA61" w14:textId="77777777" w:rsidR="00E378D2" w:rsidRPr="00E378D2" w:rsidRDefault="00E378D2" w:rsidP="00E378D2">
            <w:pPr>
              <w:spacing w:before="0" w:line="240" w:lineRule="auto"/>
              <w:jc w:val="left"/>
              <w:rPr>
                <w:rFonts w:ascii="Times New Roman" w:hAnsi="Times New Roman"/>
                <w:sz w:val="20"/>
              </w:rPr>
            </w:pPr>
            <w:r w:rsidRPr="00E378D2">
              <w:rPr>
                <w:rFonts w:ascii="Times New Roman" w:hAnsi="Times New Roman"/>
                <w:sz w:val="20"/>
              </w:rPr>
              <w:t>шифр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14:paraId="0076A3E3" w14:textId="77777777" w:rsidR="00E378D2" w:rsidRPr="00E378D2" w:rsidRDefault="00E378D2" w:rsidP="00E378D2">
            <w:pPr>
              <w:spacing w:before="0" w:line="240" w:lineRule="auto"/>
              <w:jc w:val="left"/>
              <w:rPr>
                <w:rFonts w:ascii="Times New Roman" w:hAnsi="Times New Roman"/>
                <w:sz w:val="20"/>
              </w:rPr>
            </w:pPr>
          </w:p>
        </w:tc>
        <w:tc>
          <w:tcPr>
            <w:tcW w:w="69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79FB3A" w14:textId="77777777" w:rsidR="00E378D2" w:rsidRPr="00E378D2" w:rsidRDefault="00E378D2" w:rsidP="00E378D2">
            <w:pPr>
              <w:spacing w:before="0" w:line="240" w:lineRule="auto"/>
              <w:jc w:val="left"/>
              <w:rPr>
                <w:rFonts w:ascii="Times New Roman" w:hAnsi="Times New Roman"/>
                <w:sz w:val="20"/>
              </w:rPr>
            </w:pPr>
            <w:r w:rsidRPr="00E378D2">
              <w:rPr>
                <w:rFonts w:ascii="Times New Roman" w:hAnsi="Times New Roman"/>
                <w:sz w:val="20"/>
              </w:rPr>
              <w:t>наименование</w:t>
            </w:r>
          </w:p>
        </w:tc>
      </w:tr>
      <w:tr w:rsidR="00E378D2" w:rsidRPr="00E378D2" w14:paraId="2AC859FB" w14:textId="77777777" w:rsidTr="00AB4E5F"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</w:tcPr>
          <w:p w14:paraId="4CE3F6A1" w14:textId="77777777" w:rsidR="00E378D2" w:rsidRPr="00E378D2" w:rsidRDefault="00E378D2" w:rsidP="00E378D2">
            <w:pPr>
              <w:spacing w:line="240" w:lineRule="auto"/>
              <w:jc w:val="left"/>
              <w:rPr>
                <w:rFonts w:ascii="Times New Roman" w:hAnsi="Times New Roman"/>
                <w:szCs w:val="24"/>
              </w:rPr>
            </w:pPr>
            <w:r w:rsidRPr="00E378D2">
              <w:rPr>
                <w:rFonts w:ascii="Times New Roman" w:hAnsi="Times New Roman"/>
                <w:szCs w:val="24"/>
              </w:rPr>
              <w:t>Дисциплина</w:t>
            </w:r>
          </w:p>
        </w:tc>
        <w:tc>
          <w:tcPr>
            <w:tcW w:w="793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795BEC" w14:textId="77777777" w:rsidR="00E378D2" w:rsidRPr="00E378D2" w:rsidRDefault="00E378D2" w:rsidP="00E378D2">
            <w:pPr>
              <w:spacing w:line="240" w:lineRule="auto"/>
              <w:jc w:val="left"/>
              <w:rPr>
                <w:rFonts w:ascii="Times New Roman" w:hAnsi="Times New Roman"/>
                <w:szCs w:val="24"/>
              </w:rPr>
            </w:pPr>
            <w:r w:rsidRPr="00E378D2">
              <w:rPr>
                <w:rFonts w:ascii="Times New Roman" w:hAnsi="Times New Roman"/>
                <w:szCs w:val="24"/>
              </w:rPr>
              <w:t>Системное ПО</w:t>
            </w:r>
          </w:p>
        </w:tc>
      </w:tr>
    </w:tbl>
    <w:p w14:paraId="39ABA1A9" w14:textId="77777777" w:rsidR="00E378D2" w:rsidRDefault="00E378D2" w:rsidP="00047654">
      <w:pPr>
        <w:spacing w:before="0" w:after="120" w:line="240" w:lineRule="auto"/>
        <w:rPr>
          <w:rFonts w:eastAsia="Calibri"/>
          <w:b/>
          <w:bCs/>
          <w:szCs w:val="28"/>
          <w:lang w:eastAsia="en-US"/>
        </w:rPr>
      </w:pPr>
    </w:p>
    <w:p w14:paraId="61189EF9" w14:textId="0D70C113" w:rsidR="00E378D2" w:rsidRPr="00E378D2" w:rsidRDefault="00E378D2" w:rsidP="00E378D2">
      <w:pPr>
        <w:spacing w:before="0" w:after="120" w:line="240" w:lineRule="auto"/>
        <w:jc w:val="center"/>
        <w:rPr>
          <w:rFonts w:eastAsia="Calibri"/>
          <w:b/>
          <w:bCs/>
          <w:szCs w:val="28"/>
          <w:lang w:eastAsia="en-US"/>
        </w:rPr>
      </w:pPr>
      <w:r w:rsidRPr="00E378D2">
        <w:rPr>
          <w:rFonts w:eastAsia="Calibri"/>
          <w:b/>
          <w:bCs/>
          <w:szCs w:val="28"/>
          <w:lang w:eastAsia="en-US"/>
        </w:rPr>
        <w:t>ЗАДАНИЕ</w:t>
      </w:r>
    </w:p>
    <w:p w14:paraId="089798FE" w14:textId="71741470" w:rsidR="00E378D2" w:rsidRDefault="00E378D2" w:rsidP="00E378D2">
      <w:pPr>
        <w:spacing w:before="0" w:line="240" w:lineRule="auto"/>
        <w:jc w:val="center"/>
        <w:rPr>
          <w:rFonts w:eastAsia="Calibri"/>
          <w:b/>
          <w:bCs/>
          <w:szCs w:val="28"/>
          <w:lang w:eastAsia="en-US"/>
        </w:rPr>
      </w:pPr>
      <w:r w:rsidRPr="00E378D2">
        <w:rPr>
          <w:rFonts w:eastAsia="Calibri"/>
          <w:b/>
          <w:bCs/>
          <w:szCs w:val="28"/>
          <w:lang w:eastAsia="en-US"/>
        </w:rPr>
        <w:t>НА КУРСОВУЮ РАБОТУ</w:t>
      </w:r>
    </w:p>
    <w:p w14:paraId="0D4112D0" w14:textId="77777777" w:rsidR="00E378D2" w:rsidRPr="00E378D2" w:rsidRDefault="00E378D2" w:rsidP="00E378D2">
      <w:pPr>
        <w:spacing w:before="0" w:line="240" w:lineRule="auto"/>
        <w:jc w:val="center"/>
        <w:rPr>
          <w:rFonts w:eastAsia="Calibri"/>
          <w:b/>
          <w:bCs/>
          <w:szCs w:val="28"/>
          <w:lang w:eastAsia="en-US"/>
        </w:rPr>
      </w:pPr>
    </w:p>
    <w:tbl>
      <w:tblPr>
        <w:tblStyle w:val="3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"/>
        <w:gridCol w:w="490"/>
        <w:gridCol w:w="1653"/>
        <w:gridCol w:w="2602"/>
        <w:gridCol w:w="950"/>
        <w:gridCol w:w="236"/>
        <w:gridCol w:w="1161"/>
        <w:gridCol w:w="283"/>
        <w:gridCol w:w="978"/>
        <w:gridCol w:w="325"/>
      </w:tblGrid>
      <w:tr w:rsidR="00E378D2" w:rsidRPr="00E378D2" w14:paraId="6716C49A" w14:textId="77777777" w:rsidTr="009E615D">
        <w:trPr>
          <w:gridAfter w:val="1"/>
          <w:wAfter w:w="325" w:type="dxa"/>
        </w:trPr>
        <w:tc>
          <w:tcPr>
            <w:tcW w:w="1382" w:type="dxa"/>
            <w:gridSpan w:val="2"/>
          </w:tcPr>
          <w:p w14:paraId="3AD4F648" w14:textId="77777777" w:rsidR="00E378D2" w:rsidRPr="00E378D2" w:rsidRDefault="00E378D2" w:rsidP="00E378D2">
            <w:pPr>
              <w:spacing w:before="240" w:line="240" w:lineRule="auto"/>
              <w:jc w:val="left"/>
              <w:rPr>
                <w:rFonts w:ascii="Times New Roman" w:hAnsi="Times New Roman"/>
                <w:szCs w:val="28"/>
              </w:rPr>
            </w:pPr>
            <w:r w:rsidRPr="00E378D2">
              <w:rPr>
                <w:rFonts w:ascii="Times New Roman" w:hAnsi="Times New Roman"/>
                <w:szCs w:val="28"/>
              </w:rPr>
              <w:t>Студенту</w:t>
            </w:r>
          </w:p>
        </w:tc>
        <w:tc>
          <w:tcPr>
            <w:tcW w:w="7863" w:type="dxa"/>
            <w:gridSpan w:val="7"/>
            <w:tcBorders>
              <w:bottom w:val="single" w:sz="4" w:space="0" w:color="auto"/>
            </w:tcBorders>
          </w:tcPr>
          <w:p w14:paraId="16F8EFDE" w14:textId="77777777" w:rsidR="00E378D2" w:rsidRPr="00E378D2" w:rsidRDefault="00E378D2" w:rsidP="00E378D2">
            <w:pPr>
              <w:spacing w:before="240" w:line="240" w:lineRule="auto"/>
              <w:jc w:val="left"/>
              <w:rPr>
                <w:rFonts w:ascii="Times New Roman" w:hAnsi="Times New Roman"/>
                <w:szCs w:val="28"/>
              </w:rPr>
            </w:pPr>
            <w:r w:rsidRPr="00E378D2">
              <w:rPr>
                <w:rFonts w:ascii="Times New Roman" w:hAnsi="Times New Roman"/>
                <w:szCs w:val="28"/>
              </w:rPr>
              <w:t>Махневу Петру Сергеевичу</w:t>
            </w:r>
          </w:p>
        </w:tc>
      </w:tr>
      <w:tr w:rsidR="00E378D2" w:rsidRPr="00E378D2" w14:paraId="74C0F1BB" w14:textId="77777777" w:rsidTr="009E615D">
        <w:trPr>
          <w:gridAfter w:val="1"/>
          <w:wAfter w:w="325" w:type="dxa"/>
        </w:trPr>
        <w:tc>
          <w:tcPr>
            <w:tcW w:w="1382" w:type="dxa"/>
            <w:gridSpan w:val="2"/>
          </w:tcPr>
          <w:p w14:paraId="6F81478C" w14:textId="77777777" w:rsidR="00E378D2" w:rsidRPr="00E378D2" w:rsidRDefault="00E378D2" w:rsidP="00E378D2">
            <w:pPr>
              <w:spacing w:before="240" w:line="240" w:lineRule="auto"/>
              <w:ind w:left="-105"/>
              <w:jc w:val="left"/>
              <w:rPr>
                <w:rFonts w:ascii="Times New Roman" w:hAnsi="Times New Roman"/>
                <w:szCs w:val="28"/>
              </w:rPr>
            </w:pPr>
          </w:p>
        </w:tc>
        <w:tc>
          <w:tcPr>
            <w:tcW w:w="7863" w:type="dxa"/>
            <w:gridSpan w:val="7"/>
            <w:tcBorders>
              <w:top w:val="single" w:sz="4" w:space="0" w:color="auto"/>
            </w:tcBorders>
          </w:tcPr>
          <w:p w14:paraId="4DA2AC83" w14:textId="77777777" w:rsidR="00E378D2" w:rsidRPr="00E378D2" w:rsidRDefault="00E378D2" w:rsidP="00E378D2">
            <w:pPr>
              <w:spacing w:before="0" w:line="240" w:lineRule="auto"/>
              <w:jc w:val="center"/>
              <w:rPr>
                <w:rFonts w:ascii="Times New Roman" w:hAnsi="Times New Roman"/>
                <w:sz w:val="20"/>
              </w:rPr>
            </w:pPr>
            <w:r w:rsidRPr="00E378D2">
              <w:rPr>
                <w:rFonts w:ascii="Times New Roman" w:hAnsi="Times New Roman"/>
                <w:sz w:val="20"/>
              </w:rPr>
              <w:t>(фамилия, имя, отчество)</w:t>
            </w:r>
          </w:p>
        </w:tc>
      </w:tr>
      <w:tr w:rsidR="00E378D2" w:rsidRPr="00E378D2" w14:paraId="7C47F114" w14:textId="77777777" w:rsidTr="009E615D">
        <w:trPr>
          <w:gridAfter w:val="1"/>
          <w:wAfter w:w="325" w:type="dxa"/>
        </w:trPr>
        <w:tc>
          <w:tcPr>
            <w:tcW w:w="3035" w:type="dxa"/>
            <w:gridSpan w:val="3"/>
          </w:tcPr>
          <w:p w14:paraId="29069277" w14:textId="77777777" w:rsidR="00E378D2" w:rsidRPr="00E378D2" w:rsidRDefault="00E378D2" w:rsidP="00E378D2">
            <w:pPr>
              <w:spacing w:before="240" w:line="240" w:lineRule="auto"/>
              <w:jc w:val="left"/>
              <w:rPr>
                <w:rFonts w:ascii="Times New Roman" w:hAnsi="Times New Roman"/>
                <w:szCs w:val="28"/>
              </w:rPr>
            </w:pPr>
            <w:r w:rsidRPr="00E378D2">
              <w:rPr>
                <w:rFonts w:ascii="Times New Roman" w:hAnsi="Times New Roman"/>
                <w:szCs w:val="28"/>
              </w:rPr>
              <w:t>Научный руководитель</w:t>
            </w:r>
          </w:p>
        </w:tc>
        <w:tc>
          <w:tcPr>
            <w:tcW w:w="6210" w:type="dxa"/>
            <w:gridSpan w:val="6"/>
            <w:tcBorders>
              <w:bottom w:val="single" w:sz="4" w:space="0" w:color="auto"/>
            </w:tcBorders>
          </w:tcPr>
          <w:p w14:paraId="7C2D98B2" w14:textId="77777777" w:rsidR="00E378D2" w:rsidRPr="00E378D2" w:rsidRDefault="00E378D2" w:rsidP="00E378D2">
            <w:pPr>
              <w:spacing w:before="240" w:line="240" w:lineRule="auto"/>
              <w:jc w:val="left"/>
              <w:rPr>
                <w:rFonts w:ascii="Times New Roman" w:hAnsi="Times New Roman"/>
                <w:szCs w:val="28"/>
              </w:rPr>
            </w:pPr>
          </w:p>
        </w:tc>
      </w:tr>
      <w:tr w:rsidR="00E378D2" w:rsidRPr="00E378D2" w14:paraId="6F82E8B6" w14:textId="77777777" w:rsidTr="009E615D">
        <w:trPr>
          <w:gridAfter w:val="1"/>
          <w:wAfter w:w="325" w:type="dxa"/>
        </w:trPr>
        <w:tc>
          <w:tcPr>
            <w:tcW w:w="3035" w:type="dxa"/>
            <w:gridSpan w:val="3"/>
          </w:tcPr>
          <w:p w14:paraId="6EF87563" w14:textId="77777777" w:rsidR="00E378D2" w:rsidRPr="00E378D2" w:rsidRDefault="00E378D2" w:rsidP="00E378D2">
            <w:pPr>
              <w:spacing w:before="240" w:line="240" w:lineRule="auto"/>
              <w:jc w:val="left"/>
              <w:rPr>
                <w:rFonts w:ascii="Times New Roman" w:hAnsi="Times New Roman"/>
                <w:szCs w:val="28"/>
              </w:rPr>
            </w:pPr>
          </w:p>
        </w:tc>
        <w:tc>
          <w:tcPr>
            <w:tcW w:w="6210" w:type="dxa"/>
            <w:gridSpan w:val="6"/>
            <w:tcBorders>
              <w:top w:val="single" w:sz="4" w:space="0" w:color="auto"/>
            </w:tcBorders>
          </w:tcPr>
          <w:p w14:paraId="4CBC512C" w14:textId="77777777" w:rsidR="00E378D2" w:rsidRPr="00E378D2" w:rsidRDefault="00E378D2" w:rsidP="00E378D2">
            <w:pPr>
              <w:spacing w:before="0" w:line="240" w:lineRule="auto"/>
              <w:jc w:val="center"/>
              <w:rPr>
                <w:rFonts w:ascii="Times New Roman" w:hAnsi="Times New Roman"/>
                <w:sz w:val="20"/>
                <w:lang w:val="ru-RU"/>
              </w:rPr>
            </w:pPr>
            <w:r w:rsidRPr="00E378D2">
              <w:rPr>
                <w:rFonts w:ascii="Times New Roman" w:hAnsi="Times New Roman"/>
                <w:sz w:val="20"/>
                <w:lang w:val="ru-RU"/>
              </w:rPr>
              <w:t>(ученая степень, звание, Ф.И.О)</w:t>
            </w:r>
          </w:p>
        </w:tc>
      </w:tr>
      <w:tr w:rsidR="00E378D2" w:rsidRPr="00E378D2" w14:paraId="0118883B" w14:textId="77777777" w:rsidTr="009E615D">
        <w:trPr>
          <w:gridAfter w:val="1"/>
          <w:wAfter w:w="325" w:type="dxa"/>
        </w:trPr>
        <w:tc>
          <w:tcPr>
            <w:tcW w:w="892" w:type="dxa"/>
          </w:tcPr>
          <w:p w14:paraId="0C268542" w14:textId="77777777" w:rsidR="00E378D2" w:rsidRPr="00E378D2" w:rsidRDefault="00E378D2" w:rsidP="00E378D2">
            <w:pPr>
              <w:spacing w:before="240" w:line="240" w:lineRule="auto"/>
              <w:jc w:val="left"/>
              <w:rPr>
                <w:rFonts w:ascii="Times New Roman" w:hAnsi="Times New Roman"/>
                <w:szCs w:val="28"/>
              </w:rPr>
            </w:pPr>
            <w:r w:rsidRPr="00E378D2">
              <w:rPr>
                <w:rFonts w:ascii="Times New Roman" w:hAnsi="Times New Roman"/>
                <w:szCs w:val="28"/>
              </w:rPr>
              <w:t>Тема:</w:t>
            </w:r>
          </w:p>
        </w:tc>
        <w:tc>
          <w:tcPr>
            <w:tcW w:w="8353" w:type="dxa"/>
            <w:gridSpan w:val="8"/>
            <w:tcBorders>
              <w:bottom w:val="single" w:sz="4" w:space="0" w:color="auto"/>
            </w:tcBorders>
          </w:tcPr>
          <w:p w14:paraId="3CD2E142" w14:textId="77777777" w:rsidR="00E378D2" w:rsidRPr="00E378D2" w:rsidRDefault="00E378D2" w:rsidP="00E378D2">
            <w:pPr>
              <w:spacing w:before="240" w:line="240" w:lineRule="auto"/>
              <w:ind w:left="-105"/>
              <w:jc w:val="left"/>
              <w:rPr>
                <w:rFonts w:ascii="Times New Roman" w:hAnsi="Times New Roman"/>
                <w:szCs w:val="28"/>
                <w:lang w:val="ru-RU"/>
              </w:rPr>
            </w:pPr>
            <w:r w:rsidRPr="00E378D2">
              <w:rPr>
                <w:rFonts w:ascii="Times New Roman" w:hAnsi="Times New Roman"/>
                <w:szCs w:val="28"/>
                <w:lang w:val="ru-RU"/>
              </w:rPr>
              <w:t xml:space="preserve"> Создание компилятора для подмножества языка </w:t>
            </w:r>
            <w:r w:rsidRPr="00E378D2">
              <w:rPr>
                <w:rFonts w:ascii="Times New Roman" w:hAnsi="Times New Roman"/>
                <w:szCs w:val="28"/>
              </w:rPr>
              <w:t>TypeScript</w:t>
            </w:r>
            <w:r w:rsidRPr="00E378D2">
              <w:rPr>
                <w:rFonts w:ascii="Times New Roman" w:hAnsi="Times New Roman"/>
                <w:szCs w:val="28"/>
                <w:lang w:val="ru-RU"/>
              </w:rPr>
              <w:t xml:space="preserve"> на </w:t>
            </w:r>
          </w:p>
        </w:tc>
      </w:tr>
      <w:tr w:rsidR="00E378D2" w:rsidRPr="00E378D2" w14:paraId="16E45267" w14:textId="77777777" w:rsidTr="009E615D">
        <w:trPr>
          <w:gridAfter w:val="1"/>
          <w:wAfter w:w="325" w:type="dxa"/>
        </w:trPr>
        <w:tc>
          <w:tcPr>
            <w:tcW w:w="9245" w:type="dxa"/>
            <w:gridSpan w:val="9"/>
            <w:tcBorders>
              <w:bottom w:val="single" w:sz="4" w:space="0" w:color="auto"/>
            </w:tcBorders>
          </w:tcPr>
          <w:p w14:paraId="252EFE73" w14:textId="77777777" w:rsidR="00E378D2" w:rsidRPr="00E378D2" w:rsidRDefault="00E378D2" w:rsidP="00E378D2">
            <w:pPr>
              <w:spacing w:before="240" w:line="240" w:lineRule="auto"/>
              <w:jc w:val="left"/>
              <w:rPr>
                <w:rFonts w:ascii="Times New Roman" w:hAnsi="Times New Roman"/>
                <w:szCs w:val="28"/>
              </w:rPr>
            </w:pPr>
            <w:r w:rsidRPr="00E378D2">
              <w:rPr>
                <w:rFonts w:ascii="Times New Roman" w:hAnsi="Times New Roman"/>
                <w:szCs w:val="28"/>
              </w:rPr>
              <w:t>ASM i386</w:t>
            </w:r>
          </w:p>
        </w:tc>
      </w:tr>
      <w:tr w:rsidR="00E378D2" w:rsidRPr="00E378D2" w14:paraId="24FE6AED" w14:textId="77777777" w:rsidTr="009E615D">
        <w:trPr>
          <w:gridAfter w:val="1"/>
          <w:wAfter w:w="325" w:type="dxa"/>
        </w:trPr>
        <w:tc>
          <w:tcPr>
            <w:tcW w:w="5637" w:type="dxa"/>
            <w:gridSpan w:val="4"/>
          </w:tcPr>
          <w:p w14:paraId="503A097A" w14:textId="77777777" w:rsidR="00E378D2" w:rsidRPr="00E378D2" w:rsidRDefault="00E378D2" w:rsidP="00E378D2">
            <w:pPr>
              <w:spacing w:before="240" w:line="240" w:lineRule="auto"/>
              <w:jc w:val="left"/>
              <w:rPr>
                <w:rFonts w:ascii="Times New Roman" w:hAnsi="Times New Roman"/>
                <w:szCs w:val="28"/>
              </w:rPr>
            </w:pPr>
            <w:r w:rsidRPr="00E378D2">
              <w:rPr>
                <w:rFonts w:ascii="Times New Roman" w:hAnsi="Times New Roman"/>
                <w:szCs w:val="28"/>
              </w:rPr>
              <w:t>Основный вопросы, подлежащие разработке:</w:t>
            </w:r>
          </w:p>
        </w:tc>
        <w:tc>
          <w:tcPr>
            <w:tcW w:w="3608" w:type="dxa"/>
            <w:gridSpan w:val="5"/>
            <w:tcBorders>
              <w:bottom w:val="single" w:sz="4" w:space="0" w:color="auto"/>
            </w:tcBorders>
          </w:tcPr>
          <w:p w14:paraId="5D8A7D86" w14:textId="77777777" w:rsidR="00E378D2" w:rsidRPr="00E378D2" w:rsidRDefault="00E378D2" w:rsidP="00E378D2">
            <w:pPr>
              <w:spacing w:before="240" w:line="240" w:lineRule="auto"/>
              <w:jc w:val="left"/>
              <w:rPr>
                <w:rFonts w:ascii="Times New Roman" w:hAnsi="Times New Roman"/>
                <w:szCs w:val="28"/>
              </w:rPr>
            </w:pPr>
          </w:p>
        </w:tc>
      </w:tr>
      <w:tr w:rsidR="00E378D2" w:rsidRPr="00E378D2" w14:paraId="1E9C96FC" w14:textId="77777777" w:rsidTr="009E615D">
        <w:trPr>
          <w:gridAfter w:val="1"/>
          <w:wAfter w:w="325" w:type="dxa"/>
        </w:trPr>
        <w:tc>
          <w:tcPr>
            <w:tcW w:w="9245" w:type="dxa"/>
            <w:gridSpan w:val="9"/>
            <w:tcBorders>
              <w:bottom w:val="single" w:sz="4" w:space="0" w:color="auto"/>
            </w:tcBorders>
          </w:tcPr>
          <w:p w14:paraId="4F58D97E" w14:textId="77777777" w:rsidR="00E378D2" w:rsidRPr="00E378D2" w:rsidRDefault="00E378D2" w:rsidP="009E615D">
            <w:pPr>
              <w:numPr>
                <w:ilvl w:val="0"/>
                <w:numId w:val="6"/>
              </w:numPr>
              <w:spacing w:before="240" w:line="240" w:lineRule="auto"/>
              <w:ind w:left="0" w:firstLine="142"/>
              <w:jc w:val="left"/>
              <w:rPr>
                <w:rFonts w:ascii="Times New Roman" w:hAnsi="Times New Roman"/>
                <w:szCs w:val="28"/>
              </w:rPr>
            </w:pPr>
            <w:r w:rsidRPr="00E378D2">
              <w:rPr>
                <w:rFonts w:ascii="Times New Roman" w:hAnsi="Times New Roman"/>
                <w:szCs w:val="28"/>
              </w:rPr>
              <w:t>Лексический анализ, алфавит, символы</w:t>
            </w:r>
          </w:p>
        </w:tc>
      </w:tr>
      <w:tr w:rsidR="00E378D2" w:rsidRPr="00E378D2" w14:paraId="090A29DA" w14:textId="77777777" w:rsidTr="009E615D">
        <w:trPr>
          <w:gridAfter w:val="1"/>
          <w:wAfter w:w="325" w:type="dxa"/>
        </w:trPr>
        <w:tc>
          <w:tcPr>
            <w:tcW w:w="9245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7858FDB6" w14:textId="77777777" w:rsidR="00E378D2" w:rsidRPr="00E378D2" w:rsidRDefault="00E378D2" w:rsidP="009E615D">
            <w:pPr>
              <w:numPr>
                <w:ilvl w:val="0"/>
                <w:numId w:val="6"/>
              </w:numPr>
              <w:spacing w:before="240" w:line="240" w:lineRule="auto"/>
              <w:ind w:left="0" w:firstLine="142"/>
              <w:jc w:val="left"/>
              <w:rPr>
                <w:rFonts w:ascii="Times New Roman" w:hAnsi="Times New Roman"/>
                <w:szCs w:val="28"/>
                <w:lang w:val="ru-RU"/>
              </w:rPr>
            </w:pPr>
            <w:r w:rsidRPr="00E378D2">
              <w:rPr>
                <w:rFonts w:ascii="Times New Roman" w:hAnsi="Times New Roman"/>
                <w:szCs w:val="28"/>
                <w:lang w:val="ru-RU"/>
              </w:rPr>
              <w:t>Синтаксический анализ, грамматика, дерево разбора</w:t>
            </w:r>
          </w:p>
        </w:tc>
      </w:tr>
      <w:tr w:rsidR="00E378D2" w:rsidRPr="00E378D2" w14:paraId="69E2CBFA" w14:textId="77777777" w:rsidTr="009E615D">
        <w:trPr>
          <w:gridAfter w:val="1"/>
          <w:wAfter w:w="325" w:type="dxa"/>
        </w:trPr>
        <w:tc>
          <w:tcPr>
            <w:tcW w:w="9245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65F4580D" w14:textId="77777777" w:rsidR="00E378D2" w:rsidRPr="00E378D2" w:rsidRDefault="00E378D2" w:rsidP="009E615D">
            <w:pPr>
              <w:numPr>
                <w:ilvl w:val="0"/>
                <w:numId w:val="6"/>
              </w:numPr>
              <w:spacing w:before="240" w:line="240" w:lineRule="auto"/>
              <w:ind w:left="0" w:firstLine="142"/>
              <w:jc w:val="left"/>
              <w:rPr>
                <w:rFonts w:ascii="Times New Roman" w:hAnsi="Times New Roman"/>
                <w:szCs w:val="28"/>
              </w:rPr>
            </w:pPr>
            <w:r w:rsidRPr="00E378D2">
              <w:rPr>
                <w:rFonts w:ascii="Times New Roman" w:hAnsi="Times New Roman"/>
                <w:szCs w:val="28"/>
              </w:rPr>
              <w:t>Семантический анализ, проверка типов</w:t>
            </w:r>
          </w:p>
        </w:tc>
      </w:tr>
      <w:tr w:rsidR="00E378D2" w:rsidRPr="00E378D2" w14:paraId="00AA251E" w14:textId="77777777" w:rsidTr="009E615D">
        <w:trPr>
          <w:gridAfter w:val="1"/>
          <w:wAfter w:w="325" w:type="dxa"/>
        </w:trPr>
        <w:tc>
          <w:tcPr>
            <w:tcW w:w="9245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3CB82D2E" w14:textId="77777777" w:rsidR="00E378D2" w:rsidRPr="00E378D2" w:rsidRDefault="00E378D2" w:rsidP="009E615D">
            <w:pPr>
              <w:numPr>
                <w:ilvl w:val="0"/>
                <w:numId w:val="6"/>
              </w:numPr>
              <w:spacing w:before="240" w:line="240" w:lineRule="auto"/>
              <w:ind w:left="0" w:firstLine="142"/>
              <w:jc w:val="left"/>
              <w:rPr>
                <w:rFonts w:ascii="Times New Roman" w:hAnsi="Times New Roman"/>
                <w:szCs w:val="28"/>
                <w:lang w:val="ru-RU"/>
              </w:rPr>
            </w:pPr>
            <w:r w:rsidRPr="00E378D2">
              <w:rPr>
                <w:rFonts w:ascii="Times New Roman" w:hAnsi="Times New Roman"/>
                <w:szCs w:val="28"/>
                <w:lang w:val="ru-RU"/>
              </w:rPr>
              <w:t>Генерация кода, создание программ на языке ассемблера</w:t>
            </w:r>
          </w:p>
        </w:tc>
      </w:tr>
      <w:tr w:rsidR="00E378D2" w:rsidRPr="00E378D2" w14:paraId="0DD52D4D" w14:textId="77777777" w:rsidTr="009E615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58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A5E967D" w14:textId="77777777" w:rsidR="00E378D2" w:rsidRPr="00E378D2" w:rsidRDefault="00E378D2" w:rsidP="00E378D2">
            <w:pPr>
              <w:spacing w:before="240" w:line="240" w:lineRule="auto"/>
              <w:jc w:val="right"/>
              <w:rPr>
                <w:rFonts w:ascii="Times New Roman" w:hAnsi="Times New Roman"/>
                <w:szCs w:val="28"/>
                <w:lang w:val="ru-RU"/>
              </w:rPr>
            </w:pPr>
          </w:p>
          <w:p w14:paraId="39C001CB" w14:textId="77777777" w:rsidR="00E378D2" w:rsidRPr="00E378D2" w:rsidRDefault="00E378D2" w:rsidP="00E378D2">
            <w:pPr>
              <w:spacing w:before="240" w:line="240" w:lineRule="auto"/>
              <w:jc w:val="right"/>
              <w:rPr>
                <w:rFonts w:ascii="Times New Roman" w:hAnsi="Times New Roman"/>
                <w:szCs w:val="28"/>
                <w:lang w:val="ru-RU"/>
              </w:rPr>
            </w:pPr>
            <w:r w:rsidRPr="00E378D2">
              <w:rPr>
                <w:rFonts w:ascii="Times New Roman" w:hAnsi="Times New Roman"/>
                <w:szCs w:val="28"/>
                <w:lang w:val="ru-RU"/>
              </w:rPr>
              <w:t>Задание выдал: Иванов Константин Сергеевич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611998F" w14:textId="77777777" w:rsidR="00E378D2" w:rsidRPr="00E378D2" w:rsidRDefault="00E378D2" w:rsidP="00E378D2">
            <w:pPr>
              <w:spacing w:before="240" w:line="240" w:lineRule="auto"/>
              <w:jc w:val="left"/>
              <w:rPr>
                <w:rFonts w:ascii="Times New Roman" w:hAnsi="Times New Roman"/>
                <w:szCs w:val="28"/>
                <w:lang w:val="ru-RU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3CC5C9" w14:textId="77777777" w:rsidR="00E378D2" w:rsidRPr="00E378D2" w:rsidRDefault="00E378D2" w:rsidP="00E378D2">
            <w:pPr>
              <w:spacing w:before="240" w:line="240" w:lineRule="auto"/>
              <w:jc w:val="left"/>
              <w:rPr>
                <w:rFonts w:ascii="Times New Roman" w:hAnsi="Times New Roman"/>
                <w:szCs w:val="28"/>
                <w:lang w:val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27C8AC3" w14:textId="77777777" w:rsidR="00E378D2" w:rsidRPr="00E378D2" w:rsidRDefault="00E378D2" w:rsidP="00E378D2">
            <w:pPr>
              <w:spacing w:before="240" w:line="240" w:lineRule="auto"/>
              <w:jc w:val="left"/>
              <w:rPr>
                <w:rFonts w:ascii="Times New Roman" w:hAnsi="Times New Roman"/>
                <w:szCs w:val="28"/>
                <w:lang w:val="ru-RU"/>
              </w:rPr>
            </w:pPr>
          </w:p>
        </w:tc>
        <w:tc>
          <w:tcPr>
            <w:tcW w:w="130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E40D0A" w14:textId="77777777" w:rsidR="00E378D2" w:rsidRPr="00E378D2" w:rsidRDefault="00E378D2" w:rsidP="00E378D2">
            <w:pPr>
              <w:spacing w:before="240" w:line="240" w:lineRule="auto"/>
              <w:jc w:val="left"/>
              <w:rPr>
                <w:rFonts w:ascii="Times New Roman" w:hAnsi="Times New Roman"/>
                <w:szCs w:val="28"/>
                <w:lang w:val="ru-RU"/>
              </w:rPr>
            </w:pPr>
          </w:p>
        </w:tc>
      </w:tr>
      <w:tr w:rsidR="00E378D2" w:rsidRPr="00E378D2" w14:paraId="1B2819A3" w14:textId="77777777" w:rsidTr="009E615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58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637A655" w14:textId="77777777" w:rsidR="00E378D2" w:rsidRPr="00E378D2" w:rsidRDefault="00E378D2" w:rsidP="00E378D2">
            <w:pPr>
              <w:spacing w:before="0" w:line="240" w:lineRule="auto"/>
              <w:jc w:val="left"/>
              <w:rPr>
                <w:rFonts w:ascii="Times New Roman" w:hAnsi="Times New Roman"/>
                <w:sz w:val="20"/>
                <w:lang w:val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FF4F008" w14:textId="77777777" w:rsidR="00E378D2" w:rsidRPr="00E378D2" w:rsidRDefault="00E378D2" w:rsidP="00E378D2">
            <w:pPr>
              <w:spacing w:before="0" w:line="240" w:lineRule="auto"/>
              <w:jc w:val="center"/>
              <w:rPr>
                <w:rFonts w:ascii="Times New Roman" w:hAnsi="Times New Roman"/>
                <w:sz w:val="20"/>
                <w:lang w:val="ru-RU"/>
              </w:rPr>
            </w:pPr>
          </w:p>
        </w:tc>
        <w:tc>
          <w:tcPr>
            <w:tcW w:w="1161" w:type="dxa"/>
            <w:tcBorders>
              <w:left w:val="nil"/>
              <w:bottom w:val="nil"/>
              <w:right w:val="nil"/>
            </w:tcBorders>
          </w:tcPr>
          <w:p w14:paraId="52A944FD" w14:textId="77777777" w:rsidR="00E378D2" w:rsidRPr="00E378D2" w:rsidRDefault="00E378D2" w:rsidP="00E378D2">
            <w:pPr>
              <w:spacing w:before="0" w:line="240" w:lineRule="auto"/>
              <w:jc w:val="center"/>
              <w:rPr>
                <w:rFonts w:ascii="Times New Roman" w:hAnsi="Times New Roman"/>
                <w:sz w:val="20"/>
              </w:rPr>
            </w:pPr>
            <w:r w:rsidRPr="00E378D2">
              <w:rPr>
                <w:rFonts w:ascii="Times New Roman" w:hAnsi="Times New Roman"/>
                <w:sz w:val="20"/>
              </w:rPr>
              <w:t>дата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2C86ED5" w14:textId="77777777" w:rsidR="00E378D2" w:rsidRPr="00E378D2" w:rsidRDefault="00E378D2" w:rsidP="00E378D2">
            <w:pPr>
              <w:spacing w:before="0" w:line="240" w:lineRule="auto"/>
              <w:jc w:val="left"/>
              <w:rPr>
                <w:rFonts w:ascii="Times New Roman" w:hAnsi="Times New Roman"/>
                <w:sz w:val="20"/>
              </w:rPr>
            </w:pPr>
          </w:p>
        </w:tc>
        <w:tc>
          <w:tcPr>
            <w:tcW w:w="130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50C1D0" w14:textId="77777777" w:rsidR="00E378D2" w:rsidRPr="00E378D2" w:rsidRDefault="00E378D2" w:rsidP="00E378D2">
            <w:pPr>
              <w:spacing w:before="0" w:line="240" w:lineRule="auto"/>
              <w:jc w:val="center"/>
              <w:rPr>
                <w:rFonts w:ascii="Times New Roman" w:hAnsi="Times New Roman"/>
                <w:sz w:val="20"/>
              </w:rPr>
            </w:pPr>
            <w:r w:rsidRPr="00E378D2">
              <w:rPr>
                <w:rFonts w:ascii="Times New Roman" w:hAnsi="Times New Roman"/>
                <w:sz w:val="20"/>
              </w:rPr>
              <w:t>подпись</w:t>
            </w:r>
          </w:p>
        </w:tc>
      </w:tr>
      <w:tr w:rsidR="00E378D2" w:rsidRPr="00E378D2" w14:paraId="21B9423C" w14:textId="77777777" w:rsidTr="009E615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58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C6C4A38" w14:textId="77777777" w:rsidR="00E378D2" w:rsidRPr="00E378D2" w:rsidRDefault="00E378D2" w:rsidP="00E378D2">
            <w:pPr>
              <w:spacing w:before="240" w:line="240" w:lineRule="auto"/>
              <w:jc w:val="right"/>
              <w:rPr>
                <w:rFonts w:ascii="Times New Roman" w:hAnsi="Times New Roman"/>
                <w:szCs w:val="28"/>
                <w:lang w:val="ru-RU"/>
              </w:rPr>
            </w:pPr>
            <w:r w:rsidRPr="00E378D2">
              <w:rPr>
                <w:rFonts w:ascii="Times New Roman" w:hAnsi="Times New Roman"/>
                <w:szCs w:val="28"/>
                <w:lang w:val="ru-RU"/>
              </w:rPr>
              <w:t>Задание принял: Иванов Константин Сергеевич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168358A" w14:textId="77777777" w:rsidR="00E378D2" w:rsidRPr="00E378D2" w:rsidRDefault="00E378D2" w:rsidP="00E378D2">
            <w:pPr>
              <w:spacing w:before="0" w:line="240" w:lineRule="auto"/>
              <w:jc w:val="center"/>
              <w:rPr>
                <w:rFonts w:ascii="Times New Roman" w:hAnsi="Times New Roman"/>
                <w:szCs w:val="28"/>
                <w:lang w:val="ru-RU"/>
              </w:rPr>
            </w:pPr>
          </w:p>
        </w:tc>
        <w:tc>
          <w:tcPr>
            <w:tcW w:w="1161" w:type="dxa"/>
            <w:tcBorders>
              <w:top w:val="nil"/>
              <w:left w:val="nil"/>
              <w:right w:val="nil"/>
            </w:tcBorders>
          </w:tcPr>
          <w:p w14:paraId="65DAB7E3" w14:textId="77777777" w:rsidR="00E378D2" w:rsidRPr="00E378D2" w:rsidRDefault="00E378D2" w:rsidP="00E378D2">
            <w:pPr>
              <w:spacing w:before="0" w:line="240" w:lineRule="auto"/>
              <w:jc w:val="center"/>
              <w:rPr>
                <w:rFonts w:ascii="Times New Roman" w:hAnsi="Times New Roman"/>
                <w:szCs w:val="28"/>
                <w:lang w:val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2CD679E" w14:textId="77777777" w:rsidR="00E378D2" w:rsidRPr="00E378D2" w:rsidRDefault="00E378D2" w:rsidP="00E378D2">
            <w:pPr>
              <w:spacing w:before="0" w:line="240" w:lineRule="auto"/>
              <w:jc w:val="left"/>
              <w:rPr>
                <w:rFonts w:ascii="Times New Roman" w:hAnsi="Times New Roman"/>
                <w:szCs w:val="28"/>
                <w:lang w:val="ru-RU"/>
              </w:rPr>
            </w:pPr>
          </w:p>
        </w:tc>
        <w:tc>
          <w:tcPr>
            <w:tcW w:w="130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0CDE4E" w14:textId="77777777" w:rsidR="00E378D2" w:rsidRPr="00E378D2" w:rsidRDefault="00E378D2" w:rsidP="00E378D2">
            <w:pPr>
              <w:spacing w:before="240" w:line="240" w:lineRule="auto"/>
              <w:jc w:val="left"/>
              <w:rPr>
                <w:rFonts w:ascii="Times New Roman" w:hAnsi="Times New Roman"/>
                <w:szCs w:val="28"/>
                <w:lang w:val="ru-RU"/>
              </w:rPr>
            </w:pPr>
          </w:p>
        </w:tc>
      </w:tr>
      <w:tr w:rsidR="00E378D2" w:rsidRPr="00E378D2" w14:paraId="2FF731DE" w14:textId="77777777" w:rsidTr="009E615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58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B2EC0DA" w14:textId="77777777" w:rsidR="00E378D2" w:rsidRPr="00E378D2" w:rsidRDefault="00E378D2" w:rsidP="00E378D2">
            <w:pPr>
              <w:spacing w:before="0" w:line="240" w:lineRule="auto"/>
              <w:jc w:val="left"/>
              <w:rPr>
                <w:rFonts w:ascii="Times New Roman" w:hAnsi="Times New Roman"/>
                <w:sz w:val="20"/>
                <w:lang w:val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BA948DB" w14:textId="77777777" w:rsidR="00E378D2" w:rsidRPr="00E378D2" w:rsidRDefault="00E378D2" w:rsidP="00E378D2">
            <w:pPr>
              <w:spacing w:before="0" w:line="240" w:lineRule="auto"/>
              <w:jc w:val="center"/>
              <w:rPr>
                <w:rFonts w:ascii="Times New Roman" w:hAnsi="Times New Roman"/>
                <w:sz w:val="20"/>
                <w:lang w:val="ru-RU"/>
              </w:rPr>
            </w:pPr>
          </w:p>
        </w:tc>
        <w:tc>
          <w:tcPr>
            <w:tcW w:w="1161" w:type="dxa"/>
            <w:tcBorders>
              <w:left w:val="nil"/>
              <w:bottom w:val="nil"/>
              <w:right w:val="nil"/>
            </w:tcBorders>
          </w:tcPr>
          <w:p w14:paraId="185CD559" w14:textId="77777777" w:rsidR="00E378D2" w:rsidRPr="00E378D2" w:rsidRDefault="00E378D2" w:rsidP="00E378D2">
            <w:pPr>
              <w:spacing w:before="0" w:line="240" w:lineRule="auto"/>
              <w:jc w:val="center"/>
              <w:rPr>
                <w:rFonts w:ascii="Times New Roman" w:hAnsi="Times New Roman"/>
                <w:sz w:val="20"/>
              </w:rPr>
            </w:pPr>
            <w:r w:rsidRPr="00E378D2">
              <w:rPr>
                <w:rFonts w:ascii="Times New Roman" w:hAnsi="Times New Roman"/>
                <w:sz w:val="20"/>
              </w:rPr>
              <w:t>дата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C717E5D" w14:textId="77777777" w:rsidR="00E378D2" w:rsidRPr="00E378D2" w:rsidRDefault="00E378D2" w:rsidP="00E378D2">
            <w:pPr>
              <w:spacing w:before="0" w:line="240" w:lineRule="auto"/>
              <w:jc w:val="left"/>
              <w:rPr>
                <w:rFonts w:ascii="Times New Roman" w:hAnsi="Times New Roman"/>
                <w:sz w:val="20"/>
              </w:rPr>
            </w:pPr>
          </w:p>
        </w:tc>
        <w:tc>
          <w:tcPr>
            <w:tcW w:w="130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09971D" w14:textId="77777777" w:rsidR="00E378D2" w:rsidRPr="00E378D2" w:rsidRDefault="00E378D2" w:rsidP="00E378D2">
            <w:pPr>
              <w:spacing w:before="0" w:line="240" w:lineRule="auto"/>
              <w:jc w:val="center"/>
              <w:rPr>
                <w:rFonts w:ascii="Times New Roman" w:hAnsi="Times New Roman"/>
                <w:sz w:val="20"/>
              </w:rPr>
            </w:pPr>
            <w:r w:rsidRPr="00E378D2">
              <w:rPr>
                <w:rFonts w:ascii="Times New Roman" w:hAnsi="Times New Roman"/>
                <w:sz w:val="20"/>
              </w:rPr>
              <w:t>подпись</w:t>
            </w:r>
          </w:p>
        </w:tc>
      </w:tr>
    </w:tbl>
    <w:p w14:paraId="3940CE91" w14:textId="77777777" w:rsidR="00E378D2" w:rsidRPr="00E378D2" w:rsidRDefault="00E378D2" w:rsidP="00E378D2">
      <w:pPr>
        <w:spacing w:before="360" w:line="240" w:lineRule="auto"/>
        <w:jc w:val="center"/>
        <w:rPr>
          <w:rFonts w:eastAsia="Calibri"/>
          <w:szCs w:val="28"/>
          <w:lang w:eastAsia="en-US"/>
        </w:rPr>
      </w:pPr>
      <w:r w:rsidRPr="00E378D2">
        <w:rPr>
          <w:rFonts w:eastAsia="Calibri"/>
          <w:szCs w:val="28"/>
          <w:lang w:eastAsia="en-US"/>
        </w:rPr>
        <w:t>Санкт-Петербург</w:t>
      </w:r>
      <w:r w:rsidRPr="00E378D2">
        <w:rPr>
          <w:rFonts w:eastAsia="Calibri"/>
          <w:szCs w:val="28"/>
          <w:lang w:eastAsia="en-US"/>
        </w:rPr>
        <w:br/>
        <w:t>2020</w:t>
      </w:r>
    </w:p>
    <w:p w14:paraId="0DE01EAB" w14:textId="7032B66D" w:rsidR="00F54DAE" w:rsidRPr="0043520E" w:rsidRDefault="00E378D2" w:rsidP="0043520E">
      <w:pPr>
        <w:pStyle w:val="a1"/>
        <w:jc w:val="center"/>
        <w:rPr>
          <w:rStyle w:val="affc"/>
        </w:rPr>
      </w:pPr>
      <w:r>
        <w:rPr>
          <w:noProof/>
          <w:szCs w:val="26"/>
        </w:rPr>
        <w:br w:type="page"/>
      </w:r>
      <w:r w:rsidR="0043520E" w:rsidRPr="0043520E">
        <w:rPr>
          <w:rStyle w:val="affc"/>
        </w:rPr>
        <w:lastRenderedPageBreak/>
        <w:t>Содержание</w:t>
      </w:r>
    </w:p>
    <w:bookmarkStart w:id="0" w:name="введение"/>
    <w:p w14:paraId="4E46AF5D" w14:textId="4AC5A49C" w:rsidR="002F5466" w:rsidRPr="00B30499" w:rsidRDefault="00F54DAE">
      <w:pPr>
        <w:pStyle w:val="14"/>
        <w:rPr>
          <w:rFonts w:eastAsiaTheme="minorEastAsia" w:cs="Times New Roman"/>
          <w:b w:val="0"/>
          <w:szCs w:val="28"/>
          <w:lang w:val="en-US" w:eastAsia="en-US"/>
        </w:rPr>
      </w:pPr>
      <w:r w:rsidRPr="006E4068">
        <w:rPr>
          <w:rFonts w:cs="Times New Roman"/>
          <w:b w:val="0"/>
          <w:szCs w:val="28"/>
        </w:rPr>
        <w:fldChar w:fldCharType="begin"/>
      </w:r>
      <w:r w:rsidRPr="006E4068">
        <w:rPr>
          <w:rFonts w:cs="Times New Roman"/>
          <w:b w:val="0"/>
          <w:szCs w:val="28"/>
        </w:rPr>
        <w:instrText xml:space="preserve"> TOC \o "9-9" \h \z \t "UnnumberedHeading1,1,UnnumberedHeading2,2,Заголовок 1,1,Заголовок 2,2,Заголовок 3,3" </w:instrText>
      </w:r>
      <w:r w:rsidRPr="006E4068">
        <w:rPr>
          <w:rFonts w:cs="Times New Roman"/>
          <w:b w:val="0"/>
          <w:szCs w:val="28"/>
        </w:rPr>
        <w:fldChar w:fldCharType="separate"/>
      </w:r>
      <w:hyperlink w:anchor="_Toc39183115" w:history="1">
        <w:r w:rsidR="002F5466" w:rsidRPr="00B30499">
          <w:rPr>
            <w:rStyle w:val="af2"/>
            <w:rFonts w:ascii="Times New Roman" w:hAnsi="Times New Roman" w:cs="Times New Roman"/>
            <w:sz w:val="28"/>
            <w:szCs w:val="28"/>
          </w:rPr>
          <w:t>1</w:t>
        </w:r>
        <w:r w:rsidR="002F5466" w:rsidRPr="00B30499">
          <w:rPr>
            <w:rFonts w:eastAsiaTheme="minorEastAsia" w:cs="Times New Roman"/>
            <w:b w:val="0"/>
            <w:szCs w:val="28"/>
            <w:lang w:val="en-US" w:eastAsia="en-US"/>
          </w:rPr>
          <w:tab/>
        </w:r>
        <w:r w:rsidR="002F5466" w:rsidRPr="00B30499">
          <w:rPr>
            <w:rStyle w:val="af2"/>
            <w:rFonts w:ascii="Times New Roman" w:hAnsi="Times New Roman" w:cs="Times New Roman"/>
            <w:sz w:val="28"/>
            <w:szCs w:val="28"/>
          </w:rPr>
          <w:t>Введение</w:t>
        </w:r>
        <w:r w:rsidR="002F5466" w:rsidRPr="00B30499">
          <w:rPr>
            <w:rFonts w:cs="Times New Roman"/>
            <w:webHidden/>
            <w:szCs w:val="28"/>
          </w:rPr>
          <w:tab/>
        </w:r>
        <w:r w:rsidR="002F5466" w:rsidRPr="00B30499">
          <w:rPr>
            <w:rFonts w:cs="Times New Roman"/>
            <w:webHidden/>
            <w:szCs w:val="28"/>
          </w:rPr>
          <w:fldChar w:fldCharType="begin"/>
        </w:r>
        <w:r w:rsidR="002F5466" w:rsidRPr="00B30499">
          <w:rPr>
            <w:rFonts w:cs="Times New Roman"/>
            <w:webHidden/>
            <w:szCs w:val="28"/>
          </w:rPr>
          <w:instrText xml:space="preserve"> PAGEREF _Toc39183115 \h </w:instrText>
        </w:r>
        <w:r w:rsidR="002F5466" w:rsidRPr="00B30499">
          <w:rPr>
            <w:rFonts w:cs="Times New Roman"/>
            <w:webHidden/>
            <w:szCs w:val="28"/>
          </w:rPr>
        </w:r>
        <w:r w:rsidR="002F5466" w:rsidRPr="00B30499">
          <w:rPr>
            <w:rFonts w:cs="Times New Roman"/>
            <w:webHidden/>
            <w:szCs w:val="28"/>
          </w:rPr>
          <w:fldChar w:fldCharType="separate"/>
        </w:r>
        <w:r w:rsidR="00596DB2">
          <w:rPr>
            <w:rFonts w:cs="Times New Roman"/>
            <w:webHidden/>
            <w:szCs w:val="28"/>
          </w:rPr>
          <w:t>4</w:t>
        </w:r>
        <w:r w:rsidR="002F5466" w:rsidRPr="00B30499">
          <w:rPr>
            <w:rFonts w:cs="Times New Roman"/>
            <w:webHidden/>
            <w:szCs w:val="28"/>
          </w:rPr>
          <w:fldChar w:fldCharType="end"/>
        </w:r>
      </w:hyperlink>
    </w:p>
    <w:p w14:paraId="08C250F0" w14:textId="1EE8432E" w:rsidR="002F5466" w:rsidRPr="00B30499" w:rsidRDefault="00C036A1">
      <w:pPr>
        <w:pStyle w:val="14"/>
        <w:rPr>
          <w:rFonts w:eastAsiaTheme="minorEastAsia" w:cs="Times New Roman"/>
          <w:b w:val="0"/>
          <w:szCs w:val="28"/>
          <w:lang w:val="en-US" w:eastAsia="en-US"/>
        </w:rPr>
      </w:pPr>
      <w:hyperlink w:anchor="_Toc39183116" w:history="1">
        <w:r w:rsidR="002F5466" w:rsidRPr="00B30499">
          <w:rPr>
            <w:rStyle w:val="af2"/>
            <w:rFonts w:ascii="Times New Roman" w:hAnsi="Times New Roman" w:cs="Times New Roman"/>
            <w:sz w:val="28"/>
            <w:szCs w:val="28"/>
          </w:rPr>
          <w:t>2</w:t>
        </w:r>
        <w:r w:rsidR="002F5466" w:rsidRPr="00B30499">
          <w:rPr>
            <w:rFonts w:eastAsiaTheme="minorEastAsia" w:cs="Times New Roman"/>
            <w:b w:val="0"/>
            <w:szCs w:val="28"/>
            <w:lang w:val="en-US" w:eastAsia="en-US"/>
          </w:rPr>
          <w:tab/>
        </w:r>
        <w:r w:rsidR="002F5466" w:rsidRPr="00B30499">
          <w:rPr>
            <w:rStyle w:val="af2"/>
            <w:rFonts w:ascii="Times New Roman" w:hAnsi="Times New Roman" w:cs="Times New Roman"/>
            <w:sz w:val="28"/>
            <w:szCs w:val="28"/>
          </w:rPr>
          <w:t>Лексический анализ</w:t>
        </w:r>
        <w:r w:rsidR="002F5466" w:rsidRPr="00B30499">
          <w:rPr>
            <w:rFonts w:cs="Times New Roman"/>
            <w:webHidden/>
            <w:szCs w:val="28"/>
          </w:rPr>
          <w:tab/>
        </w:r>
        <w:r w:rsidR="002F5466" w:rsidRPr="00B30499">
          <w:rPr>
            <w:rFonts w:cs="Times New Roman"/>
            <w:webHidden/>
            <w:szCs w:val="28"/>
          </w:rPr>
          <w:fldChar w:fldCharType="begin"/>
        </w:r>
        <w:r w:rsidR="002F5466" w:rsidRPr="00B30499">
          <w:rPr>
            <w:rFonts w:cs="Times New Roman"/>
            <w:webHidden/>
            <w:szCs w:val="28"/>
          </w:rPr>
          <w:instrText xml:space="preserve"> PAGEREF _Toc39183116 \h </w:instrText>
        </w:r>
        <w:r w:rsidR="002F5466" w:rsidRPr="00B30499">
          <w:rPr>
            <w:rFonts w:cs="Times New Roman"/>
            <w:webHidden/>
            <w:szCs w:val="28"/>
          </w:rPr>
        </w:r>
        <w:r w:rsidR="002F5466" w:rsidRPr="00B30499">
          <w:rPr>
            <w:rFonts w:cs="Times New Roman"/>
            <w:webHidden/>
            <w:szCs w:val="28"/>
          </w:rPr>
          <w:fldChar w:fldCharType="separate"/>
        </w:r>
        <w:r w:rsidR="00596DB2">
          <w:rPr>
            <w:rFonts w:cs="Times New Roman"/>
            <w:webHidden/>
            <w:szCs w:val="28"/>
          </w:rPr>
          <w:t>6</w:t>
        </w:r>
        <w:r w:rsidR="002F5466" w:rsidRPr="00B30499">
          <w:rPr>
            <w:rFonts w:cs="Times New Roman"/>
            <w:webHidden/>
            <w:szCs w:val="28"/>
          </w:rPr>
          <w:fldChar w:fldCharType="end"/>
        </w:r>
      </w:hyperlink>
    </w:p>
    <w:p w14:paraId="21A7CBF9" w14:textId="193900B3" w:rsidR="002F5466" w:rsidRPr="00B30499" w:rsidRDefault="00C036A1">
      <w:pPr>
        <w:pStyle w:val="21"/>
        <w:rPr>
          <w:rFonts w:eastAsiaTheme="minorEastAsia"/>
          <w:lang w:val="en-US" w:eastAsia="en-US"/>
        </w:rPr>
      </w:pPr>
      <w:hyperlink w:anchor="_Toc39183117" w:history="1">
        <w:r w:rsidR="002F5466" w:rsidRPr="00B30499">
          <w:rPr>
            <w:rStyle w:val="af2"/>
            <w:rFonts w:ascii="Times New Roman" w:eastAsia="MS Mincho" w:hAnsi="Times New Roman"/>
            <w:sz w:val="28"/>
          </w:rPr>
          <w:t>2.1</w:t>
        </w:r>
        <w:r w:rsidR="002F5466" w:rsidRPr="00B30499">
          <w:rPr>
            <w:rFonts w:eastAsiaTheme="minorEastAsia"/>
            <w:lang w:val="en-US" w:eastAsia="en-US"/>
          </w:rPr>
          <w:tab/>
        </w:r>
        <w:r w:rsidR="002F5466" w:rsidRPr="00B30499">
          <w:rPr>
            <w:rStyle w:val="af2"/>
            <w:rFonts w:ascii="Times New Roman" w:eastAsia="MS Mincho" w:hAnsi="Times New Roman"/>
            <w:sz w:val="28"/>
          </w:rPr>
          <w:t>Описание</w:t>
        </w:r>
        <w:r w:rsidR="002F5466" w:rsidRPr="00B30499">
          <w:rPr>
            <w:webHidden/>
          </w:rPr>
          <w:tab/>
        </w:r>
        <w:r w:rsidR="002F5466" w:rsidRPr="00B30499">
          <w:rPr>
            <w:webHidden/>
          </w:rPr>
          <w:fldChar w:fldCharType="begin"/>
        </w:r>
        <w:r w:rsidR="002F5466" w:rsidRPr="00B30499">
          <w:rPr>
            <w:webHidden/>
          </w:rPr>
          <w:instrText xml:space="preserve"> PAGEREF _Toc39183117 \h </w:instrText>
        </w:r>
        <w:r w:rsidR="002F5466" w:rsidRPr="00B30499">
          <w:rPr>
            <w:webHidden/>
          </w:rPr>
        </w:r>
        <w:r w:rsidR="002F5466" w:rsidRPr="00B30499">
          <w:rPr>
            <w:webHidden/>
          </w:rPr>
          <w:fldChar w:fldCharType="separate"/>
        </w:r>
        <w:r w:rsidR="00596DB2">
          <w:rPr>
            <w:webHidden/>
          </w:rPr>
          <w:t>6</w:t>
        </w:r>
        <w:r w:rsidR="002F5466" w:rsidRPr="00B30499">
          <w:rPr>
            <w:webHidden/>
          </w:rPr>
          <w:fldChar w:fldCharType="end"/>
        </w:r>
      </w:hyperlink>
    </w:p>
    <w:p w14:paraId="3D48DF8E" w14:textId="3CB5CB48" w:rsidR="002F5466" w:rsidRPr="00B30499" w:rsidRDefault="00C036A1">
      <w:pPr>
        <w:pStyle w:val="21"/>
        <w:rPr>
          <w:rFonts w:eastAsiaTheme="minorEastAsia"/>
          <w:lang w:val="en-US" w:eastAsia="en-US"/>
        </w:rPr>
      </w:pPr>
      <w:hyperlink w:anchor="_Toc39183118" w:history="1">
        <w:r w:rsidR="002F5466" w:rsidRPr="00B30499">
          <w:rPr>
            <w:rStyle w:val="af2"/>
            <w:rFonts w:ascii="Times New Roman" w:eastAsia="MS Mincho" w:hAnsi="Times New Roman"/>
            <w:sz w:val="28"/>
          </w:rPr>
          <w:t>2.2</w:t>
        </w:r>
        <w:r w:rsidR="002F5466" w:rsidRPr="00B30499">
          <w:rPr>
            <w:rFonts w:eastAsiaTheme="minorEastAsia"/>
            <w:lang w:val="en-US" w:eastAsia="en-US"/>
          </w:rPr>
          <w:tab/>
        </w:r>
        <w:r w:rsidR="002F5466" w:rsidRPr="00B30499">
          <w:rPr>
            <w:rStyle w:val="af2"/>
            <w:rFonts w:ascii="Times New Roman" w:eastAsia="MS Mincho" w:hAnsi="Times New Roman"/>
            <w:sz w:val="28"/>
          </w:rPr>
          <w:t>Входной язык</w:t>
        </w:r>
        <w:r w:rsidR="002F5466" w:rsidRPr="00B30499">
          <w:rPr>
            <w:webHidden/>
          </w:rPr>
          <w:tab/>
        </w:r>
        <w:r w:rsidR="002F5466" w:rsidRPr="00B30499">
          <w:rPr>
            <w:webHidden/>
          </w:rPr>
          <w:fldChar w:fldCharType="begin"/>
        </w:r>
        <w:r w:rsidR="002F5466" w:rsidRPr="00B30499">
          <w:rPr>
            <w:webHidden/>
          </w:rPr>
          <w:instrText xml:space="preserve"> PAGEREF _Toc39183118 \h </w:instrText>
        </w:r>
        <w:r w:rsidR="002F5466" w:rsidRPr="00B30499">
          <w:rPr>
            <w:webHidden/>
          </w:rPr>
        </w:r>
        <w:r w:rsidR="002F5466" w:rsidRPr="00B30499">
          <w:rPr>
            <w:webHidden/>
          </w:rPr>
          <w:fldChar w:fldCharType="separate"/>
        </w:r>
        <w:r w:rsidR="00596DB2">
          <w:rPr>
            <w:webHidden/>
          </w:rPr>
          <w:t>6</w:t>
        </w:r>
        <w:r w:rsidR="002F5466" w:rsidRPr="00B30499">
          <w:rPr>
            <w:webHidden/>
          </w:rPr>
          <w:fldChar w:fldCharType="end"/>
        </w:r>
      </w:hyperlink>
    </w:p>
    <w:p w14:paraId="2FB52B18" w14:textId="49FB94CD" w:rsidR="002F5466" w:rsidRPr="00B30499" w:rsidRDefault="00C036A1">
      <w:pPr>
        <w:pStyle w:val="21"/>
        <w:rPr>
          <w:rFonts w:eastAsiaTheme="minorEastAsia"/>
          <w:lang w:val="en-US" w:eastAsia="en-US"/>
        </w:rPr>
      </w:pPr>
      <w:hyperlink w:anchor="_Toc39183119" w:history="1">
        <w:r w:rsidR="002F5466" w:rsidRPr="00B30499">
          <w:rPr>
            <w:rStyle w:val="af2"/>
            <w:rFonts w:ascii="Times New Roman" w:eastAsia="MS Mincho" w:hAnsi="Times New Roman"/>
            <w:sz w:val="28"/>
          </w:rPr>
          <w:t>2.3</w:t>
        </w:r>
        <w:r w:rsidR="002F5466" w:rsidRPr="00B30499">
          <w:rPr>
            <w:rFonts w:eastAsiaTheme="minorEastAsia"/>
            <w:lang w:val="en-US" w:eastAsia="en-US"/>
          </w:rPr>
          <w:tab/>
        </w:r>
        <w:r w:rsidR="002F5466" w:rsidRPr="00B30499">
          <w:rPr>
            <w:rStyle w:val="af2"/>
            <w:rFonts w:ascii="Times New Roman" w:eastAsia="MS Mincho" w:hAnsi="Times New Roman"/>
            <w:sz w:val="28"/>
          </w:rPr>
          <w:t>Выходной язык</w:t>
        </w:r>
        <w:r w:rsidR="002F5466" w:rsidRPr="00B30499">
          <w:rPr>
            <w:webHidden/>
          </w:rPr>
          <w:tab/>
        </w:r>
        <w:r w:rsidR="002F5466" w:rsidRPr="00B30499">
          <w:rPr>
            <w:webHidden/>
          </w:rPr>
          <w:fldChar w:fldCharType="begin"/>
        </w:r>
        <w:r w:rsidR="002F5466" w:rsidRPr="00B30499">
          <w:rPr>
            <w:webHidden/>
          </w:rPr>
          <w:instrText xml:space="preserve"> PAGEREF _Toc39183119 \h </w:instrText>
        </w:r>
        <w:r w:rsidR="002F5466" w:rsidRPr="00B30499">
          <w:rPr>
            <w:webHidden/>
          </w:rPr>
        </w:r>
        <w:r w:rsidR="002F5466" w:rsidRPr="00B30499">
          <w:rPr>
            <w:webHidden/>
          </w:rPr>
          <w:fldChar w:fldCharType="separate"/>
        </w:r>
        <w:r w:rsidR="00596DB2">
          <w:rPr>
            <w:webHidden/>
          </w:rPr>
          <w:t>7</w:t>
        </w:r>
        <w:r w:rsidR="002F5466" w:rsidRPr="00B30499">
          <w:rPr>
            <w:webHidden/>
          </w:rPr>
          <w:fldChar w:fldCharType="end"/>
        </w:r>
      </w:hyperlink>
    </w:p>
    <w:p w14:paraId="54430FC2" w14:textId="32669596" w:rsidR="002F5466" w:rsidRPr="00B30499" w:rsidRDefault="00C036A1">
      <w:pPr>
        <w:pStyle w:val="21"/>
        <w:rPr>
          <w:rFonts w:eastAsiaTheme="minorEastAsia"/>
          <w:lang w:val="en-US" w:eastAsia="en-US"/>
        </w:rPr>
      </w:pPr>
      <w:hyperlink w:anchor="_Toc39183120" w:history="1">
        <w:r w:rsidR="002F5466" w:rsidRPr="00B30499">
          <w:rPr>
            <w:rStyle w:val="af2"/>
            <w:rFonts w:ascii="Times New Roman" w:eastAsia="MS Mincho" w:hAnsi="Times New Roman"/>
            <w:sz w:val="28"/>
          </w:rPr>
          <w:t>2.4</w:t>
        </w:r>
        <w:r w:rsidR="002F5466" w:rsidRPr="00B30499">
          <w:rPr>
            <w:rFonts w:eastAsiaTheme="minorEastAsia"/>
            <w:lang w:val="en-US" w:eastAsia="en-US"/>
          </w:rPr>
          <w:tab/>
        </w:r>
        <w:r w:rsidR="002F5466" w:rsidRPr="00B30499">
          <w:rPr>
            <w:rStyle w:val="af2"/>
            <w:rFonts w:ascii="Times New Roman" w:eastAsia="MS Mincho" w:hAnsi="Times New Roman"/>
            <w:sz w:val="28"/>
          </w:rPr>
          <w:t>Реализация</w:t>
        </w:r>
        <w:r w:rsidR="002F5466" w:rsidRPr="00B30499">
          <w:rPr>
            <w:webHidden/>
          </w:rPr>
          <w:tab/>
        </w:r>
        <w:r w:rsidR="002F5466" w:rsidRPr="00B30499">
          <w:rPr>
            <w:webHidden/>
          </w:rPr>
          <w:fldChar w:fldCharType="begin"/>
        </w:r>
        <w:r w:rsidR="002F5466" w:rsidRPr="00B30499">
          <w:rPr>
            <w:webHidden/>
          </w:rPr>
          <w:instrText xml:space="preserve"> PAGEREF _Toc39183120 \h </w:instrText>
        </w:r>
        <w:r w:rsidR="002F5466" w:rsidRPr="00B30499">
          <w:rPr>
            <w:webHidden/>
          </w:rPr>
        </w:r>
        <w:r w:rsidR="002F5466" w:rsidRPr="00B30499">
          <w:rPr>
            <w:webHidden/>
          </w:rPr>
          <w:fldChar w:fldCharType="separate"/>
        </w:r>
        <w:r w:rsidR="00596DB2">
          <w:rPr>
            <w:webHidden/>
          </w:rPr>
          <w:t>8</w:t>
        </w:r>
        <w:r w:rsidR="002F5466" w:rsidRPr="00B30499">
          <w:rPr>
            <w:webHidden/>
          </w:rPr>
          <w:fldChar w:fldCharType="end"/>
        </w:r>
      </w:hyperlink>
    </w:p>
    <w:p w14:paraId="2BC06FBA" w14:textId="2D917F76" w:rsidR="002F5466" w:rsidRPr="00B30499" w:rsidRDefault="00C036A1">
      <w:pPr>
        <w:pStyle w:val="21"/>
        <w:rPr>
          <w:rFonts w:eastAsiaTheme="minorEastAsia"/>
          <w:lang w:val="en-US" w:eastAsia="en-US"/>
        </w:rPr>
      </w:pPr>
      <w:hyperlink w:anchor="_Toc39183121" w:history="1">
        <w:r w:rsidR="002F5466" w:rsidRPr="00B30499">
          <w:rPr>
            <w:rStyle w:val="af2"/>
            <w:rFonts w:ascii="Times New Roman" w:eastAsia="MS Mincho" w:hAnsi="Times New Roman"/>
            <w:sz w:val="28"/>
          </w:rPr>
          <w:t>2.5</w:t>
        </w:r>
        <w:r w:rsidR="002F5466" w:rsidRPr="00B30499">
          <w:rPr>
            <w:rFonts w:eastAsiaTheme="minorEastAsia"/>
            <w:lang w:val="en-US" w:eastAsia="en-US"/>
          </w:rPr>
          <w:tab/>
        </w:r>
        <w:r w:rsidR="002F5466" w:rsidRPr="00B30499">
          <w:rPr>
            <w:rStyle w:val="af2"/>
            <w:rFonts w:ascii="Times New Roman" w:eastAsia="MS Mincho" w:hAnsi="Times New Roman"/>
            <w:sz w:val="28"/>
          </w:rPr>
          <w:t>Результат работы</w:t>
        </w:r>
        <w:r w:rsidR="002F5466" w:rsidRPr="00B30499">
          <w:rPr>
            <w:webHidden/>
          </w:rPr>
          <w:tab/>
        </w:r>
        <w:r w:rsidR="002F5466" w:rsidRPr="00B30499">
          <w:rPr>
            <w:webHidden/>
          </w:rPr>
          <w:fldChar w:fldCharType="begin"/>
        </w:r>
        <w:r w:rsidR="002F5466" w:rsidRPr="00B30499">
          <w:rPr>
            <w:webHidden/>
          </w:rPr>
          <w:instrText xml:space="preserve"> PAGEREF _Toc39183121 \h </w:instrText>
        </w:r>
        <w:r w:rsidR="002F5466" w:rsidRPr="00B30499">
          <w:rPr>
            <w:webHidden/>
          </w:rPr>
        </w:r>
        <w:r w:rsidR="002F5466" w:rsidRPr="00B30499">
          <w:rPr>
            <w:webHidden/>
          </w:rPr>
          <w:fldChar w:fldCharType="separate"/>
        </w:r>
        <w:r w:rsidR="00596DB2">
          <w:rPr>
            <w:webHidden/>
          </w:rPr>
          <w:t>11</w:t>
        </w:r>
        <w:r w:rsidR="002F5466" w:rsidRPr="00B30499">
          <w:rPr>
            <w:webHidden/>
          </w:rPr>
          <w:fldChar w:fldCharType="end"/>
        </w:r>
      </w:hyperlink>
    </w:p>
    <w:p w14:paraId="108AFBC7" w14:textId="6BD76551" w:rsidR="002F5466" w:rsidRPr="00B30499" w:rsidRDefault="00C036A1">
      <w:pPr>
        <w:pStyle w:val="14"/>
        <w:rPr>
          <w:rFonts w:eastAsiaTheme="minorEastAsia" w:cs="Times New Roman"/>
          <w:b w:val="0"/>
          <w:szCs w:val="28"/>
          <w:lang w:val="en-US" w:eastAsia="en-US"/>
        </w:rPr>
      </w:pPr>
      <w:hyperlink w:anchor="_Toc39183122" w:history="1">
        <w:r w:rsidR="002F5466" w:rsidRPr="00B30499">
          <w:rPr>
            <w:rStyle w:val="af2"/>
            <w:rFonts w:ascii="Times New Roman" w:hAnsi="Times New Roman" w:cs="Times New Roman"/>
            <w:sz w:val="28"/>
            <w:szCs w:val="28"/>
          </w:rPr>
          <w:t>3</w:t>
        </w:r>
        <w:r w:rsidR="002F5466" w:rsidRPr="00B30499">
          <w:rPr>
            <w:rFonts w:eastAsiaTheme="minorEastAsia" w:cs="Times New Roman"/>
            <w:b w:val="0"/>
            <w:szCs w:val="28"/>
            <w:lang w:val="en-US" w:eastAsia="en-US"/>
          </w:rPr>
          <w:tab/>
        </w:r>
        <w:r w:rsidR="002F5466" w:rsidRPr="00B30499">
          <w:rPr>
            <w:rStyle w:val="af2"/>
            <w:rFonts w:ascii="Times New Roman" w:hAnsi="Times New Roman" w:cs="Times New Roman"/>
            <w:sz w:val="28"/>
            <w:szCs w:val="28"/>
          </w:rPr>
          <w:t>Синтаксический анализ</w:t>
        </w:r>
        <w:r w:rsidR="002F5466" w:rsidRPr="00B30499">
          <w:rPr>
            <w:rFonts w:cs="Times New Roman"/>
            <w:webHidden/>
            <w:szCs w:val="28"/>
          </w:rPr>
          <w:tab/>
        </w:r>
        <w:r w:rsidR="002F5466" w:rsidRPr="00B30499">
          <w:rPr>
            <w:rFonts w:cs="Times New Roman"/>
            <w:webHidden/>
            <w:szCs w:val="28"/>
          </w:rPr>
          <w:fldChar w:fldCharType="begin"/>
        </w:r>
        <w:r w:rsidR="002F5466" w:rsidRPr="00B30499">
          <w:rPr>
            <w:rFonts w:cs="Times New Roman"/>
            <w:webHidden/>
            <w:szCs w:val="28"/>
          </w:rPr>
          <w:instrText xml:space="preserve"> PAGEREF _Toc39183122 \h </w:instrText>
        </w:r>
        <w:r w:rsidR="002F5466" w:rsidRPr="00B30499">
          <w:rPr>
            <w:rFonts w:cs="Times New Roman"/>
            <w:webHidden/>
            <w:szCs w:val="28"/>
          </w:rPr>
        </w:r>
        <w:r w:rsidR="002F5466" w:rsidRPr="00B30499">
          <w:rPr>
            <w:rFonts w:cs="Times New Roman"/>
            <w:webHidden/>
            <w:szCs w:val="28"/>
          </w:rPr>
          <w:fldChar w:fldCharType="separate"/>
        </w:r>
        <w:r w:rsidR="00596DB2">
          <w:rPr>
            <w:rFonts w:cs="Times New Roman"/>
            <w:webHidden/>
            <w:szCs w:val="28"/>
          </w:rPr>
          <w:t>12</w:t>
        </w:r>
        <w:r w:rsidR="002F5466" w:rsidRPr="00B30499">
          <w:rPr>
            <w:rFonts w:cs="Times New Roman"/>
            <w:webHidden/>
            <w:szCs w:val="28"/>
          </w:rPr>
          <w:fldChar w:fldCharType="end"/>
        </w:r>
      </w:hyperlink>
    </w:p>
    <w:p w14:paraId="3EE9C687" w14:textId="3AB7DB34" w:rsidR="002F5466" w:rsidRPr="00B30499" w:rsidRDefault="00C036A1">
      <w:pPr>
        <w:pStyle w:val="21"/>
        <w:rPr>
          <w:rFonts w:eastAsiaTheme="minorEastAsia"/>
          <w:lang w:val="en-US" w:eastAsia="en-US"/>
        </w:rPr>
      </w:pPr>
      <w:hyperlink w:anchor="_Toc39183123" w:history="1">
        <w:r w:rsidR="002F5466" w:rsidRPr="00B30499">
          <w:rPr>
            <w:rStyle w:val="af2"/>
            <w:rFonts w:ascii="Times New Roman" w:eastAsia="MS Mincho" w:hAnsi="Times New Roman"/>
            <w:sz w:val="28"/>
          </w:rPr>
          <w:t>3.1</w:t>
        </w:r>
        <w:r w:rsidR="002F5466" w:rsidRPr="00B30499">
          <w:rPr>
            <w:rFonts w:eastAsiaTheme="minorEastAsia"/>
            <w:lang w:val="en-US" w:eastAsia="en-US"/>
          </w:rPr>
          <w:tab/>
        </w:r>
        <w:r w:rsidR="002F5466" w:rsidRPr="00B30499">
          <w:rPr>
            <w:rStyle w:val="af2"/>
            <w:rFonts w:ascii="Times New Roman" w:eastAsia="MS Mincho" w:hAnsi="Times New Roman"/>
            <w:sz w:val="28"/>
          </w:rPr>
          <w:t>Описание</w:t>
        </w:r>
        <w:r w:rsidR="002F5466" w:rsidRPr="00B30499">
          <w:rPr>
            <w:webHidden/>
          </w:rPr>
          <w:tab/>
        </w:r>
        <w:r w:rsidR="002F5466" w:rsidRPr="00B30499">
          <w:rPr>
            <w:webHidden/>
          </w:rPr>
          <w:fldChar w:fldCharType="begin"/>
        </w:r>
        <w:r w:rsidR="002F5466" w:rsidRPr="00B30499">
          <w:rPr>
            <w:webHidden/>
          </w:rPr>
          <w:instrText xml:space="preserve"> PAGEREF _Toc39183123 \h </w:instrText>
        </w:r>
        <w:r w:rsidR="002F5466" w:rsidRPr="00B30499">
          <w:rPr>
            <w:webHidden/>
          </w:rPr>
        </w:r>
        <w:r w:rsidR="002F5466" w:rsidRPr="00B30499">
          <w:rPr>
            <w:webHidden/>
          </w:rPr>
          <w:fldChar w:fldCharType="separate"/>
        </w:r>
        <w:r w:rsidR="00596DB2">
          <w:rPr>
            <w:webHidden/>
          </w:rPr>
          <w:t>12</w:t>
        </w:r>
        <w:r w:rsidR="002F5466" w:rsidRPr="00B30499">
          <w:rPr>
            <w:webHidden/>
          </w:rPr>
          <w:fldChar w:fldCharType="end"/>
        </w:r>
      </w:hyperlink>
    </w:p>
    <w:p w14:paraId="2971FC97" w14:textId="3F0FF2D6" w:rsidR="002F5466" w:rsidRPr="00B30499" w:rsidRDefault="00C036A1">
      <w:pPr>
        <w:pStyle w:val="30"/>
        <w:tabs>
          <w:tab w:val="left" w:pos="1560"/>
        </w:tabs>
        <w:rPr>
          <w:rFonts w:eastAsiaTheme="minorEastAsia"/>
          <w:iCs w:val="0"/>
          <w:lang w:val="en-US" w:eastAsia="en-US"/>
        </w:rPr>
      </w:pPr>
      <w:hyperlink w:anchor="_Toc39183124" w:history="1">
        <w:r w:rsidR="002F5466" w:rsidRPr="00B30499">
          <w:rPr>
            <w:rStyle w:val="af2"/>
            <w:rFonts w:ascii="Times New Roman" w:eastAsia="MS Mincho" w:hAnsi="Times New Roman"/>
            <w:sz w:val="28"/>
          </w:rPr>
          <w:t>3.1.1</w:t>
        </w:r>
        <w:r w:rsidR="002F5466" w:rsidRPr="00B30499">
          <w:rPr>
            <w:rFonts w:eastAsiaTheme="minorEastAsia"/>
            <w:iCs w:val="0"/>
            <w:lang w:val="en-US" w:eastAsia="en-US"/>
          </w:rPr>
          <w:tab/>
        </w:r>
        <w:r w:rsidR="002F5466" w:rsidRPr="00B30499">
          <w:rPr>
            <w:rStyle w:val="af2"/>
            <w:rFonts w:ascii="Times New Roman" w:eastAsia="MS Mincho" w:hAnsi="Times New Roman"/>
            <w:sz w:val="28"/>
          </w:rPr>
          <w:t>Грамматика</w:t>
        </w:r>
        <w:r w:rsidR="002F5466" w:rsidRPr="00B30499">
          <w:rPr>
            <w:webHidden/>
          </w:rPr>
          <w:tab/>
        </w:r>
        <w:r w:rsidR="002F5466" w:rsidRPr="00B30499">
          <w:rPr>
            <w:webHidden/>
          </w:rPr>
          <w:fldChar w:fldCharType="begin"/>
        </w:r>
        <w:r w:rsidR="002F5466" w:rsidRPr="00B30499">
          <w:rPr>
            <w:webHidden/>
          </w:rPr>
          <w:instrText xml:space="preserve"> PAGEREF _Toc39183124 \h </w:instrText>
        </w:r>
        <w:r w:rsidR="002F5466" w:rsidRPr="00B30499">
          <w:rPr>
            <w:webHidden/>
          </w:rPr>
        </w:r>
        <w:r w:rsidR="002F5466" w:rsidRPr="00B30499">
          <w:rPr>
            <w:webHidden/>
          </w:rPr>
          <w:fldChar w:fldCharType="separate"/>
        </w:r>
        <w:r w:rsidR="00596DB2">
          <w:rPr>
            <w:webHidden/>
          </w:rPr>
          <w:t>12</w:t>
        </w:r>
        <w:r w:rsidR="002F5466" w:rsidRPr="00B30499">
          <w:rPr>
            <w:webHidden/>
          </w:rPr>
          <w:fldChar w:fldCharType="end"/>
        </w:r>
      </w:hyperlink>
    </w:p>
    <w:p w14:paraId="14F3F4A4" w14:textId="7DBED8B3" w:rsidR="002F5466" w:rsidRPr="00B30499" w:rsidRDefault="00C036A1">
      <w:pPr>
        <w:pStyle w:val="21"/>
        <w:rPr>
          <w:rFonts w:eastAsiaTheme="minorEastAsia"/>
          <w:lang w:val="en-US" w:eastAsia="en-US"/>
        </w:rPr>
      </w:pPr>
      <w:hyperlink w:anchor="_Toc39183125" w:history="1">
        <w:r w:rsidR="002F5466" w:rsidRPr="00B30499">
          <w:rPr>
            <w:rStyle w:val="af2"/>
            <w:rFonts w:ascii="Times New Roman" w:eastAsia="MS Mincho" w:hAnsi="Times New Roman"/>
            <w:sz w:val="28"/>
          </w:rPr>
          <w:t>3.2</w:t>
        </w:r>
        <w:r w:rsidR="002F5466" w:rsidRPr="00B30499">
          <w:rPr>
            <w:rFonts w:eastAsiaTheme="minorEastAsia"/>
            <w:lang w:val="en-US" w:eastAsia="en-US"/>
          </w:rPr>
          <w:tab/>
        </w:r>
        <w:r w:rsidR="002F5466" w:rsidRPr="00B30499">
          <w:rPr>
            <w:rStyle w:val="af2"/>
            <w:rFonts w:ascii="Times New Roman" w:eastAsia="MS Mincho" w:hAnsi="Times New Roman"/>
            <w:sz w:val="28"/>
          </w:rPr>
          <w:t>Реализация</w:t>
        </w:r>
        <w:r w:rsidR="002F5466" w:rsidRPr="00B30499">
          <w:rPr>
            <w:webHidden/>
          </w:rPr>
          <w:tab/>
        </w:r>
        <w:r w:rsidR="002F5466" w:rsidRPr="00B30499">
          <w:rPr>
            <w:webHidden/>
          </w:rPr>
          <w:fldChar w:fldCharType="begin"/>
        </w:r>
        <w:r w:rsidR="002F5466" w:rsidRPr="00B30499">
          <w:rPr>
            <w:webHidden/>
          </w:rPr>
          <w:instrText xml:space="preserve"> PAGEREF _Toc39183125 \h </w:instrText>
        </w:r>
        <w:r w:rsidR="002F5466" w:rsidRPr="00B30499">
          <w:rPr>
            <w:webHidden/>
          </w:rPr>
        </w:r>
        <w:r w:rsidR="002F5466" w:rsidRPr="00B30499">
          <w:rPr>
            <w:webHidden/>
          </w:rPr>
          <w:fldChar w:fldCharType="separate"/>
        </w:r>
        <w:r w:rsidR="00596DB2">
          <w:rPr>
            <w:webHidden/>
          </w:rPr>
          <w:t>19</w:t>
        </w:r>
        <w:r w:rsidR="002F5466" w:rsidRPr="00B30499">
          <w:rPr>
            <w:webHidden/>
          </w:rPr>
          <w:fldChar w:fldCharType="end"/>
        </w:r>
      </w:hyperlink>
    </w:p>
    <w:p w14:paraId="6DFCEB80" w14:textId="2BC9F5C3" w:rsidR="002F5466" w:rsidRPr="00B30499" w:rsidRDefault="00C036A1">
      <w:pPr>
        <w:pStyle w:val="21"/>
        <w:rPr>
          <w:rFonts w:eastAsiaTheme="minorEastAsia"/>
          <w:lang w:val="en-US" w:eastAsia="en-US"/>
        </w:rPr>
      </w:pPr>
      <w:hyperlink w:anchor="_Toc39183126" w:history="1">
        <w:r w:rsidR="002F5466" w:rsidRPr="00B30499">
          <w:rPr>
            <w:rStyle w:val="af2"/>
            <w:rFonts w:ascii="Times New Roman" w:eastAsia="MS Mincho" w:hAnsi="Times New Roman"/>
            <w:sz w:val="28"/>
          </w:rPr>
          <w:t>3.3</w:t>
        </w:r>
        <w:r w:rsidR="002F5466" w:rsidRPr="00B30499">
          <w:rPr>
            <w:rFonts w:eastAsiaTheme="minorEastAsia"/>
            <w:lang w:val="en-US" w:eastAsia="en-US"/>
          </w:rPr>
          <w:tab/>
        </w:r>
        <w:r w:rsidR="002F5466" w:rsidRPr="00B30499">
          <w:rPr>
            <w:rStyle w:val="af2"/>
            <w:rFonts w:ascii="Times New Roman" w:eastAsia="MS Mincho" w:hAnsi="Times New Roman"/>
            <w:sz w:val="28"/>
          </w:rPr>
          <w:t>Результат работы</w:t>
        </w:r>
        <w:r w:rsidR="002F5466" w:rsidRPr="00B30499">
          <w:rPr>
            <w:webHidden/>
          </w:rPr>
          <w:tab/>
        </w:r>
        <w:r w:rsidR="002F5466" w:rsidRPr="00B30499">
          <w:rPr>
            <w:webHidden/>
          </w:rPr>
          <w:fldChar w:fldCharType="begin"/>
        </w:r>
        <w:r w:rsidR="002F5466" w:rsidRPr="00B30499">
          <w:rPr>
            <w:webHidden/>
          </w:rPr>
          <w:instrText xml:space="preserve"> PAGEREF _Toc39183126 \h </w:instrText>
        </w:r>
        <w:r w:rsidR="002F5466" w:rsidRPr="00B30499">
          <w:rPr>
            <w:webHidden/>
          </w:rPr>
        </w:r>
        <w:r w:rsidR="002F5466" w:rsidRPr="00B30499">
          <w:rPr>
            <w:webHidden/>
          </w:rPr>
          <w:fldChar w:fldCharType="separate"/>
        </w:r>
        <w:r w:rsidR="00596DB2">
          <w:rPr>
            <w:webHidden/>
          </w:rPr>
          <w:t>21</w:t>
        </w:r>
        <w:r w:rsidR="002F5466" w:rsidRPr="00B30499">
          <w:rPr>
            <w:webHidden/>
          </w:rPr>
          <w:fldChar w:fldCharType="end"/>
        </w:r>
      </w:hyperlink>
    </w:p>
    <w:p w14:paraId="1AE388FC" w14:textId="7E7F6C87" w:rsidR="002F5466" w:rsidRPr="00B30499" w:rsidRDefault="00C036A1">
      <w:pPr>
        <w:pStyle w:val="14"/>
        <w:rPr>
          <w:rFonts w:eastAsiaTheme="minorEastAsia" w:cs="Times New Roman"/>
          <w:b w:val="0"/>
          <w:szCs w:val="28"/>
          <w:lang w:val="en-US" w:eastAsia="en-US"/>
        </w:rPr>
      </w:pPr>
      <w:hyperlink w:anchor="_Toc39183127" w:history="1">
        <w:r w:rsidR="002F5466" w:rsidRPr="00B30499">
          <w:rPr>
            <w:rStyle w:val="af2"/>
            <w:rFonts w:ascii="Times New Roman" w:hAnsi="Times New Roman" w:cs="Times New Roman"/>
            <w:sz w:val="28"/>
            <w:szCs w:val="28"/>
          </w:rPr>
          <w:t>4</w:t>
        </w:r>
        <w:r w:rsidR="002F5466" w:rsidRPr="00B30499">
          <w:rPr>
            <w:rFonts w:eastAsiaTheme="minorEastAsia" w:cs="Times New Roman"/>
            <w:b w:val="0"/>
            <w:szCs w:val="28"/>
            <w:lang w:val="en-US" w:eastAsia="en-US"/>
          </w:rPr>
          <w:tab/>
        </w:r>
        <w:r w:rsidR="002F5466" w:rsidRPr="00B30499">
          <w:rPr>
            <w:rStyle w:val="af2"/>
            <w:rFonts w:ascii="Times New Roman" w:hAnsi="Times New Roman" w:cs="Times New Roman"/>
            <w:sz w:val="28"/>
            <w:szCs w:val="28"/>
          </w:rPr>
          <w:t>Семантический анализ</w:t>
        </w:r>
        <w:r w:rsidR="002F5466" w:rsidRPr="00B30499">
          <w:rPr>
            <w:rFonts w:cs="Times New Roman"/>
            <w:webHidden/>
            <w:szCs w:val="28"/>
          </w:rPr>
          <w:tab/>
        </w:r>
        <w:r w:rsidR="002F5466" w:rsidRPr="00B30499">
          <w:rPr>
            <w:rFonts w:cs="Times New Roman"/>
            <w:webHidden/>
            <w:szCs w:val="28"/>
          </w:rPr>
          <w:fldChar w:fldCharType="begin"/>
        </w:r>
        <w:r w:rsidR="002F5466" w:rsidRPr="00B30499">
          <w:rPr>
            <w:rFonts w:cs="Times New Roman"/>
            <w:webHidden/>
            <w:szCs w:val="28"/>
          </w:rPr>
          <w:instrText xml:space="preserve"> PAGEREF _Toc39183127 \h </w:instrText>
        </w:r>
        <w:r w:rsidR="002F5466" w:rsidRPr="00B30499">
          <w:rPr>
            <w:rFonts w:cs="Times New Roman"/>
            <w:webHidden/>
            <w:szCs w:val="28"/>
          </w:rPr>
        </w:r>
        <w:r w:rsidR="002F5466" w:rsidRPr="00B30499">
          <w:rPr>
            <w:rFonts w:cs="Times New Roman"/>
            <w:webHidden/>
            <w:szCs w:val="28"/>
          </w:rPr>
          <w:fldChar w:fldCharType="separate"/>
        </w:r>
        <w:r w:rsidR="00596DB2">
          <w:rPr>
            <w:rFonts w:cs="Times New Roman"/>
            <w:webHidden/>
            <w:szCs w:val="28"/>
          </w:rPr>
          <w:t>22</w:t>
        </w:r>
        <w:r w:rsidR="002F5466" w:rsidRPr="00B30499">
          <w:rPr>
            <w:rFonts w:cs="Times New Roman"/>
            <w:webHidden/>
            <w:szCs w:val="28"/>
          </w:rPr>
          <w:fldChar w:fldCharType="end"/>
        </w:r>
      </w:hyperlink>
    </w:p>
    <w:p w14:paraId="260AEC36" w14:textId="5AFADCEE" w:rsidR="002F5466" w:rsidRPr="00B30499" w:rsidRDefault="00C036A1">
      <w:pPr>
        <w:pStyle w:val="21"/>
        <w:rPr>
          <w:rFonts w:eastAsiaTheme="minorEastAsia"/>
          <w:lang w:val="en-US" w:eastAsia="en-US"/>
        </w:rPr>
      </w:pPr>
      <w:hyperlink w:anchor="_Toc39183128" w:history="1">
        <w:r w:rsidR="002F5466" w:rsidRPr="00B30499">
          <w:rPr>
            <w:rStyle w:val="af2"/>
            <w:rFonts w:ascii="Times New Roman" w:eastAsia="MS Mincho" w:hAnsi="Times New Roman"/>
            <w:sz w:val="28"/>
          </w:rPr>
          <w:t>4.1</w:t>
        </w:r>
        <w:r w:rsidR="002F5466" w:rsidRPr="00B30499">
          <w:rPr>
            <w:rFonts w:eastAsiaTheme="minorEastAsia"/>
            <w:lang w:val="en-US" w:eastAsia="en-US"/>
          </w:rPr>
          <w:tab/>
        </w:r>
        <w:r w:rsidR="002F5466" w:rsidRPr="00B30499">
          <w:rPr>
            <w:rStyle w:val="af2"/>
            <w:rFonts w:ascii="Times New Roman" w:eastAsia="MS Mincho" w:hAnsi="Times New Roman"/>
            <w:sz w:val="28"/>
          </w:rPr>
          <w:t>Описание</w:t>
        </w:r>
        <w:r w:rsidR="002F5466" w:rsidRPr="00B30499">
          <w:rPr>
            <w:webHidden/>
          </w:rPr>
          <w:tab/>
        </w:r>
        <w:r w:rsidR="002F5466" w:rsidRPr="00B30499">
          <w:rPr>
            <w:webHidden/>
          </w:rPr>
          <w:fldChar w:fldCharType="begin"/>
        </w:r>
        <w:r w:rsidR="002F5466" w:rsidRPr="00B30499">
          <w:rPr>
            <w:webHidden/>
          </w:rPr>
          <w:instrText xml:space="preserve"> PAGEREF _Toc39183128 \h </w:instrText>
        </w:r>
        <w:r w:rsidR="002F5466" w:rsidRPr="00B30499">
          <w:rPr>
            <w:webHidden/>
          </w:rPr>
        </w:r>
        <w:r w:rsidR="002F5466" w:rsidRPr="00B30499">
          <w:rPr>
            <w:webHidden/>
          </w:rPr>
          <w:fldChar w:fldCharType="separate"/>
        </w:r>
        <w:r w:rsidR="00596DB2">
          <w:rPr>
            <w:webHidden/>
          </w:rPr>
          <w:t>22</w:t>
        </w:r>
        <w:r w:rsidR="002F5466" w:rsidRPr="00B30499">
          <w:rPr>
            <w:webHidden/>
          </w:rPr>
          <w:fldChar w:fldCharType="end"/>
        </w:r>
      </w:hyperlink>
    </w:p>
    <w:p w14:paraId="0C14A418" w14:textId="77AA4085" w:rsidR="002F5466" w:rsidRPr="00B30499" w:rsidRDefault="00C036A1">
      <w:pPr>
        <w:pStyle w:val="21"/>
        <w:rPr>
          <w:rFonts w:eastAsiaTheme="minorEastAsia"/>
          <w:lang w:val="en-US" w:eastAsia="en-US"/>
        </w:rPr>
      </w:pPr>
      <w:hyperlink w:anchor="_Toc39183129" w:history="1">
        <w:r w:rsidR="002F5466" w:rsidRPr="00B30499">
          <w:rPr>
            <w:rStyle w:val="af2"/>
            <w:rFonts w:ascii="Times New Roman" w:eastAsia="MS Mincho" w:hAnsi="Times New Roman"/>
            <w:sz w:val="28"/>
          </w:rPr>
          <w:t>4.2</w:t>
        </w:r>
        <w:r w:rsidR="002F5466" w:rsidRPr="00B30499">
          <w:rPr>
            <w:rFonts w:eastAsiaTheme="minorEastAsia"/>
            <w:lang w:val="en-US" w:eastAsia="en-US"/>
          </w:rPr>
          <w:tab/>
        </w:r>
        <w:r w:rsidR="002F5466" w:rsidRPr="00B30499">
          <w:rPr>
            <w:rStyle w:val="af2"/>
            <w:rFonts w:ascii="Times New Roman" w:eastAsia="MS Mincho" w:hAnsi="Times New Roman"/>
            <w:sz w:val="28"/>
          </w:rPr>
          <w:t>Реализация</w:t>
        </w:r>
        <w:r w:rsidR="002F5466" w:rsidRPr="00B30499">
          <w:rPr>
            <w:webHidden/>
          </w:rPr>
          <w:tab/>
        </w:r>
        <w:r w:rsidR="002F5466" w:rsidRPr="00B30499">
          <w:rPr>
            <w:webHidden/>
          </w:rPr>
          <w:fldChar w:fldCharType="begin"/>
        </w:r>
        <w:r w:rsidR="002F5466" w:rsidRPr="00B30499">
          <w:rPr>
            <w:webHidden/>
          </w:rPr>
          <w:instrText xml:space="preserve"> PAGEREF _Toc39183129 \h </w:instrText>
        </w:r>
        <w:r w:rsidR="002F5466" w:rsidRPr="00B30499">
          <w:rPr>
            <w:webHidden/>
          </w:rPr>
        </w:r>
        <w:r w:rsidR="002F5466" w:rsidRPr="00B30499">
          <w:rPr>
            <w:webHidden/>
          </w:rPr>
          <w:fldChar w:fldCharType="separate"/>
        </w:r>
        <w:r w:rsidR="00596DB2">
          <w:rPr>
            <w:webHidden/>
          </w:rPr>
          <w:t>22</w:t>
        </w:r>
        <w:r w:rsidR="002F5466" w:rsidRPr="00B30499">
          <w:rPr>
            <w:webHidden/>
          </w:rPr>
          <w:fldChar w:fldCharType="end"/>
        </w:r>
      </w:hyperlink>
    </w:p>
    <w:p w14:paraId="0EE7E358" w14:textId="3DE7869E" w:rsidR="002F5466" w:rsidRPr="00B30499" w:rsidRDefault="00C036A1">
      <w:pPr>
        <w:pStyle w:val="21"/>
        <w:rPr>
          <w:rFonts w:eastAsiaTheme="minorEastAsia"/>
          <w:lang w:val="en-US" w:eastAsia="en-US"/>
        </w:rPr>
      </w:pPr>
      <w:hyperlink w:anchor="_Toc39183130" w:history="1">
        <w:r w:rsidR="002F5466" w:rsidRPr="00B30499">
          <w:rPr>
            <w:rStyle w:val="af2"/>
            <w:rFonts w:ascii="Times New Roman" w:eastAsia="MS Mincho" w:hAnsi="Times New Roman"/>
            <w:sz w:val="28"/>
          </w:rPr>
          <w:t>4.3</w:t>
        </w:r>
        <w:r w:rsidR="002F5466" w:rsidRPr="00B30499">
          <w:rPr>
            <w:rFonts w:eastAsiaTheme="minorEastAsia"/>
            <w:lang w:val="en-US" w:eastAsia="en-US"/>
          </w:rPr>
          <w:tab/>
        </w:r>
        <w:r w:rsidR="002F5466" w:rsidRPr="00B30499">
          <w:rPr>
            <w:rStyle w:val="af2"/>
            <w:rFonts w:ascii="Times New Roman" w:eastAsia="MS Mincho" w:hAnsi="Times New Roman"/>
            <w:sz w:val="28"/>
          </w:rPr>
          <w:t>Результат работы</w:t>
        </w:r>
        <w:r w:rsidR="002F5466" w:rsidRPr="00B30499">
          <w:rPr>
            <w:webHidden/>
          </w:rPr>
          <w:tab/>
        </w:r>
        <w:r w:rsidR="002F5466" w:rsidRPr="00B30499">
          <w:rPr>
            <w:webHidden/>
          </w:rPr>
          <w:fldChar w:fldCharType="begin"/>
        </w:r>
        <w:r w:rsidR="002F5466" w:rsidRPr="00B30499">
          <w:rPr>
            <w:webHidden/>
          </w:rPr>
          <w:instrText xml:space="preserve"> PAGEREF _Toc39183130 \h </w:instrText>
        </w:r>
        <w:r w:rsidR="002F5466" w:rsidRPr="00B30499">
          <w:rPr>
            <w:webHidden/>
          </w:rPr>
        </w:r>
        <w:r w:rsidR="002F5466" w:rsidRPr="00B30499">
          <w:rPr>
            <w:webHidden/>
          </w:rPr>
          <w:fldChar w:fldCharType="separate"/>
        </w:r>
        <w:r w:rsidR="00596DB2">
          <w:rPr>
            <w:webHidden/>
          </w:rPr>
          <w:t>24</w:t>
        </w:r>
        <w:r w:rsidR="002F5466" w:rsidRPr="00B30499">
          <w:rPr>
            <w:webHidden/>
          </w:rPr>
          <w:fldChar w:fldCharType="end"/>
        </w:r>
      </w:hyperlink>
    </w:p>
    <w:p w14:paraId="71096A67" w14:textId="65A55C22" w:rsidR="002F5466" w:rsidRPr="00B30499" w:rsidRDefault="00C036A1">
      <w:pPr>
        <w:pStyle w:val="14"/>
        <w:rPr>
          <w:rFonts w:eastAsiaTheme="minorEastAsia" w:cs="Times New Roman"/>
          <w:b w:val="0"/>
          <w:szCs w:val="28"/>
          <w:lang w:val="en-US" w:eastAsia="en-US"/>
        </w:rPr>
      </w:pPr>
      <w:hyperlink w:anchor="_Toc39183131" w:history="1">
        <w:r w:rsidR="002F5466" w:rsidRPr="00B30499">
          <w:rPr>
            <w:rStyle w:val="af2"/>
            <w:rFonts w:ascii="Times New Roman" w:hAnsi="Times New Roman" w:cs="Times New Roman"/>
            <w:sz w:val="28"/>
            <w:szCs w:val="28"/>
          </w:rPr>
          <w:t>5</w:t>
        </w:r>
        <w:r w:rsidR="002F5466" w:rsidRPr="00B30499">
          <w:rPr>
            <w:rFonts w:eastAsiaTheme="minorEastAsia" w:cs="Times New Roman"/>
            <w:b w:val="0"/>
            <w:szCs w:val="28"/>
            <w:lang w:val="en-US" w:eastAsia="en-US"/>
          </w:rPr>
          <w:tab/>
        </w:r>
        <w:r w:rsidR="002F5466" w:rsidRPr="00B30499">
          <w:rPr>
            <w:rStyle w:val="af2"/>
            <w:rFonts w:ascii="Times New Roman" w:hAnsi="Times New Roman" w:cs="Times New Roman"/>
            <w:sz w:val="28"/>
            <w:szCs w:val="28"/>
          </w:rPr>
          <w:t>Генерация кода</w:t>
        </w:r>
        <w:r w:rsidR="002F5466" w:rsidRPr="00B30499">
          <w:rPr>
            <w:rFonts w:cs="Times New Roman"/>
            <w:webHidden/>
            <w:szCs w:val="28"/>
          </w:rPr>
          <w:tab/>
        </w:r>
        <w:r w:rsidR="002F5466" w:rsidRPr="00B30499">
          <w:rPr>
            <w:rFonts w:cs="Times New Roman"/>
            <w:webHidden/>
            <w:szCs w:val="28"/>
          </w:rPr>
          <w:fldChar w:fldCharType="begin"/>
        </w:r>
        <w:r w:rsidR="002F5466" w:rsidRPr="00B30499">
          <w:rPr>
            <w:rFonts w:cs="Times New Roman"/>
            <w:webHidden/>
            <w:szCs w:val="28"/>
          </w:rPr>
          <w:instrText xml:space="preserve"> PAGEREF _Toc39183131 \h </w:instrText>
        </w:r>
        <w:r w:rsidR="002F5466" w:rsidRPr="00B30499">
          <w:rPr>
            <w:rFonts w:cs="Times New Roman"/>
            <w:webHidden/>
            <w:szCs w:val="28"/>
          </w:rPr>
        </w:r>
        <w:r w:rsidR="002F5466" w:rsidRPr="00B30499">
          <w:rPr>
            <w:rFonts w:cs="Times New Roman"/>
            <w:webHidden/>
            <w:szCs w:val="28"/>
          </w:rPr>
          <w:fldChar w:fldCharType="separate"/>
        </w:r>
        <w:r w:rsidR="00596DB2">
          <w:rPr>
            <w:rFonts w:cs="Times New Roman"/>
            <w:webHidden/>
            <w:szCs w:val="28"/>
          </w:rPr>
          <w:t>25</w:t>
        </w:r>
        <w:r w:rsidR="002F5466" w:rsidRPr="00B30499">
          <w:rPr>
            <w:rFonts w:cs="Times New Roman"/>
            <w:webHidden/>
            <w:szCs w:val="28"/>
          </w:rPr>
          <w:fldChar w:fldCharType="end"/>
        </w:r>
      </w:hyperlink>
    </w:p>
    <w:p w14:paraId="1143DD8B" w14:textId="248AF55A" w:rsidR="002F5466" w:rsidRPr="00B30499" w:rsidRDefault="00C036A1">
      <w:pPr>
        <w:pStyle w:val="21"/>
        <w:rPr>
          <w:rFonts w:eastAsiaTheme="minorEastAsia"/>
          <w:lang w:val="en-US" w:eastAsia="en-US"/>
        </w:rPr>
      </w:pPr>
      <w:hyperlink w:anchor="_Toc39183132" w:history="1">
        <w:r w:rsidR="002F5466" w:rsidRPr="00B30499">
          <w:rPr>
            <w:rStyle w:val="af2"/>
            <w:rFonts w:ascii="Times New Roman" w:eastAsia="MS Mincho" w:hAnsi="Times New Roman"/>
            <w:sz w:val="28"/>
          </w:rPr>
          <w:t>5.1</w:t>
        </w:r>
        <w:r w:rsidR="002F5466" w:rsidRPr="00B30499">
          <w:rPr>
            <w:rFonts w:eastAsiaTheme="minorEastAsia"/>
            <w:lang w:val="en-US" w:eastAsia="en-US"/>
          </w:rPr>
          <w:tab/>
        </w:r>
        <w:r w:rsidR="002F5466" w:rsidRPr="00B30499">
          <w:rPr>
            <w:rStyle w:val="af2"/>
            <w:rFonts w:ascii="Times New Roman" w:eastAsia="MS Mincho" w:hAnsi="Times New Roman"/>
            <w:sz w:val="28"/>
          </w:rPr>
          <w:t>Описание</w:t>
        </w:r>
        <w:r w:rsidR="002F5466" w:rsidRPr="00B30499">
          <w:rPr>
            <w:webHidden/>
          </w:rPr>
          <w:tab/>
        </w:r>
        <w:r w:rsidR="002F5466" w:rsidRPr="00B30499">
          <w:rPr>
            <w:webHidden/>
          </w:rPr>
          <w:fldChar w:fldCharType="begin"/>
        </w:r>
        <w:r w:rsidR="002F5466" w:rsidRPr="00B30499">
          <w:rPr>
            <w:webHidden/>
          </w:rPr>
          <w:instrText xml:space="preserve"> PAGEREF _Toc39183132 \h </w:instrText>
        </w:r>
        <w:r w:rsidR="002F5466" w:rsidRPr="00B30499">
          <w:rPr>
            <w:webHidden/>
          </w:rPr>
        </w:r>
        <w:r w:rsidR="002F5466" w:rsidRPr="00B30499">
          <w:rPr>
            <w:webHidden/>
          </w:rPr>
          <w:fldChar w:fldCharType="separate"/>
        </w:r>
        <w:r w:rsidR="00596DB2">
          <w:rPr>
            <w:webHidden/>
          </w:rPr>
          <w:t>25</w:t>
        </w:r>
        <w:r w:rsidR="002F5466" w:rsidRPr="00B30499">
          <w:rPr>
            <w:webHidden/>
          </w:rPr>
          <w:fldChar w:fldCharType="end"/>
        </w:r>
      </w:hyperlink>
    </w:p>
    <w:p w14:paraId="7396D52A" w14:textId="6B5BA383" w:rsidR="002F5466" w:rsidRPr="00B30499" w:rsidRDefault="00C036A1">
      <w:pPr>
        <w:pStyle w:val="21"/>
        <w:rPr>
          <w:rFonts w:eastAsiaTheme="minorEastAsia"/>
          <w:lang w:val="en-US" w:eastAsia="en-US"/>
        </w:rPr>
      </w:pPr>
      <w:hyperlink w:anchor="_Toc39183133" w:history="1">
        <w:r w:rsidR="002F5466" w:rsidRPr="00B30499">
          <w:rPr>
            <w:rStyle w:val="af2"/>
            <w:rFonts w:ascii="Times New Roman" w:eastAsia="MS Mincho" w:hAnsi="Times New Roman"/>
            <w:sz w:val="28"/>
          </w:rPr>
          <w:t>5.2</w:t>
        </w:r>
        <w:r w:rsidR="002F5466" w:rsidRPr="00B30499">
          <w:rPr>
            <w:rFonts w:eastAsiaTheme="minorEastAsia"/>
            <w:lang w:val="en-US" w:eastAsia="en-US"/>
          </w:rPr>
          <w:tab/>
        </w:r>
        <w:r w:rsidR="002F5466" w:rsidRPr="00B30499">
          <w:rPr>
            <w:rStyle w:val="af2"/>
            <w:rFonts w:ascii="Times New Roman" w:eastAsia="MS Mincho" w:hAnsi="Times New Roman"/>
            <w:sz w:val="28"/>
          </w:rPr>
          <w:t>Реализация</w:t>
        </w:r>
        <w:r w:rsidR="002F5466" w:rsidRPr="00B30499">
          <w:rPr>
            <w:webHidden/>
          </w:rPr>
          <w:tab/>
        </w:r>
        <w:r w:rsidR="002F5466" w:rsidRPr="00B30499">
          <w:rPr>
            <w:webHidden/>
          </w:rPr>
          <w:fldChar w:fldCharType="begin"/>
        </w:r>
        <w:r w:rsidR="002F5466" w:rsidRPr="00B30499">
          <w:rPr>
            <w:webHidden/>
          </w:rPr>
          <w:instrText xml:space="preserve"> PAGEREF _Toc39183133 \h </w:instrText>
        </w:r>
        <w:r w:rsidR="002F5466" w:rsidRPr="00B30499">
          <w:rPr>
            <w:webHidden/>
          </w:rPr>
        </w:r>
        <w:r w:rsidR="002F5466" w:rsidRPr="00B30499">
          <w:rPr>
            <w:webHidden/>
          </w:rPr>
          <w:fldChar w:fldCharType="separate"/>
        </w:r>
        <w:r w:rsidR="00596DB2">
          <w:rPr>
            <w:webHidden/>
          </w:rPr>
          <w:t>26</w:t>
        </w:r>
        <w:r w:rsidR="002F5466" w:rsidRPr="00B30499">
          <w:rPr>
            <w:webHidden/>
          </w:rPr>
          <w:fldChar w:fldCharType="end"/>
        </w:r>
      </w:hyperlink>
    </w:p>
    <w:p w14:paraId="7C7CAAE2" w14:textId="5DBA0678" w:rsidR="002F5466" w:rsidRPr="00B30499" w:rsidRDefault="00C036A1">
      <w:pPr>
        <w:pStyle w:val="21"/>
        <w:rPr>
          <w:rFonts w:eastAsiaTheme="minorEastAsia"/>
          <w:lang w:val="en-US" w:eastAsia="en-US"/>
        </w:rPr>
      </w:pPr>
      <w:hyperlink w:anchor="_Toc39183134" w:history="1">
        <w:r w:rsidR="002F5466" w:rsidRPr="00B30499">
          <w:rPr>
            <w:rStyle w:val="af2"/>
            <w:rFonts w:ascii="Times New Roman" w:eastAsia="MS Mincho" w:hAnsi="Times New Roman"/>
            <w:sz w:val="28"/>
          </w:rPr>
          <w:t>5.3</w:t>
        </w:r>
        <w:r w:rsidR="002F5466" w:rsidRPr="00B30499">
          <w:rPr>
            <w:rFonts w:eastAsiaTheme="minorEastAsia"/>
            <w:lang w:val="en-US" w:eastAsia="en-US"/>
          </w:rPr>
          <w:tab/>
        </w:r>
        <w:r w:rsidR="002F5466" w:rsidRPr="00B30499">
          <w:rPr>
            <w:rStyle w:val="af2"/>
            <w:rFonts w:ascii="Times New Roman" w:eastAsia="MS Mincho" w:hAnsi="Times New Roman"/>
            <w:sz w:val="28"/>
          </w:rPr>
          <w:t>Результат работы</w:t>
        </w:r>
        <w:r w:rsidR="002F5466" w:rsidRPr="00B30499">
          <w:rPr>
            <w:webHidden/>
          </w:rPr>
          <w:tab/>
        </w:r>
        <w:r w:rsidR="002F5466" w:rsidRPr="00B30499">
          <w:rPr>
            <w:webHidden/>
          </w:rPr>
          <w:fldChar w:fldCharType="begin"/>
        </w:r>
        <w:r w:rsidR="002F5466" w:rsidRPr="00B30499">
          <w:rPr>
            <w:webHidden/>
          </w:rPr>
          <w:instrText xml:space="preserve"> PAGEREF _Toc39183134 \h </w:instrText>
        </w:r>
        <w:r w:rsidR="002F5466" w:rsidRPr="00B30499">
          <w:rPr>
            <w:webHidden/>
          </w:rPr>
        </w:r>
        <w:r w:rsidR="002F5466" w:rsidRPr="00B30499">
          <w:rPr>
            <w:webHidden/>
          </w:rPr>
          <w:fldChar w:fldCharType="separate"/>
        </w:r>
        <w:r w:rsidR="00596DB2">
          <w:rPr>
            <w:webHidden/>
          </w:rPr>
          <w:t>29</w:t>
        </w:r>
        <w:r w:rsidR="002F5466" w:rsidRPr="00B30499">
          <w:rPr>
            <w:webHidden/>
          </w:rPr>
          <w:fldChar w:fldCharType="end"/>
        </w:r>
      </w:hyperlink>
    </w:p>
    <w:p w14:paraId="55B49F67" w14:textId="75147553" w:rsidR="002F5466" w:rsidRPr="00B30499" w:rsidRDefault="00C036A1">
      <w:pPr>
        <w:pStyle w:val="14"/>
        <w:rPr>
          <w:rFonts w:eastAsiaTheme="minorEastAsia" w:cs="Times New Roman"/>
          <w:b w:val="0"/>
          <w:szCs w:val="28"/>
          <w:lang w:val="en-US" w:eastAsia="en-US"/>
        </w:rPr>
      </w:pPr>
      <w:hyperlink w:anchor="_Toc39183135" w:history="1">
        <w:r w:rsidR="002F5466" w:rsidRPr="00B30499">
          <w:rPr>
            <w:rStyle w:val="af2"/>
            <w:rFonts w:ascii="Times New Roman" w:hAnsi="Times New Roman" w:cs="Times New Roman"/>
            <w:sz w:val="28"/>
            <w:szCs w:val="28"/>
          </w:rPr>
          <w:t>6</w:t>
        </w:r>
        <w:r w:rsidR="002F5466" w:rsidRPr="00B30499">
          <w:rPr>
            <w:rFonts w:eastAsiaTheme="minorEastAsia" w:cs="Times New Roman"/>
            <w:b w:val="0"/>
            <w:szCs w:val="28"/>
            <w:lang w:val="en-US" w:eastAsia="en-US"/>
          </w:rPr>
          <w:tab/>
        </w:r>
        <w:r w:rsidR="002F5466" w:rsidRPr="00B30499">
          <w:rPr>
            <w:rStyle w:val="af2"/>
            <w:rFonts w:ascii="Times New Roman" w:hAnsi="Times New Roman" w:cs="Times New Roman"/>
            <w:sz w:val="28"/>
            <w:szCs w:val="28"/>
          </w:rPr>
          <w:t>Заключение</w:t>
        </w:r>
        <w:r w:rsidR="002F5466" w:rsidRPr="00B30499">
          <w:rPr>
            <w:rFonts w:cs="Times New Roman"/>
            <w:webHidden/>
            <w:szCs w:val="28"/>
          </w:rPr>
          <w:tab/>
        </w:r>
        <w:r w:rsidR="002F5466" w:rsidRPr="00B30499">
          <w:rPr>
            <w:rFonts w:cs="Times New Roman"/>
            <w:webHidden/>
            <w:szCs w:val="28"/>
          </w:rPr>
          <w:fldChar w:fldCharType="begin"/>
        </w:r>
        <w:r w:rsidR="002F5466" w:rsidRPr="00B30499">
          <w:rPr>
            <w:rFonts w:cs="Times New Roman"/>
            <w:webHidden/>
            <w:szCs w:val="28"/>
          </w:rPr>
          <w:instrText xml:space="preserve"> PAGEREF _Toc39183135 \h </w:instrText>
        </w:r>
        <w:r w:rsidR="002F5466" w:rsidRPr="00B30499">
          <w:rPr>
            <w:rFonts w:cs="Times New Roman"/>
            <w:webHidden/>
            <w:szCs w:val="28"/>
          </w:rPr>
        </w:r>
        <w:r w:rsidR="002F5466" w:rsidRPr="00B30499">
          <w:rPr>
            <w:rFonts w:cs="Times New Roman"/>
            <w:webHidden/>
            <w:szCs w:val="28"/>
          </w:rPr>
          <w:fldChar w:fldCharType="separate"/>
        </w:r>
        <w:r w:rsidR="00596DB2">
          <w:rPr>
            <w:rFonts w:cs="Times New Roman"/>
            <w:webHidden/>
            <w:szCs w:val="28"/>
          </w:rPr>
          <w:t>30</w:t>
        </w:r>
        <w:r w:rsidR="002F5466" w:rsidRPr="00B30499">
          <w:rPr>
            <w:rFonts w:cs="Times New Roman"/>
            <w:webHidden/>
            <w:szCs w:val="28"/>
          </w:rPr>
          <w:fldChar w:fldCharType="end"/>
        </w:r>
      </w:hyperlink>
    </w:p>
    <w:p w14:paraId="0D5423A3" w14:textId="090208EB" w:rsidR="002F5466" w:rsidRPr="00B30499" w:rsidRDefault="00C036A1">
      <w:pPr>
        <w:pStyle w:val="14"/>
        <w:rPr>
          <w:rFonts w:eastAsiaTheme="minorEastAsia" w:cs="Times New Roman"/>
          <w:b w:val="0"/>
          <w:szCs w:val="28"/>
          <w:lang w:val="en-US" w:eastAsia="en-US"/>
        </w:rPr>
      </w:pPr>
      <w:hyperlink w:anchor="_Toc39183136" w:history="1">
        <w:r w:rsidR="002F5466" w:rsidRPr="00B30499">
          <w:rPr>
            <w:rStyle w:val="af2"/>
            <w:rFonts w:ascii="Times New Roman" w:hAnsi="Times New Roman" w:cs="Times New Roman"/>
            <w:sz w:val="28"/>
            <w:szCs w:val="28"/>
          </w:rPr>
          <w:t>7</w:t>
        </w:r>
        <w:r w:rsidR="002F5466" w:rsidRPr="00B30499">
          <w:rPr>
            <w:rFonts w:eastAsiaTheme="minorEastAsia" w:cs="Times New Roman"/>
            <w:b w:val="0"/>
            <w:szCs w:val="28"/>
            <w:lang w:val="en-US" w:eastAsia="en-US"/>
          </w:rPr>
          <w:tab/>
        </w:r>
        <w:r w:rsidR="002F5466" w:rsidRPr="00B30499">
          <w:rPr>
            <w:rStyle w:val="af2"/>
            <w:rFonts w:ascii="Times New Roman" w:hAnsi="Times New Roman" w:cs="Times New Roman"/>
            <w:sz w:val="28"/>
            <w:szCs w:val="28"/>
          </w:rPr>
          <w:t>Тестовый пример</w:t>
        </w:r>
        <w:r w:rsidR="002F5466" w:rsidRPr="00B30499">
          <w:rPr>
            <w:rFonts w:cs="Times New Roman"/>
            <w:webHidden/>
            <w:szCs w:val="28"/>
          </w:rPr>
          <w:tab/>
        </w:r>
        <w:r w:rsidR="002F5466" w:rsidRPr="00B30499">
          <w:rPr>
            <w:rFonts w:cs="Times New Roman"/>
            <w:webHidden/>
            <w:szCs w:val="28"/>
          </w:rPr>
          <w:fldChar w:fldCharType="begin"/>
        </w:r>
        <w:r w:rsidR="002F5466" w:rsidRPr="00B30499">
          <w:rPr>
            <w:rFonts w:cs="Times New Roman"/>
            <w:webHidden/>
            <w:szCs w:val="28"/>
          </w:rPr>
          <w:instrText xml:space="preserve"> PAGEREF _Toc39183136 \h </w:instrText>
        </w:r>
        <w:r w:rsidR="002F5466" w:rsidRPr="00B30499">
          <w:rPr>
            <w:rFonts w:cs="Times New Roman"/>
            <w:webHidden/>
            <w:szCs w:val="28"/>
          </w:rPr>
        </w:r>
        <w:r w:rsidR="002F5466" w:rsidRPr="00B30499">
          <w:rPr>
            <w:rFonts w:cs="Times New Roman"/>
            <w:webHidden/>
            <w:szCs w:val="28"/>
          </w:rPr>
          <w:fldChar w:fldCharType="separate"/>
        </w:r>
        <w:r w:rsidR="00596DB2">
          <w:rPr>
            <w:rFonts w:cs="Times New Roman"/>
            <w:webHidden/>
            <w:szCs w:val="28"/>
          </w:rPr>
          <w:t>31</w:t>
        </w:r>
        <w:r w:rsidR="002F5466" w:rsidRPr="00B30499">
          <w:rPr>
            <w:rFonts w:cs="Times New Roman"/>
            <w:webHidden/>
            <w:szCs w:val="28"/>
          </w:rPr>
          <w:fldChar w:fldCharType="end"/>
        </w:r>
      </w:hyperlink>
    </w:p>
    <w:p w14:paraId="6FE7E94C" w14:textId="25E81CF1" w:rsidR="002F5466" w:rsidRPr="00B30499" w:rsidRDefault="00C036A1">
      <w:pPr>
        <w:pStyle w:val="14"/>
        <w:rPr>
          <w:rFonts w:eastAsiaTheme="minorEastAsia" w:cs="Times New Roman"/>
          <w:b w:val="0"/>
          <w:szCs w:val="28"/>
          <w:lang w:val="en-US" w:eastAsia="en-US"/>
        </w:rPr>
      </w:pPr>
      <w:hyperlink w:anchor="_Toc39183137" w:history="1">
        <w:r w:rsidR="002F5466" w:rsidRPr="00B30499">
          <w:rPr>
            <w:rStyle w:val="af2"/>
            <w:rFonts w:ascii="Times New Roman" w:hAnsi="Times New Roman" w:cs="Times New Roman"/>
            <w:sz w:val="28"/>
            <w:szCs w:val="28"/>
          </w:rPr>
          <w:t>СПИСОК ИСПОЛЬЗОВАННОЙ ЛИТЕРАТУРЫ</w:t>
        </w:r>
        <w:r w:rsidR="002F5466" w:rsidRPr="00B30499">
          <w:rPr>
            <w:rFonts w:cs="Times New Roman"/>
            <w:webHidden/>
            <w:szCs w:val="28"/>
          </w:rPr>
          <w:tab/>
        </w:r>
        <w:r w:rsidR="002F5466" w:rsidRPr="00B30499">
          <w:rPr>
            <w:rFonts w:cs="Times New Roman"/>
            <w:webHidden/>
            <w:szCs w:val="28"/>
          </w:rPr>
          <w:fldChar w:fldCharType="begin"/>
        </w:r>
        <w:r w:rsidR="002F5466" w:rsidRPr="00B30499">
          <w:rPr>
            <w:rFonts w:cs="Times New Roman"/>
            <w:webHidden/>
            <w:szCs w:val="28"/>
          </w:rPr>
          <w:instrText xml:space="preserve"> PAGEREF _Toc39183137 \h </w:instrText>
        </w:r>
        <w:r w:rsidR="002F5466" w:rsidRPr="00B30499">
          <w:rPr>
            <w:rFonts w:cs="Times New Roman"/>
            <w:webHidden/>
            <w:szCs w:val="28"/>
          </w:rPr>
        </w:r>
        <w:r w:rsidR="002F5466" w:rsidRPr="00B30499">
          <w:rPr>
            <w:rFonts w:cs="Times New Roman"/>
            <w:webHidden/>
            <w:szCs w:val="28"/>
          </w:rPr>
          <w:fldChar w:fldCharType="separate"/>
        </w:r>
        <w:r w:rsidR="00596DB2">
          <w:rPr>
            <w:rFonts w:cs="Times New Roman"/>
            <w:webHidden/>
            <w:szCs w:val="28"/>
          </w:rPr>
          <w:t>37</w:t>
        </w:r>
        <w:r w:rsidR="002F5466" w:rsidRPr="00B30499">
          <w:rPr>
            <w:rFonts w:cs="Times New Roman"/>
            <w:webHidden/>
            <w:szCs w:val="28"/>
          </w:rPr>
          <w:fldChar w:fldCharType="end"/>
        </w:r>
      </w:hyperlink>
    </w:p>
    <w:p w14:paraId="2EEDF495" w14:textId="414C0999" w:rsidR="002F5466" w:rsidRPr="00B30499" w:rsidRDefault="00C036A1">
      <w:pPr>
        <w:pStyle w:val="14"/>
        <w:rPr>
          <w:rFonts w:eastAsiaTheme="minorEastAsia" w:cs="Times New Roman"/>
          <w:b w:val="0"/>
          <w:szCs w:val="28"/>
          <w:lang w:val="en-US" w:eastAsia="en-US"/>
        </w:rPr>
      </w:pPr>
      <w:hyperlink w:anchor="_Toc39183138" w:history="1">
        <w:r w:rsidR="002F5466" w:rsidRPr="00B30499">
          <w:rPr>
            <w:rStyle w:val="af2"/>
            <w:rFonts w:ascii="Times New Roman" w:hAnsi="Times New Roman" w:cs="Times New Roman"/>
            <w:sz w:val="28"/>
            <w:szCs w:val="28"/>
          </w:rPr>
          <w:t>ПРИЛОЖЕНИЕ</w:t>
        </w:r>
        <w:r w:rsidR="002F5466" w:rsidRPr="00B30499">
          <w:rPr>
            <w:rFonts w:cs="Times New Roman"/>
            <w:webHidden/>
            <w:szCs w:val="28"/>
          </w:rPr>
          <w:tab/>
        </w:r>
        <w:r w:rsidR="002F5466" w:rsidRPr="00B30499">
          <w:rPr>
            <w:rFonts w:cs="Times New Roman"/>
            <w:webHidden/>
            <w:szCs w:val="28"/>
          </w:rPr>
          <w:fldChar w:fldCharType="begin"/>
        </w:r>
        <w:r w:rsidR="002F5466" w:rsidRPr="00B30499">
          <w:rPr>
            <w:rFonts w:cs="Times New Roman"/>
            <w:webHidden/>
            <w:szCs w:val="28"/>
          </w:rPr>
          <w:instrText xml:space="preserve"> PAGEREF _Toc39183138 \h </w:instrText>
        </w:r>
        <w:r w:rsidR="002F5466" w:rsidRPr="00B30499">
          <w:rPr>
            <w:rFonts w:cs="Times New Roman"/>
            <w:webHidden/>
            <w:szCs w:val="28"/>
          </w:rPr>
        </w:r>
        <w:r w:rsidR="002F5466" w:rsidRPr="00B30499">
          <w:rPr>
            <w:rFonts w:cs="Times New Roman"/>
            <w:webHidden/>
            <w:szCs w:val="28"/>
          </w:rPr>
          <w:fldChar w:fldCharType="separate"/>
        </w:r>
        <w:r w:rsidR="00596DB2">
          <w:rPr>
            <w:rFonts w:cs="Times New Roman"/>
            <w:webHidden/>
            <w:szCs w:val="28"/>
          </w:rPr>
          <w:t>38</w:t>
        </w:r>
        <w:r w:rsidR="002F5466" w:rsidRPr="00B30499">
          <w:rPr>
            <w:rFonts w:cs="Times New Roman"/>
            <w:webHidden/>
            <w:szCs w:val="28"/>
          </w:rPr>
          <w:fldChar w:fldCharType="end"/>
        </w:r>
      </w:hyperlink>
    </w:p>
    <w:p w14:paraId="652EF7E0" w14:textId="79CCC839" w:rsidR="00F54DAE" w:rsidRDefault="00F54DAE">
      <w:pPr>
        <w:pStyle w:val="12"/>
      </w:pPr>
      <w:r w:rsidRPr="006E4068">
        <w:rPr>
          <w:rFonts w:eastAsia="MS Mincho"/>
          <w:b w:val="0"/>
          <w:noProof/>
          <w:szCs w:val="28"/>
          <w:lang w:eastAsia="ru-RU"/>
        </w:rPr>
        <w:lastRenderedPageBreak/>
        <w:fldChar w:fldCharType="end"/>
      </w:r>
      <w:bookmarkStart w:id="1" w:name="_Toc39183115"/>
      <w:r>
        <w:t>Введение</w:t>
      </w:r>
      <w:bookmarkEnd w:id="0"/>
      <w:bookmarkEnd w:id="1"/>
    </w:p>
    <w:p w14:paraId="55E82610" w14:textId="77777777" w:rsidR="00F54DAE" w:rsidRDefault="00F54DAE" w:rsidP="00F54DAE">
      <w:pPr>
        <w:pStyle w:val="a1"/>
      </w:pPr>
      <w:r>
        <w:t>Целью данной курсовой работы стала разработка компилятора для языка высокого уровня TypeScript на язык ассемблера (MASM).</w:t>
      </w:r>
    </w:p>
    <w:p w14:paraId="46091DE9" w14:textId="77777777" w:rsidR="00F54DAE" w:rsidRDefault="00F54DAE">
      <w:pPr>
        <w:pStyle w:val="a1"/>
      </w:pPr>
      <w:r>
        <w:t>Компилятор — это специальная программа, которая переводит текст программы, написанный на языке программирования, в набор машинных кодов или на язык ассемблера.</w:t>
      </w:r>
    </w:p>
    <w:p w14:paraId="66CD5546" w14:textId="77777777" w:rsidR="00F54DAE" w:rsidRDefault="00F54DAE">
      <w:pPr>
        <w:pStyle w:val="a1"/>
      </w:pPr>
      <w:r>
        <w:t>Компиляция — сборка программы, включающая трансляцию всех модулей программы, написанных на одном или нескольких исходных языках программирования высокого уровня и/или языке ассемблера, в эквивалентные программные модули на низкоуровневом языке, близком машинному коду, иногда на язык ассемблера, или непосредственно на машинном языке или ином двоичнокодовом низкоуровневом командном языке и последующую сборку исполняемой машинной программы.</w:t>
      </w:r>
    </w:p>
    <w:p w14:paraId="6E4D5244" w14:textId="77777777" w:rsidR="00F54DAE" w:rsidRDefault="00F54DAE">
      <w:pPr>
        <w:pStyle w:val="a1"/>
      </w:pPr>
      <w:r>
        <w:t>В случае данной курсовой работы, компилятор будет производить компиляцию программы из одного файла на языке TypeScript в один выходной файл на языке ассемблера.</w:t>
      </w:r>
    </w:p>
    <w:p w14:paraId="2759F3DD" w14:textId="77777777" w:rsidR="00F54DAE" w:rsidRDefault="00F54DAE">
      <w:pPr>
        <w:pStyle w:val="a1"/>
      </w:pPr>
      <w:r>
        <w:t>Компиляцию можно разбить на несколько основных этапов:</w:t>
      </w:r>
    </w:p>
    <w:p w14:paraId="40ED342F" w14:textId="77777777" w:rsidR="00F54DAE" w:rsidRDefault="00F54DAE" w:rsidP="00F54DAE">
      <w:pPr>
        <w:numPr>
          <w:ilvl w:val="0"/>
          <w:numId w:val="8"/>
        </w:numPr>
      </w:pPr>
      <w:r>
        <w:t>Лексический анализ («токенизация», от англ. tokenizing) — процесс аналитического разбора входной последовательности символов на распознанные группы — лексемы, с целью получения на выходе идентифицированных последовательностей, называемых «токенами» (подобно группировке букв в словах).</w:t>
      </w:r>
    </w:p>
    <w:p w14:paraId="66F7D32D" w14:textId="04A6740E" w:rsidR="00F54DAE" w:rsidRDefault="00F54DAE" w:rsidP="00F54DAE">
      <w:pPr>
        <w:numPr>
          <w:ilvl w:val="0"/>
          <w:numId w:val="8"/>
        </w:numPr>
      </w:pPr>
      <w:r>
        <w:t>Синтаксический анализ (или разбор, парсинг, англ. parsing) в лингвистике и информатике — процесс сопоставления линейной последовательности лексем (слов, токенов) естественного или формального языка с его формальной грамматикой. Результатом обычно является дерево разбора (синтаксическое дерево).</w:t>
      </w:r>
    </w:p>
    <w:p w14:paraId="4C6D58F6" w14:textId="77777777" w:rsidR="00F54DAE" w:rsidRDefault="00F54DAE" w:rsidP="00F54DAE">
      <w:pPr>
        <w:numPr>
          <w:ilvl w:val="0"/>
          <w:numId w:val="8"/>
        </w:numPr>
      </w:pPr>
      <w:r>
        <w:lastRenderedPageBreak/>
        <w:t>Семантический анализ — это этап компиляции, предназначенный для различных проверок синтаксической корректности входного кода, а также выделения составляющих, таких как переменные или функции.</w:t>
      </w:r>
    </w:p>
    <w:p w14:paraId="19FAB9A0" w14:textId="77777777" w:rsidR="00F54DAE" w:rsidRDefault="00F54DAE" w:rsidP="00F54DAE">
      <w:pPr>
        <w:numPr>
          <w:ilvl w:val="0"/>
          <w:numId w:val="8"/>
        </w:numPr>
      </w:pPr>
      <w:r>
        <w:t>Генерация кода — это автоматическое создание программного кода специальным приложением, при котором по заданным условиям полностью или частично формируется исходный код программы. Такое специальное приложение называется генератором кода.</w:t>
      </w:r>
    </w:p>
    <w:p w14:paraId="42AFE3F3" w14:textId="77777777" w:rsidR="00F54DAE" w:rsidRDefault="00F54DAE" w:rsidP="00F54DAE">
      <w:pPr>
        <w:pStyle w:val="a1"/>
      </w:pPr>
      <w:r>
        <w:t>Большинство компиляторов переводит программу с некоторого высокоуровневого языка программирования в машинный код, который может быть непосредственно выполнен физическим процессором, однако в данной работе компиляция будет производится на язык ассемблера. С языка ассемблера в машинный код будет переводить отдельный, уже готовый, компилятор, который входит в состав пакета MASM32.</w:t>
      </w:r>
    </w:p>
    <w:p w14:paraId="70C8BD49" w14:textId="77777777" w:rsidR="00F54DAE" w:rsidRDefault="00F54DAE">
      <w:pPr>
        <w:pStyle w:val="a1"/>
      </w:pPr>
      <w:r>
        <w:t>Macro Assembler (MASM) — ассемблер для процессоров семейства x86. Первоначально был произведён компанией Microsoft для написания программ в операционной системе MS-DOS и был в течение некоторого времени самым популярным ассемблером, доступным для неё.</w:t>
      </w:r>
    </w:p>
    <w:p w14:paraId="60129BD1" w14:textId="77777777" w:rsidR="00F54DAE" w:rsidRDefault="00F54DAE">
      <w:pPr>
        <w:pStyle w:val="a1"/>
      </w:pPr>
      <w:r>
        <w:t>Компилятор, в данной работе, должен поддерживать следующие возможности языка:</w:t>
      </w:r>
    </w:p>
    <w:p w14:paraId="44F09C55" w14:textId="77777777" w:rsidR="00F54DAE" w:rsidRDefault="00F54DAE" w:rsidP="00F54DAE">
      <w:pPr>
        <w:numPr>
          <w:ilvl w:val="0"/>
          <w:numId w:val="9"/>
        </w:numPr>
      </w:pPr>
      <w:r>
        <w:t>Математические выражения</w:t>
      </w:r>
    </w:p>
    <w:p w14:paraId="5DAA48EF" w14:textId="77777777" w:rsidR="00F54DAE" w:rsidRDefault="00F54DAE" w:rsidP="00F54DAE">
      <w:pPr>
        <w:numPr>
          <w:ilvl w:val="0"/>
          <w:numId w:val="9"/>
        </w:numPr>
      </w:pPr>
      <w:r>
        <w:t>Логические выражения</w:t>
      </w:r>
    </w:p>
    <w:p w14:paraId="68BCF3C8" w14:textId="77777777" w:rsidR="00F54DAE" w:rsidRDefault="00F54DAE" w:rsidP="00F54DAE">
      <w:pPr>
        <w:numPr>
          <w:ilvl w:val="0"/>
          <w:numId w:val="9"/>
        </w:numPr>
      </w:pPr>
      <w:r>
        <w:t>Оператор(ы) цикла</w:t>
      </w:r>
    </w:p>
    <w:p w14:paraId="33E11C45" w14:textId="77777777" w:rsidR="00F54DAE" w:rsidRDefault="00F54DAE" w:rsidP="00F54DAE">
      <w:pPr>
        <w:numPr>
          <w:ilvl w:val="0"/>
          <w:numId w:val="9"/>
        </w:numPr>
      </w:pPr>
      <w:r>
        <w:t>Оператор(ы) ветвления</w:t>
      </w:r>
    </w:p>
    <w:p w14:paraId="5E064A06" w14:textId="77777777" w:rsidR="00F54DAE" w:rsidRDefault="00F54DAE" w:rsidP="00F54DAE">
      <w:pPr>
        <w:numPr>
          <w:ilvl w:val="0"/>
          <w:numId w:val="9"/>
        </w:numPr>
      </w:pPr>
      <w:r>
        <w:t>Функции и/или процедуры с корректной реализацией механизмов вызова, передачи и возврата параметров.</w:t>
      </w:r>
    </w:p>
    <w:p w14:paraId="3252A28B" w14:textId="77777777" w:rsidR="00F54DAE" w:rsidRDefault="00F54DAE" w:rsidP="00F54DAE">
      <w:pPr>
        <w:numPr>
          <w:ilvl w:val="0"/>
          <w:numId w:val="9"/>
        </w:numPr>
      </w:pPr>
      <w:r>
        <w:t>Функции ввода вывода или возможность использовать стандартные библиотеки.</w:t>
      </w:r>
    </w:p>
    <w:p w14:paraId="27328A96" w14:textId="77777777" w:rsidR="00F54DAE" w:rsidRDefault="00F54DAE">
      <w:pPr>
        <w:pStyle w:val="12"/>
      </w:pPr>
      <w:bookmarkStart w:id="2" w:name="лексический-анализ"/>
      <w:bookmarkStart w:id="3" w:name="_Toc39183116"/>
      <w:r>
        <w:lastRenderedPageBreak/>
        <w:t>Лексический анализ</w:t>
      </w:r>
      <w:bookmarkEnd w:id="2"/>
      <w:bookmarkEnd w:id="3"/>
    </w:p>
    <w:p w14:paraId="58FB5908" w14:textId="77777777" w:rsidR="00F54DAE" w:rsidRDefault="00F54DAE">
      <w:pPr>
        <w:pStyle w:val="2"/>
      </w:pPr>
      <w:bookmarkStart w:id="4" w:name="описание"/>
      <w:bookmarkStart w:id="5" w:name="_Toc39183117"/>
      <w:r>
        <w:t>Описание</w:t>
      </w:r>
      <w:bookmarkEnd w:id="4"/>
      <w:bookmarkEnd w:id="5"/>
    </w:p>
    <w:p w14:paraId="3D937F1E" w14:textId="77777777" w:rsidR="00F54DAE" w:rsidRDefault="00F54DAE" w:rsidP="00F54DAE">
      <w:pPr>
        <w:pStyle w:val="a1"/>
      </w:pPr>
      <w:r>
        <w:t>Лексический анализатор (ЛА) — это первый этап процесса компиляции, на котором символы, составляющие исходную программу, группируются в отдельные минимальные единицы текста, несущие смысловую нагрузку — лексемы.</w:t>
      </w:r>
    </w:p>
    <w:p w14:paraId="5E807B5C" w14:textId="77777777" w:rsidR="00F54DAE" w:rsidRDefault="00F54DAE">
      <w:pPr>
        <w:pStyle w:val="a1"/>
      </w:pPr>
      <w:r>
        <w:t>Задача лексического анализа - выделить лексемы и преобразовать их к виду, удобному для последующей обработки. ЛА использует контекстный анализ и таблицу состояний [1].</w:t>
      </w:r>
    </w:p>
    <w:p w14:paraId="020973FC" w14:textId="77777777" w:rsidR="00F54DAE" w:rsidRDefault="00F54DAE">
      <w:pPr>
        <w:pStyle w:val="2"/>
      </w:pPr>
      <w:bookmarkStart w:id="6" w:name="входной-язык"/>
      <w:bookmarkStart w:id="7" w:name="_Toc39183118"/>
      <w:r>
        <w:t>Входной язык</w:t>
      </w:r>
      <w:bookmarkEnd w:id="6"/>
      <w:bookmarkEnd w:id="7"/>
    </w:p>
    <w:p w14:paraId="3FB32BD1" w14:textId="77777777" w:rsidR="00F54DAE" w:rsidRDefault="00F54DAE" w:rsidP="00F54DAE">
      <w:pPr>
        <w:pStyle w:val="a1"/>
      </w:pPr>
      <w:r>
        <w:t>Входным языком является подмножество языка TypeScript. В данной реализации обязательна строгая статическая типизация. Доступны следующие типы:</w:t>
      </w:r>
    </w:p>
    <w:p w14:paraId="57A4BD47" w14:textId="77777777" w:rsidR="00F54DAE" w:rsidRDefault="00F54DAE" w:rsidP="00F54DAE">
      <w:pPr>
        <w:pStyle w:val="Compact"/>
        <w:numPr>
          <w:ilvl w:val="0"/>
          <w:numId w:val="10"/>
        </w:numPr>
      </w:pPr>
      <w:r>
        <w:rPr>
          <w:rStyle w:val="VerbatimChar"/>
        </w:rPr>
        <w:t>number</w:t>
      </w:r>
      <w:r>
        <w:t xml:space="preserve"> — целое число;</w:t>
      </w:r>
    </w:p>
    <w:p w14:paraId="65FE4128" w14:textId="77777777" w:rsidR="00F54DAE" w:rsidRDefault="00F54DAE" w:rsidP="00F54DAE">
      <w:pPr>
        <w:pStyle w:val="Compact"/>
        <w:numPr>
          <w:ilvl w:val="0"/>
          <w:numId w:val="10"/>
        </w:numPr>
      </w:pPr>
      <w:r>
        <w:rPr>
          <w:rStyle w:val="VerbatimChar"/>
        </w:rPr>
        <w:t>boolean</w:t>
      </w:r>
      <w:r>
        <w:t xml:space="preserve"> — логическая переменная;</w:t>
      </w:r>
    </w:p>
    <w:p w14:paraId="661678BD" w14:textId="77777777" w:rsidR="00F54DAE" w:rsidRDefault="00F54DAE" w:rsidP="00F54DAE">
      <w:pPr>
        <w:pStyle w:val="Compact"/>
        <w:numPr>
          <w:ilvl w:val="0"/>
          <w:numId w:val="10"/>
        </w:numPr>
      </w:pPr>
      <w:r>
        <w:rPr>
          <w:rStyle w:val="VerbatimChar"/>
        </w:rPr>
        <w:t>string</w:t>
      </w:r>
      <w:r>
        <w:t xml:space="preserve"> — только константные строки;</w:t>
      </w:r>
    </w:p>
    <w:p w14:paraId="0722E95E" w14:textId="77777777" w:rsidR="00F54DAE" w:rsidRDefault="00F54DAE" w:rsidP="00F54DAE">
      <w:pPr>
        <w:pStyle w:val="Compact"/>
        <w:numPr>
          <w:ilvl w:val="0"/>
          <w:numId w:val="10"/>
        </w:numPr>
      </w:pPr>
      <w:r>
        <w:rPr>
          <w:rStyle w:val="VerbatimChar"/>
        </w:rPr>
        <w:t>number[]</w:t>
      </w:r>
      <w:r>
        <w:t xml:space="preserve"> — массив целых чисел;</w:t>
      </w:r>
    </w:p>
    <w:p w14:paraId="615F748B" w14:textId="77777777" w:rsidR="00F54DAE" w:rsidRDefault="00F54DAE" w:rsidP="00F54DAE">
      <w:pPr>
        <w:pStyle w:val="Compact"/>
        <w:numPr>
          <w:ilvl w:val="0"/>
          <w:numId w:val="10"/>
        </w:numPr>
      </w:pPr>
      <w:r>
        <w:rPr>
          <w:rStyle w:val="VerbatimChar"/>
        </w:rPr>
        <w:t>boolean[]</w:t>
      </w:r>
      <w:r>
        <w:t xml:space="preserve"> — массив логических переменных;</w:t>
      </w:r>
    </w:p>
    <w:p w14:paraId="2606D795" w14:textId="61D39E68" w:rsidR="00F54DAE" w:rsidRDefault="00B61EF9" w:rsidP="00F54DAE">
      <w:pPr>
        <w:pStyle w:val="a1"/>
      </w:pPr>
      <w:r w:rsidRPr="0027508B">
        <w:rPr>
          <w:bCs/>
        </w:rPr>
        <w:t>Алфавит</w:t>
      </w:r>
      <w:r>
        <w:rPr>
          <w:b/>
        </w:rPr>
        <w:t xml:space="preserve"> </w:t>
      </w:r>
      <w:r>
        <w:t>языка,</w:t>
      </w:r>
      <w:r w:rsidR="00F54DAE">
        <w:t xml:space="preserve"> следующий:</w:t>
      </w:r>
    </w:p>
    <w:p w14:paraId="6F8935DC" w14:textId="77777777" w:rsidR="00F54DAE" w:rsidRDefault="00F54DAE" w:rsidP="00F54DAE">
      <w:pPr>
        <w:numPr>
          <w:ilvl w:val="0"/>
          <w:numId w:val="11"/>
        </w:numPr>
      </w:pPr>
      <w:r>
        <w:t>Строчные и прописные буквы латинского алфавита;</w:t>
      </w:r>
    </w:p>
    <w:p w14:paraId="7DE424BE" w14:textId="77777777" w:rsidR="00F54DAE" w:rsidRDefault="00F54DAE" w:rsidP="00F54DAE">
      <w:pPr>
        <w:numPr>
          <w:ilvl w:val="0"/>
          <w:numId w:val="11"/>
        </w:numPr>
      </w:pPr>
      <w:r>
        <w:t>Цифры от 0 до 9;</w:t>
      </w:r>
    </w:p>
    <w:p w14:paraId="3462758D" w14:textId="77777777" w:rsidR="00F54DAE" w:rsidRDefault="00F54DAE" w:rsidP="00F54DAE">
      <w:pPr>
        <w:numPr>
          <w:ilvl w:val="0"/>
          <w:numId w:val="11"/>
        </w:numPr>
      </w:pPr>
      <w:r>
        <w:t xml:space="preserve">Символ </w:t>
      </w:r>
      <w:r>
        <w:rPr>
          <w:rStyle w:val="VerbatimChar"/>
        </w:rPr>
        <w:t>_</w:t>
      </w:r>
      <w:r>
        <w:t xml:space="preserve"> (подчеркивания);</w:t>
      </w:r>
    </w:p>
    <w:p w14:paraId="404464AF" w14:textId="77777777" w:rsidR="00F54DAE" w:rsidRDefault="00F54DAE" w:rsidP="00F54DAE">
      <w:pPr>
        <w:numPr>
          <w:ilvl w:val="0"/>
          <w:numId w:val="11"/>
        </w:numPr>
      </w:pPr>
      <w:r>
        <w:t>Набор специальных символов</w:t>
      </w:r>
    </w:p>
    <w:p w14:paraId="1AD76BD6" w14:textId="77777777" w:rsidR="00F54DAE" w:rsidRPr="001C4FCE" w:rsidRDefault="00F54DAE" w:rsidP="00F54DAE">
      <w:pPr>
        <w:numPr>
          <w:ilvl w:val="0"/>
          <w:numId w:val="7"/>
        </w:numPr>
        <w:rPr>
          <w:rStyle w:val="VerbatimChar"/>
        </w:rPr>
      </w:pPr>
      <w:r w:rsidRPr="001C4FCE">
        <w:rPr>
          <w:rStyle w:val="VerbatimChar"/>
        </w:rPr>
        <w:t>’ " {} , | [ ] + - % /  ; ‘ : ? &lt; &gt; = ! &amp; # ~ ^ . *</w:t>
      </w:r>
    </w:p>
    <w:p w14:paraId="5550B78C" w14:textId="77777777" w:rsidR="00F54DAE" w:rsidRDefault="00F54DAE" w:rsidP="00F54DAE">
      <w:pPr>
        <w:numPr>
          <w:ilvl w:val="0"/>
          <w:numId w:val="11"/>
        </w:numPr>
      </w:pPr>
      <w:r>
        <w:lastRenderedPageBreak/>
        <w:t>Прочие символы.</w:t>
      </w:r>
    </w:p>
    <w:p w14:paraId="149E68A7" w14:textId="77777777" w:rsidR="00F54DAE" w:rsidRDefault="00F54DAE" w:rsidP="00F54DAE">
      <w:pPr>
        <w:pStyle w:val="a1"/>
      </w:pPr>
      <w:r>
        <w:t>Типы слов:</w:t>
      </w:r>
    </w:p>
    <w:p w14:paraId="1C218CA3" w14:textId="77777777" w:rsidR="00F54DAE" w:rsidRDefault="00F54DAE" w:rsidP="00F54DAE">
      <w:pPr>
        <w:pStyle w:val="Compact"/>
        <w:numPr>
          <w:ilvl w:val="0"/>
          <w:numId w:val="12"/>
        </w:numPr>
      </w:pPr>
      <w:r>
        <w:t>Ключевые слова.</w:t>
      </w:r>
    </w:p>
    <w:p w14:paraId="4E1D0502" w14:textId="77777777" w:rsidR="00F54DAE" w:rsidRDefault="00F54DAE" w:rsidP="00F54DAE">
      <w:pPr>
        <w:pStyle w:val="Compact"/>
        <w:numPr>
          <w:ilvl w:val="0"/>
          <w:numId w:val="12"/>
        </w:numPr>
      </w:pPr>
      <w:r>
        <w:t>Идентификаторы (имена переменных).</w:t>
      </w:r>
    </w:p>
    <w:p w14:paraId="4A55F59E" w14:textId="77777777" w:rsidR="00F54DAE" w:rsidRDefault="00F54DAE" w:rsidP="00F54DAE">
      <w:pPr>
        <w:pStyle w:val="Compact"/>
        <w:numPr>
          <w:ilvl w:val="0"/>
          <w:numId w:val="12"/>
        </w:numPr>
      </w:pPr>
      <w:r>
        <w:t>Символы (знаки) операций.</w:t>
      </w:r>
    </w:p>
    <w:p w14:paraId="5EBC8AB5" w14:textId="77777777" w:rsidR="00F54DAE" w:rsidRDefault="00F54DAE" w:rsidP="00F54DAE">
      <w:pPr>
        <w:pStyle w:val="Compact"/>
        <w:numPr>
          <w:ilvl w:val="0"/>
          <w:numId w:val="12"/>
        </w:numPr>
      </w:pPr>
      <w:r>
        <w:t>Разделители.</w:t>
      </w:r>
    </w:p>
    <w:p w14:paraId="02223991" w14:textId="77777777" w:rsidR="00F54DAE" w:rsidRDefault="00F54DAE" w:rsidP="00F54DAE">
      <w:pPr>
        <w:pStyle w:val="Compact"/>
        <w:numPr>
          <w:ilvl w:val="0"/>
          <w:numId w:val="12"/>
        </w:numPr>
      </w:pPr>
      <w:r>
        <w:t>Литералы (константы) — фиксированные значения, которые программа не может изменять. Способ представления литерала зависит от его типа (например ‘a’ – символьная константа).</w:t>
      </w:r>
    </w:p>
    <w:p w14:paraId="76073428" w14:textId="77777777" w:rsidR="00F54DAE" w:rsidRDefault="00F54DAE" w:rsidP="00F54DAE">
      <w:pPr>
        <w:pStyle w:val="a1"/>
      </w:pPr>
      <w:r>
        <w:t>Из слов строятся выражения (предложения), команды.</w:t>
      </w:r>
    </w:p>
    <w:p w14:paraId="0D68E37D" w14:textId="58000C9C" w:rsidR="00F54DAE" w:rsidRDefault="00F54DAE">
      <w:pPr>
        <w:pStyle w:val="a1"/>
      </w:pPr>
      <w:r>
        <w:t>В TypeScript признаком конца команды является символ</w:t>
      </w:r>
      <w:r w:rsidR="00B61EF9" w:rsidRPr="00B61EF9">
        <w:t xml:space="preserve"> </w:t>
      </w:r>
      <w:r>
        <w:t>точка с запятой.</w:t>
      </w:r>
    </w:p>
    <w:p w14:paraId="0BEBEDAF" w14:textId="77777777" w:rsidR="00F54DAE" w:rsidRDefault="00F54DAE">
      <w:pPr>
        <w:pStyle w:val="2"/>
      </w:pPr>
      <w:bookmarkStart w:id="8" w:name="выходной-язык"/>
      <w:bookmarkStart w:id="9" w:name="_Toc39183119"/>
      <w:r>
        <w:t>Выходной язык</w:t>
      </w:r>
      <w:bookmarkEnd w:id="8"/>
      <w:bookmarkEnd w:id="9"/>
    </w:p>
    <w:p w14:paraId="7509F9AF" w14:textId="77777777" w:rsidR="00F54DAE" w:rsidRDefault="00F54DAE" w:rsidP="00F54DAE">
      <w:pPr>
        <w:pStyle w:val="a1"/>
      </w:pPr>
      <w:r>
        <w:t xml:space="preserve">В качестве выходного языка взят язык </w:t>
      </w:r>
      <w:r>
        <w:rPr>
          <w:rStyle w:val="VerbatimChar"/>
        </w:rPr>
        <w:t>assembler</w:t>
      </w:r>
      <w:r>
        <w:t xml:space="preserve">, а точнее его реализация </w:t>
      </w:r>
      <w:r>
        <w:rPr>
          <w:rStyle w:val="VerbatimChar"/>
        </w:rPr>
        <w:t>masm</w:t>
      </w:r>
      <w:r>
        <w:t>.</w:t>
      </w:r>
    </w:p>
    <w:p w14:paraId="1ABCA7BC" w14:textId="6E9EDD30" w:rsidR="00F54DAE" w:rsidRDefault="009F32E9">
      <w:pPr>
        <w:pStyle w:val="a1"/>
      </w:pPr>
      <w:r w:rsidRPr="006E4068">
        <w:rPr>
          <w:bCs/>
        </w:rPr>
        <w:t>Алфавит</w:t>
      </w:r>
      <w:r>
        <w:rPr>
          <w:b/>
        </w:rPr>
        <w:t xml:space="preserve"> </w:t>
      </w:r>
      <w:r>
        <w:t>языка,</w:t>
      </w:r>
      <w:r w:rsidR="00F54DAE">
        <w:t xml:space="preserve"> следующий:</w:t>
      </w:r>
    </w:p>
    <w:p w14:paraId="527BA632" w14:textId="4B5A69D1" w:rsidR="00F54DAE" w:rsidRDefault="00F54DAE" w:rsidP="00F54DAE">
      <w:pPr>
        <w:numPr>
          <w:ilvl w:val="0"/>
          <w:numId w:val="13"/>
        </w:numPr>
      </w:pPr>
      <w:r>
        <w:t xml:space="preserve">Латинские символы от А до Z, знаки </w:t>
      </w:r>
      <w:r>
        <w:rPr>
          <w:rStyle w:val="VerbatimChar"/>
        </w:rPr>
        <w:t>@</w:t>
      </w:r>
      <w:r>
        <w:t xml:space="preserve">, </w:t>
      </w:r>
      <w:r w:rsidR="009F32E9">
        <w:rPr>
          <w:rStyle w:val="VerbatimChar"/>
        </w:rPr>
        <w:t>#</w:t>
      </w:r>
      <w:r w:rsidR="009F32E9">
        <w:t>,</w:t>
      </w:r>
      <w:r>
        <w:t xml:space="preserve"> </w:t>
      </w:r>
      <w:r>
        <w:rPr>
          <w:rStyle w:val="VerbatimChar"/>
        </w:rPr>
        <w:t>_</w:t>
      </w:r>
      <w:r>
        <w:t xml:space="preserve">, которые используются наравне с буквами. Строчные или прописные символы программой-ассемблером не различаются. Записи вида: </w:t>
      </w:r>
      <w:r>
        <w:rPr>
          <w:rStyle w:val="VerbatimChar"/>
        </w:rPr>
        <w:t>mov eax, 9</w:t>
      </w:r>
      <w:r>
        <w:t xml:space="preserve"> и </w:t>
      </w:r>
      <w:r>
        <w:rPr>
          <w:rStyle w:val="VerbatimChar"/>
        </w:rPr>
        <w:t>MOV EAX, 9</w:t>
      </w:r>
      <w:r>
        <w:t xml:space="preserve"> воспринимаются одинаково.</w:t>
      </w:r>
    </w:p>
    <w:p w14:paraId="6CA3B044" w14:textId="77777777" w:rsidR="00F54DAE" w:rsidRDefault="00F54DAE" w:rsidP="00F54DAE">
      <w:pPr>
        <w:numPr>
          <w:ilvl w:val="0"/>
          <w:numId w:val="13"/>
        </w:numPr>
      </w:pPr>
      <w:r>
        <w:t>Цифры от 0 до 9</w:t>
      </w:r>
    </w:p>
    <w:p w14:paraId="5EAE1451" w14:textId="77777777" w:rsidR="00F54DAE" w:rsidRDefault="00F54DAE" w:rsidP="00F54DAE">
      <w:pPr>
        <w:numPr>
          <w:ilvl w:val="0"/>
          <w:numId w:val="13"/>
        </w:numPr>
      </w:pPr>
      <w:r>
        <w:t>Набор специальных символов:</w:t>
      </w:r>
    </w:p>
    <w:p w14:paraId="714C6A02" w14:textId="77777777" w:rsidR="00233BF4" w:rsidRPr="00233BF4" w:rsidRDefault="00F54DAE" w:rsidP="00B0672C">
      <w:pPr>
        <w:numPr>
          <w:ilvl w:val="0"/>
          <w:numId w:val="7"/>
        </w:numPr>
        <w:rPr>
          <w:rStyle w:val="VerbatimChar"/>
          <w:rFonts w:ascii="Times New Roman" w:hAnsi="Times New Roman"/>
        </w:rPr>
      </w:pPr>
      <w:r w:rsidRPr="001C4FCE">
        <w:rPr>
          <w:rStyle w:val="VerbatimChar"/>
        </w:rPr>
        <w:t>+ - * / (</w:t>
      </w:r>
      <w:r w:rsidR="001C4FCE">
        <w:rPr>
          <w:rStyle w:val="VerbatimChar"/>
        </w:rPr>
        <w:t xml:space="preserve"> </w:t>
      </w:r>
      <w:r w:rsidRPr="001C4FCE">
        <w:rPr>
          <w:rStyle w:val="VerbatimChar"/>
        </w:rPr>
        <w:t>)</w:t>
      </w:r>
      <w:r w:rsidR="00233BF4">
        <w:rPr>
          <w:rStyle w:val="VerbatimChar"/>
        </w:rPr>
        <w:t xml:space="preserve"> , . = : </w:t>
      </w:r>
      <w:r w:rsidR="00233BF4" w:rsidRPr="00233BF4">
        <w:rPr>
          <w:rStyle w:val="VerbatimChar"/>
          <w:lang w:val="en-US"/>
        </w:rPr>
        <w:t xml:space="preserve">&amp; </w:t>
      </w:r>
    </w:p>
    <w:p w14:paraId="71BD0D44" w14:textId="46CEDB42" w:rsidR="00F54DAE" w:rsidRDefault="00F54DAE" w:rsidP="00B0672C">
      <w:pPr>
        <w:numPr>
          <w:ilvl w:val="0"/>
          <w:numId w:val="7"/>
        </w:numPr>
      </w:pPr>
      <w:r>
        <w:t>Программа представляет собой набор предложений (операторов</w:t>
      </w:r>
      <w:r w:rsidR="009F32E9">
        <w:t>).</w:t>
      </w:r>
      <w:r>
        <w:t xml:space="preserve"> Предложение состоит из нескольких полей. Поля записываются в определен</w:t>
      </w:r>
      <w:r>
        <w:lastRenderedPageBreak/>
        <w:t>ном порядке с соблюдением принятых правил. Предложение имеет следующие поля:</w:t>
      </w:r>
    </w:p>
    <w:p w14:paraId="7CB2E7F4" w14:textId="77777777" w:rsidR="00F54DAE" w:rsidRDefault="00F54DAE">
      <w:pPr>
        <w:pStyle w:val="a1"/>
      </w:pPr>
      <w:r>
        <w:rPr>
          <w:rStyle w:val="VerbatimChar"/>
        </w:rPr>
        <w:t>[название] код операции [операнды] [комментарий]</w:t>
      </w:r>
    </w:p>
    <w:p w14:paraId="76797E63" w14:textId="77777777" w:rsidR="00F54DAE" w:rsidRDefault="00F54DAE">
      <w:pPr>
        <w:pStyle w:val="a1"/>
      </w:pPr>
      <w:r>
        <w:t>Каждый оператор записывается с новой строки. Поля отделяются друг от друга одним или несколькими пробелами. Операнды (если их несколько) отделяются друг от друга запятой.</w:t>
      </w:r>
    </w:p>
    <w:p w14:paraId="2DF29AD2" w14:textId="77777777" w:rsidR="00F54DAE" w:rsidRDefault="00F54DAE">
      <w:pPr>
        <w:pStyle w:val="a1"/>
      </w:pPr>
      <w:r w:rsidRPr="006E4068">
        <w:rPr>
          <w:bCs/>
        </w:rPr>
        <w:t>Название</w:t>
      </w:r>
      <w:r>
        <w:rPr>
          <w:b/>
        </w:rPr>
        <w:t xml:space="preserve"> </w:t>
      </w:r>
      <w:r>
        <w:t>предложения — это имя, которое начинается с буквы, содержит не более 8 символов (букв или цифр).</w:t>
      </w:r>
    </w:p>
    <w:p w14:paraId="4F2A31B2" w14:textId="77777777" w:rsidR="00F54DAE" w:rsidRDefault="00F54DAE">
      <w:pPr>
        <w:pStyle w:val="a1"/>
      </w:pPr>
      <w:r w:rsidRPr="006E4068">
        <w:rPr>
          <w:bCs/>
        </w:rPr>
        <w:t>Код</w:t>
      </w:r>
      <w:r>
        <w:rPr>
          <w:b/>
        </w:rPr>
        <w:t xml:space="preserve"> </w:t>
      </w:r>
      <w:r w:rsidRPr="006E4068">
        <w:rPr>
          <w:bCs/>
        </w:rPr>
        <w:t>операции</w:t>
      </w:r>
      <w:r>
        <w:t xml:space="preserve"> — это мнемокод (условное обозначение) машинной команды, или имя команды транслятору, или имя макрокоманды.</w:t>
      </w:r>
    </w:p>
    <w:p w14:paraId="20C1577A" w14:textId="77777777" w:rsidR="00F54DAE" w:rsidRDefault="00F54DAE">
      <w:pPr>
        <w:pStyle w:val="a1"/>
      </w:pPr>
      <w:r w:rsidRPr="006E4068">
        <w:rPr>
          <w:bCs/>
        </w:rPr>
        <w:t>Операнды</w:t>
      </w:r>
      <w:r>
        <w:t xml:space="preserve"> —это объекты, используемые при выполнении данной операции.</w:t>
      </w:r>
    </w:p>
    <w:p w14:paraId="3445A6AF" w14:textId="2543598C" w:rsidR="00F54DAE" w:rsidRDefault="009F32E9">
      <w:pPr>
        <w:pStyle w:val="a1"/>
      </w:pPr>
      <w:r w:rsidRPr="006E4068">
        <w:rPr>
          <w:bCs/>
        </w:rPr>
        <w:t>Комментарий</w:t>
      </w:r>
      <w:r>
        <w:rPr>
          <w:b/>
        </w:rPr>
        <w:t xml:space="preserve"> </w:t>
      </w:r>
      <w:r>
        <w:t>—</w:t>
      </w:r>
      <w:r w:rsidR="00F54DAE">
        <w:t xml:space="preserve"> это пояснение к исходной программе. В ассемблере комментарий ставится после точки с запятой:</w:t>
      </w:r>
    </w:p>
    <w:p w14:paraId="6F18465D" w14:textId="0F59D0F0" w:rsidR="00F54DAE" w:rsidRDefault="00F54DAE">
      <w:pPr>
        <w:pStyle w:val="a1"/>
      </w:pPr>
      <w:r>
        <w:t xml:space="preserve">Например: </w:t>
      </w:r>
      <w:r>
        <w:rPr>
          <w:rStyle w:val="VerbatimChar"/>
        </w:rPr>
        <w:t>mov ah,</w:t>
      </w:r>
      <w:r w:rsidR="009F32E9">
        <w:rPr>
          <w:rStyle w:val="VerbatimChar"/>
        </w:rPr>
        <w:t>9</w:t>
      </w:r>
      <w:r w:rsidR="009F32E9" w:rsidRPr="009F32E9">
        <w:rPr>
          <w:rStyle w:val="VerbatimChar"/>
        </w:rPr>
        <w:t xml:space="preserve"> </w:t>
      </w:r>
      <w:r w:rsidR="009F32E9">
        <w:rPr>
          <w:rStyle w:val="VerbatimChar"/>
        </w:rPr>
        <w:t>;</w:t>
      </w:r>
      <w:r>
        <w:rPr>
          <w:rStyle w:val="VerbatimChar"/>
        </w:rPr>
        <w:t xml:space="preserve"> это комментарий</w:t>
      </w:r>
      <w:r>
        <w:t>.</w:t>
      </w:r>
    </w:p>
    <w:p w14:paraId="11503FDF" w14:textId="77777777" w:rsidR="00F54DAE" w:rsidRDefault="00F54DAE">
      <w:pPr>
        <w:pStyle w:val="2"/>
      </w:pPr>
      <w:bookmarkStart w:id="10" w:name="реализация"/>
      <w:bookmarkStart w:id="11" w:name="_Toc39183120"/>
      <w:r>
        <w:t>Реализация</w:t>
      </w:r>
      <w:bookmarkEnd w:id="10"/>
      <w:bookmarkEnd w:id="11"/>
    </w:p>
    <w:p w14:paraId="4EAEF8A5" w14:textId="0A50C29E" w:rsidR="00F54DAE" w:rsidRDefault="009F32E9" w:rsidP="00F54DAE">
      <w:pPr>
        <w:pStyle w:val="a1"/>
      </w:pPr>
      <w:r>
        <w:t>Основным классом,</w:t>
      </w:r>
      <w:r w:rsidR="00F54DAE">
        <w:t xml:space="preserve"> реализующим </w:t>
      </w:r>
      <w:r>
        <w:t>лексический анализ,</w:t>
      </w:r>
      <w:r w:rsidR="00F54DAE">
        <w:t xml:space="preserve"> является класс </w:t>
      </w:r>
      <w:r w:rsidR="00F54DAE">
        <w:rPr>
          <w:rStyle w:val="VerbatimChar"/>
        </w:rPr>
        <w:t>Lexer</w:t>
      </w:r>
      <w:r w:rsidR="00F54DAE">
        <w:t>. Класс имеет следующие поля:</w:t>
      </w:r>
    </w:p>
    <w:p w14:paraId="2985B958" w14:textId="77777777" w:rsidR="00F54DAE" w:rsidRDefault="00F54DAE" w:rsidP="00F54DAE">
      <w:pPr>
        <w:pStyle w:val="Compact"/>
        <w:numPr>
          <w:ilvl w:val="0"/>
          <w:numId w:val="14"/>
        </w:numPr>
      </w:pPr>
      <w:r>
        <w:rPr>
          <w:rStyle w:val="VerbatimChar"/>
        </w:rPr>
        <w:t>string m_code</w:t>
      </w:r>
      <w:r>
        <w:t xml:space="preserve"> — код из файла, который разбирается;</w:t>
      </w:r>
    </w:p>
    <w:p w14:paraId="0A2431EC" w14:textId="77777777" w:rsidR="00F54DAE" w:rsidRDefault="00F54DAE" w:rsidP="00F54DAE">
      <w:pPr>
        <w:pStyle w:val="Compact"/>
        <w:numPr>
          <w:ilvl w:val="0"/>
          <w:numId w:val="14"/>
        </w:numPr>
      </w:pPr>
      <w:r>
        <w:rPr>
          <w:rStyle w:val="VerbatimChar"/>
        </w:rPr>
        <w:t>vector&lt;Token*&gt; m_tokens</w:t>
      </w:r>
      <w:r>
        <w:t xml:space="preserve"> — массив токенов, на которые разбивается исходный код программы;</w:t>
      </w:r>
    </w:p>
    <w:p w14:paraId="299BF31E" w14:textId="77777777" w:rsidR="00F54DAE" w:rsidRDefault="00F54DAE" w:rsidP="00F54DAE">
      <w:pPr>
        <w:pStyle w:val="Compact"/>
        <w:numPr>
          <w:ilvl w:val="0"/>
          <w:numId w:val="14"/>
        </w:numPr>
      </w:pPr>
      <w:r>
        <w:rPr>
          <w:rStyle w:val="VerbatimChar"/>
        </w:rPr>
        <w:t>LexerState m_state</w:t>
      </w:r>
      <w:r>
        <w:t xml:space="preserve"> — текущее состояние лексического анализатора;</w:t>
      </w:r>
    </w:p>
    <w:p w14:paraId="5ECA8B35" w14:textId="77777777" w:rsidR="00F54DAE" w:rsidRDefault="00F54DAE" w:rsidP="00F54DAE">
      <w:pPr>
        <w:pStyle w:val="Compact"/>
        <w:numPr>
          <w:ilvl w:val="0"/>
          <w:numId w:val="14"/>
        </w:numPr>
      </w:pPr>
      <w:r w:rsidRPr="0043520E">
        <w:rPr>
          <w:rStyle w:val="VerbatimChar"/>
          <w:lang w:val="en-US"/>
        </w:rPr>
        <w:t>size_t m_current_token_index</w:t>
      </w:r>
      <w:r w:rsidRPr="0043520E">
        <w:rPr>
          <w:lang w:val="en-US"/>
        </w:rPr>
        <w:t xml:space="preserve"> — </w:t>
      </w:r>
      <w:r>
        <w:t>индекс</w:t>
      </w:r>
      <w:r w:rsidRPr="0043520E">
        <w:rPr>
          <w:lang w:val="en-US"/>
        </w:rPr>
        <w:t xml:space="preserve"> </w:t>
      </w:r>
      <w:r>
        <w:t>текущего</w:t>
      </w:r>
      <w:r w:rsidRPr="0043520E">
        <w:rPr>
          <w:lang w:val="en-US"/>
        </w:rPr>
        <w:t xml:space="preserve"> </w:t>
      </w:r>
      <w:r>
        <w:t>токена</w:t>
      </w:r>
      <w:r w:rsidRPr="0043520E">
        <w:rPr>
          <w:lang w:val="en-US"/>
        </w:rPr>
        <w:t xml:space="preserve">. </w:t>
      </w:r>
      <w:r>
        <w:t>Данный индекс описывает токен, который сейчас обрабатывается в синтаксическом анализаторе.</w:t>
      </w:r>
    </w:p>
    <w:p w14:paraId="1B4B4AC5" w14:textId="77777777" w:rsidR="00F54DAE" w:rsidRDefault="00F54DAE" w:rsidP="00F54DAE">
      <w:pPr>
        <w:pStyle w:val="a1"/>
      </w:pPr>
      <w:r>
        <w:lastRenderedPageBreak/>
        <w:t xml:space="preserve">Класс имеет основной метод </w:t>
      </w:r>
      <w:r>
        <w:rPr>
          <w:rStyle w:val="VerbatimChar"/>
        </w:rPr>
        <w:t>void parse()</w:t>
      </w:r>
      <w:r>
        <w:t>, реализующий непосредственно лексический анализ.</w:t>
      </w:r>
    </w:p>
    <w:p w14:paraId="32802B3A" w14:textId="77777777" w:rsidR="00F54DAE" w:rsidRDefault="00F54DAE">
      <w:pPr>
        <w:pStyle w:val="a1"/>
      </w:pPr>
      <w:r>
        <w:t>Также класс имеет набор вспомогательных методов:</w:t>
      </w:r>
    </w:p>
    <w:p w14:paraId="7A072ABB" w14:textId="77777777" w:rsidR="00F54DAE" w:rsidRDefault="00F54DAE" w:rsidP="00F54DAE">
      <w:pPr>
        <w:pStyle w:val="Compact"/>
        <w:numPr>
          <w:ilvl w:val="0"/>
          <w:numId w:val="15"/>
        </w:numPr>
      </w:pPr>
      <w:r>
        <w:rPr>
          <w:rStyle w:val="VerbatimChar"/>
        </w:rPr>
        <w:t>void open(const string&amp; file_path)</w:t>
      </w:r>
      <w:r>
        <w:t xml:space="preserve"> — метод реализует открытие файла и считывания из него исходного кода;</w:t>
      </w:r>
    </w:p>
    <w:p w14:paraId="7FFF3FE4" w14:textId="77777777" w:rsidR="00F54DAE" w:rsidRDefault="00F54DAE" w:rsidP="00F54DAE">
      <w:pPr>
        <w:pStyle w:val="Compact"/>
        <w:numPr>
          <w:ilvl w:val="0"/>
          <w:numId w:val="15"/>
        </w:numPr>
      </w:pPr>
      <w:r>
        <w:rPr>
          <w:rStyle w:val="VerbatimChar"/>
        </w:rPr>
        <w:t>void skip_excess_symbols(int&amp; index, size_t&amp; current_line, size_t&amp; current_pos)</w:t>
      </w:r>
      <w:r>
        <w:t xml:space="preserve"> — метод реализует пропуск неважных символов, таких как пробелы и переносы строк;</w:t>
      </w:r>
    </w:p>
    <w:p w14:paraId="7E4306AF" w14:textId="77777777" w:rsidR="00F54DAE" w:rsidRDefault="00F54DAE" w:rsidP="00F54DAE">
      <w:pPr>
        <w:pStyle w:val="Compact"/>
        <w:numPr>
          <w:ilvl w:val="0"/>
          <w:numId w:val="15"/>
        </w:numPr>
      </w:pPr>
      <w:r>
        <w:rPr>
          <w:rStyle w:val="VerbatimChar"/>
        </w:rPr>
        <w:t>static bool is_split_symbol(const char&amp; symbol)</w:t>
      </w:r>
      <w:r>
        <w:t xml:space="preserve"> — метод проверяет, является ли текущий символ разделительным;</w:t>
      </w:r>
    </w:p>
    <w:p w14:paraId="6C646753" w14:textId="77777777" w:rsidR="00F54DAE" w:rsidRDefault="00F54DAE" w:rsidP="00F54DAE">
      <w:pPr>
        <w:pStyle w:val="Compact"/>
        <w:numPr>
          <w:ilvl w:val="0"/>
          <w:numId w:val="15"/>
        </w:numPr>
      </w:pPr>
      <w:r>
        <w:rPr>
          <w:rStyle w:val="VerbatimChar"/>
        </w:rPr>
        <w:t>static bool is_token_symbol(const char&amp; symbol)</w:t>
      </w:r>
      <w:r>
        <w:t xml:space="preserve"> — метод проверяет, является ли текущий символ, таким символом, который должен быть представлен, как отдельный токен;</w:t>
      </w:r>
    </w:p>
    <w:p w14:paraId="62DCCFD0" w14:textId="77777777" w:rsidR="00F54DAE" w:rsidRDefault="00F54DAE" w:rsidP="00F54DAE">
      <w:pPr>
        <w:pStyle w:val="Compact"/>
        <w:numPr>
          <w:ilvl w:val="0"/>
          <w:numId w:val="15"/>
        </w:numPr>
      </w:pPr>
      <w:r>
        <w:rPr>
          <w:rStyle w:val="VerbatimChar"/>
        </w:rPr>
        <w:t>static bool next_symbol_is_part_of_token(const char&amp; token, const char&amp; symbol)</w:t>
      </w:r>
      <w:r>
        <w:t xml:space="preserve"> — метод проверяет, является ли следующий символ с текущим составным токеном (например, символ </w:t>
      </w:r>
      <w:r>
        <w:rPr>
          <w:rStyle w:val="VerbatimChar"/>
        </w:rPr>
        <w:t>!</w:t>
      </w:r>
      <w:r>
        <w:t xml:space="preserve"> и символ </w:t>
      </w:r>
      <w:r>
        <w:rPr>
          <w:rStyle w:val="VerbatimChar"/>
        </w:rPr>
        <w:t>=</w:t>
      </w:r>
      <w:r>
        <w:t>, это составной токен);</w:t>
      </w:r>
    </w:p>
    <w:p w14:paraId="4C1D57B9" w14:textId="77777777" w:rsidR="00F54DAE" w:rsidRDefault="00F54DAE" w:rsidP="00F54DAE">
      <w:pPr>
        <w:pStyle w:val="Compact"/>
        <w:numPr>
          <w:ilvl w:val="0"/>
          <w:numId w:val="15"/>
        </w:numPr>
      </w:pPr>
      <w:r>
        <w:rPr>
          <w:rStyle w:val="VerbatimChar"/>
        </w:rPr>
        <w:t>static bool is_correct_identifier(const string&amp; token)</w:t>
      </w:r>
      <w:r>
        <w:t xml:space="preserve"> — метод проверяет, является ли переданное значение корректным идентификатором;</w:t>
      </w:r>
    </w:p>
    <w:p w14:paraId="1CBB2309" w14:textId="77777777" w:rsidR="00F54DAE" w:rsidRDefault="00F54DAE" w:rsidP="00F54DAE">
      <w:pPr>
        <w:pStyle w:val="Compact"/>
        <w:numPr>
          <w:ilvl w:val="0"/>
          <w:numId w:val="15"/>
        </w:numPr>
      </w:pPr>
      <w:r>
        <w:rPr>
          <w:rStyle w:val="VerbatimChar"/>
        </w:rPr>
        <w:t>void print_tokens()</w:t>
      </w:r>
      <w:r>
        <w:t xml:space="preserve"> — метод распечатывающий все токены, которые были выделены на стадии лексического анализа.</w:t>
      </w:r>
    </w:p>
    <w:p w14:paraId="523BC70B" w14:textId="77777777" w:rsidR="00F54DAE" w:rsidRDefault="00F54DAE" w:rsidP="00F54DAE">
      <w:pPr>
        <w:pStyle w:val="a1"/>
      </w:pPr>
      <w:r>
        <w:t>А также имеет набор методов для синтаксического анализа:</w:t>
      </w:r>
    </w:p>
    <w:p w14:paraId="5A4FC25E" w14:textId="77777777" w:rsidR="00F54DAE" w:rsidRDefault="00F54DAE" w:rsidP="00F54DAE">
      <w:pPr>
        <w:pStyle w:val="Compact"/>
        <w:numPr>
          <w:ilvl w:val="0"/>
          <w:numId w:val="16"/>
        </w:numPr>
      </w:pPr>
      <w:r>
        <w:rPr>
          <w:rStyle w:val="VerbatimChar"/>
        </w:rPr>
        <w:t>bool next_token()</w:t>
      </w:r>
      <w:r>
        <w:t xml:space="preserve"> — метод сдвигает индекс текущего токена на 1;</w:t>
      </w:r>
    </w:p>
    <w:p w14:paraId="40E07407" w14:textId="77777777" w:rsidR="00F54DAE" w:rsidRDefault="00F54DAE" w:rsidP="00F54DAE">
      <w:pPr>
        <w:pStyle w:val="Compact"/>
        <w:numPr>
          <w:ilvl w:val="0"/>
          <w:numId w:val="16"/>
        </w:numPr>
      </w:pPr>
      <w:r>
        <w:rPr>
          <w:rStyle w:val="VerbatimChar"/>
        </w:rPr>
        <w:t>Token&amp; current_token()</w:t>
      </w:r>
      <w:r>
        <w:t xml:space="preserve"> — метод возвращает текущий токен;</w:t>
      </w:r>
    </w:p>
    <w:p w14:paraId="7DD00F40" w14:textId="77777777" w:rsidR="00F54DAE" w:rsidRDefault="00F54DAE" w:rsidP="00F54DAE">
      <w:pPr>
        <w:pStyle w:val="Compact"/>
        <w:numPr>
          <w:ilvl w:val="0"/>
          <w:numId w:val="16"/>
        </w:numPr>
      </w:pPr>
      <w:r>
        <w:rPr>
          <w:rStyle w:val="VerbatimChar"/>
        </w:rPr>
        <w:t>TokenType current_token_type()</w:t>
      </w:r>
      <w:r>
        <w:t xml:space="preserve"> — метод возвращает тип текущего токена.</w:t>
      </w:r>
    </w:p>
    <w:p w14:paraId="31E5FADE" w14:textId="77777777" w:rsidR="00F54DAE" w:rsidRDefault="00F54DAE" w:rsidP="00F54DAE">
      <w:pPr>
        <w:pStyle w:val="a1"/>
      </w:pPr>
      <w:r>
        <w:lastRenderedPageBreak/>
        <w:t>Работа лексического анализатора построена на однократном проходе строки с исходным кодом. Во время прохода происходит “накопление” текущего значения токена во временной переменной, когда анализатор встречает разделительный символ, он создает токен на базе той временной переменной, добавляет его в массив токенов и очищает временную переменную, для дальнейшего “накопления” нового токена.</w:t>
      </w:r>
    </w:p>
    <w:p w14:paraId="5ED5F0C9" w14:textId="77777777" w:rsidR="00F54DAE" w:rsidRDefault="00F54DAE">
      <w:pPr>
        <w:pStyle w:val="a1"/>
      </w:pPr>
      <w:r>
        <w:t>Для того, чтобы корректно обрабатывать строковые константы, введены состояния. Анализатор имеет 2 состояния:</w:t>
      </w:r>
    </w:p>
    <w:p w14:paraId="50833C90" w14:textId="77777777" w:rsidR="00F54DAE" w:rsidRDefault="00F54DAE" w:rsidP="00F54DAE">
      <w:pPr>
        <w:pStyle w:val="Compact"/>
        <w:numPr>
          <w:ilvl w:val="0"/>
          <w:numId w:val="17"/>
        </w:numPr>
      </w:pPr>
      <w:r>
        <w:rPr>
          <w:rStyle w:val="VerbatimChar"/>
        </w:rPr>
        <w:t>DEFAULT</w:t>
      </w:r>
      <w:r>
        <w:t xml:space="preserve"> — описывает стандартное состояние;</w:t>
      </w:r>
    </w:p>
    <w:p w14:paraId="55B74F94" w14:textId="77777777" w:rsidR="00F54DAE" w:rsidRDefault="00F54DAE" w:rsidP="00F54DAE">
      <w:pPr>
        <w:pStyle w:val="Compact"/>
        <w:numPr>
          <w:ilvl w:val="0"/>
          <w:numId w:val="17"/>
        </w:numPr>
      </w:pPr>
      <w:r>
        <w:rPr>
          <w:rStyle w:val="VerbatimChar"/>
        </w:rPr>
        <w:t>IN_STRING</w:t>
      </w:r>
      <w:r>
        <w:t>— описывает состояние, когда анализатор встретил строковую константу.</w:t>
      </w:r>
    </w:p>
    <w:p w14:paraId="7474D6DA" w14:textId="77777777" w:rsidR="00F54DAE" w:rsidRDefault="00F54DAE" w:rsidP="00F54DAE">
      <w:pPr>
        <w:pStyle w:val="a1"/>
      </w:pPr>
      <w:r>
        <w:t>В зависимости от состояния, анализатор по-разному разбирает строку на токены. Так, встречая разделитель в строковой константе, анализатор не считает, что токен закончен и не добавляет его в массив токенов.</w:t>
      </w:r>
    </w:p>
    <w:p w14:paraId="41634D3A" w14:textId="77777777" w:rsidR="00F54DAE" w:rsidRDefault="00F54DAE">
      <w:pPr>
        <w:pStyle w:val="a1"/>
      </w:pPr>
      <w:r>
        <w:t xml:space="preserve">Для описания токена используется класс </w:t>
      </w:r>
      <w:r>
        <w:rPr>
          <w:rStyle w:val="VerbatimChar"/>
        </w:rPr>
        <w:t>Token</w:t>
      </w:r>
      <w:r>
        <w:t>. Класс имеет два основных поля:</w:t>
      </w:r>
    </w:p>
    <w:p w14:paraId="1996706E" w14:textId="77777777" w:rsidR="00F54DAE" w:rsidRDefault="00F54DAE" w:rsidP="00F54DAE">
      <w:pPr>
        <w:pStyle w:val="Compact"/>
        <w:numPr>
          <w:ilvl w:val="0"/>
          <w:numId w:val="18"/>
        </w:numPr>
      </w:pPr>
      <w:r>
        <w:rPr>
          <w:rStyle w:val="VerbatimChar"/>
        </w:rPr>
        <w:t>string m_lexeme</w:t>
      </w:r>
      <w:r>
        <w:t xml:space="preserve"> — значение токена;</w:t>
      </w:r>
    </w:p>
    <w:p w14:paraId="3B63F4F1" w14:textId="77777777" w:rsidR="00F54DAE" w:rsidRPr="0043520E" w:rsidRDefault="00F54DAE" w:rsidP="00F54DAE">
      <w:pPr>
        <w:pStyle w:val="Compact"/>
        <w:numPr>
          <w:ilvl w:val="0"/>
          <w:numId w:val="18"/>
        </w:numPr>
        <w:rPr>
          <w:lang w:val="en-US"/>
        </w:rPr>
      </w:pPr>
      <w:r w:rsidRPr="0043520E">
        <w:rPr>
          <w:rStyle w:val="VerbatimChar"/>
          <w:lang w:val="en-US"/>
        </w:rPr>
        <w:t>TokenType m_type</w:t>
      </w:r>
      <w:r w:rsidRPr="0043520E">
        <w:rPr>
          <w:lang w:val="en-US"/>
        </w:rPr>
        <w:t xml:space="preserve"> — </w:t>
      </w:r>
      <w:r>
        <w:t>его</w:t>
      </w:r>
      <w:r w:rsidRPr="0043520E">
        <w:rPr>
          <w:lang w:val="en-US"/>
        </w:rPr>
        <w:t xml:space="preserve"> </w:t>
      </w:r>
      <w:r>
        <w:t>тип</w:t>
      </w:r>
      <w:r w:rsidRPr="0043520E">
        <w:rPr>
          <w:lang w:val="en-US"/>
        </w:rPr>
        <w:t>.</w:t>
      </w:r>
    </w:p>
    <w:p w14:paraId="04B8983F" w14:textId="77777777" w:rsidR="00F54DAE" w:rsidRPr="0043520E" w:rsidRDefault="00F54DAE" w:rsidP="00F54DAE">
      <w:pPr>
        <w:pStyle w:val="a1"/>
        <w:rPr>
          <w:lang w:val="en-US"/>
        </w:rPr>
      </w:pPr>
      <w:r>
        <w:t xml:space="preserve">Тип токена определяется на стадии создания объекта класса. Для этого используется метод </w:t>
      </w:r>
      <w:r>
        <w:rPr>
          <w:rStyle w:val="VerbatimChar"/>
        </w:rPr>
        <w:t>static TokenType what_type_of_lexeme(const string&amp; lexeme)</w:t>
      </w:r>
      <w:r>
        <w:t>, который принимает значение токена, а возвращает его тип. В</w:t>
      </w:r>
      <w:r w:rsidRPr="0043520E">
        <w:rPr>
          <w:lang w:val="en-US"/>
        </w:rPr>
        <w:t xml:space="preserve"> </w:t>
      </w:r>
      <w:r>
        <w:t>конструкторе</w:t>
      </w:r>
      <w:r w:rsidRPr="0043520E">
        <w:rPr>
          <w:lang w:val="en-US"/>
        </w:rPr>
        <w:t xml:space="preserve">, </w:t>
      </w:r>
      <w:r>
        <w:t>это</w:t>
      </w:r>
      <w:r w:rsidRPr="0043520E">
        <w:rPr>
          <w:lang w:val="en-US"/>
        </w:rPr>
        <w:t xml:space="preserve"> </w:t>
      </w:r>
      <w:r>
        <w:t>выглядит</w:t>
      </w:r>
      <w:r w:rsidRPr="0043520E">
        <w:rPr>
          <w:lang w:val="en-US"/>
        </w:rPr>
        <w:t xml:space="preserve"> </w:t>
      </w:r>
      <w:r>
        <w:t>следующий</w:t>
      </w:r>
      <w:r w:rsidRPr="0043520E">
        <w:rPr>
          <w:lang w:val="en-US"/>
        </w:rPr>
        <w:t xml:space="preserve"> </w:t>
      </w:r>
      <w:r>
        <w:t>образом</w:t>
      </w:r>
      <w:r w:rsidRPr="0043520E">
        <w:rPr>
          <w:lang w:val="en-US"/>
        </w:rPr>
        <w:t>:</w:t>
      </w:r>
    </w:p>
    <w:p w14:paraId="38B5626F" w14:textId="77777777" w:rsidR="00F54DAE" w:rsidRPr="00AB4E5F" w:rsidRDefault="00F54DAE" w:rsidP="00AB4E5F">
      <w:pPr>
        <w:pStyle w:val="affd"/>
      </w:pPr>
      <w:r w:rsidRPr="00AB4E5F">
        <w:rPr>
          <w:rStyle w:val="NormalTok"/>
          <w:rFonts w:ascii="Consolas" w:hAnsi="Consolas"/>
        </w:rPr>
        <w:t>Token(</w:t>
      </w:r>
      <w:r w:rsidRPr="00AB4E5F">
        <w:rPr>
          <w:rStyle w:val="AttributeTok"/>
          <w:rFonts w:ascii="Consolas" w:hAnsi="Consolas"/>
          <w:color w:val="auto"/>
        </w:rPr>
        <w:t>const</w:t>
      </w:r>
      <w:r w:rsidRPr="00AB4E5F">
        <w:rPr>
          <w:rStyle w:val="NormalTok"/>
          <w:rFonts w:ascii="Consolas" w:hAnsi="Consolas"/>
        </w:rPr>
        <w:t xml:space="preserve"> </w:t>
      </w:r>
      <w:r w:rsidRPr="00AB4E5F">
        <w:rPr>
          <w:rStyle w:val="BuiltInTok"/>
          <w:rFonts w:ascii="Consolas" w:hAnsi="Consolas"/>
        </w:rPr>
        <w:t>std::</w:t>
      </w:r>
      <w:r w:rsidRPr="00AB4E5F">
        <w:rPr>
          <w:rStyle w:val="NormalTok"/>
          <w:rFonts w:ascii="Consolas" w:hAnsi="Consolas"/>
        </w:rPr>
        <w:t xml:space="preserve">string&amp; lexeme, </w:t>
      </w:r>
      <w:r w:rsidRPr="00AB4E5F">
        <w:rPr>
          <w:rStyle w:val="DataTypeTok"/>
          <w:rFonts w:ascii="Consolas" w:hAnsi="Consolas"/>
          <w:color w:val="auto"/>
        </w:rPr>
        <w:t>size_t</w:t>
      </w:r>
      <w:r w:rsidRPr="00AB4E5F">
        <w:rPr>
          <w:rStyle w:val="NormalTok"/>
          <w:rFonts w:ascii="Consolas" w:hAnsi="Consolas"/>
        </w:rPr>
        <w:t xml:space="preserve"> line = </w:t>
      </w:r>
      <w:r w:rsidRPr="00AB4E5F">
        <w:rPr>
          <w:rStyle w:val="DecValTok"/>
          <w:rFonts w:ascii="Consolas" w:hAnsi="Consolas"/>
          <w:color w:val="auto"/>
        </w:rPr>
        <w:t>0</w:t>
      </w:r>
      <w:r w:rsidRPr="00AB4E5F">
        <w:rPr>
          <w:rStyle w:val="NormalTok"/>
          <w:rFonts w:ascii="Consolas" w:hAnsi="Consolas"/>
        </w:rPr>
        <w:t xml:space="preserve">, </w:t>
      </w:r>
      <w:r w:rsidRPr="00AB4E5F">
        <w:rPr>
          <w:rStyle w:val="DataTypeTok"/>
          <w:rFonts w:ascii="Consolas" w:hAnsi="Consolas"/>
          <w:color w:val="auto"/>
        </w:rPr>
        <w:t>size_t</w:t>
      </w:r>
      <w:r w:rsidRPr="00AB4E5F">
        <w:rPr>
          <w:rStyle w:val="NormalTok"/>
          <w:rFonts w:ascii="Consolas" w:hAnsi="Consolas"/>
        </w:rPr>
        <w:t xml:space="preserve"> pos = </w:t>
      </w:r>
      <w:r w:rsidRPr="00AB4E5F">
        <w:rPr>
          <w:rStyle w:val="DecValTok"/>
          <w:rFonts w:ascii="Consolas" w:hAnsi="Consolas"/>
          <w:color w:val="auto"/>
        </w:rPr>
        <w:t>0</w:t>
      </w:r>
      <w:r w:rsidRPr="00AB4E5F">
        <w:rPr>
          <w:rStyle w:val="NormalTok"/>
          <w:rFonts w:ascii="Consolas" w:hAnsi="Consolas"/>
        </w:rPr>
        <w:t>)</w:t>
      </w:r>
      <w:r w:rsidRPr="00AB4E5F">
        <w:br/>
      </w:r>
      <w:r w:rsidRPr="00AB4E5F">
        <w:rPr>
          <w:rStyle w:val="NormalTok"/>
          <w:rFonts w:ascii="Consolas" w:hAnsi="Consolas"/>
        </w:rPr>
        <w:t>{</w:t>
      </w:r>
      <w:r w:rsidRPr="00AB4E5F">
        <w:br/>
      </w:r>
      <w:r w:rsidRPr="00AB4E5F">
        <w:rPr>
          <w:rStyle w:val="NormalTok"/>
          <w:rFonts w:ascii="Consolas" w:hAnsi="Consolas"/>
        </w:rPr>
        <w:t xml:space="preserve">    </w:t>
      </w:r>
      <w:r w:rsidRPr="00AB4E5F">
        <w:rPr>
          <w:rStyle w:val="KeywordTok"/>
          <w:rFonts w:ascii="Consolas" w:hAnsi="Consolas"/>
          <w:b w:val="0"/>
          <w:color w:val="auto"/>
        </w:rPr>
        <w:t>this</w:t>
      </w:r>
      <w:r w:rsidRPr="00AB4E5F">
        <w:rPr>
          <w:rStyle w:val="NormalTok"/>
          <w:rFonts w:ascii="Consolas" w:hAnsi="Consolas"/>
        </w:rPr>
        <w:t>-&gt;</w:t>
      </w:r>
      <w:r w:rsidRPr="00AB4E5F">
        <w:rPr>
          <w:rStyle w:val="VariableTok"/>
          <w:rFonts w:ascii="Consolas" w:hAnsi="Consolas"/>
          <w:color w:val="auto"/>
        </w:rPr>
        <w:t>m_lexeme</w:t>
      </w:r>
      <w:r w:rsidRPr="00AB4E5F">
        <w:rPr>
          <w:rStyle w:val="NormalTok"/>
          <w:rFonts w:ascii="Consolas" w:hAnsi="Consolas"/>
        </w:rPr>
        <w:t xml:space="preserve"> = lexeme;</w:t>
      </w:r>
      <w:r w:rsidRPr="00AB4E5F">
        <w:br/>
      </w:r>
      <w:r w:rsidRPr="00AB4E5F">
        <w:rPr>
          <w:rStyle w:val="NormalTok"/>
          <w:rFonts w:ascii="Consolas" w:hAnsi="Consolas"/>
        </w:rPr>
        <w:t xml:space="preserve">    </w:t>
      </w:r>
      <w:r w:rsidRPr="00AB4E5F">
        <w:rPr>
          <w:rStyle w:val="KeywordTok"/>
          <w:rFonts w:ascii="Consolas" w:hAnsi="Consolas"/>
          <w:b w:val="0"/>
          <w:color w:val="auto"/>
        </w:rPr>
        <w:t>this</w:t>
      </w:r>
      <w:r w:rsidRPr="00AB4E5F">
        <w:rPr>
          <w:rStyle w:val="NormalTok"/>
          <w:rFonts w:ascii="Consolas" w:hAnsi="Consolas"/>
        </w:rPr>
        <w:t>-&gt;</w:t>
      </w:r>
      <w:r w:rsidRPr="00AB4E5F">
        <w:rPr>
          <w:rStyle w:val="VariableTok"/>
          <w:rFonts w:ascii="Consolas" w:hAnsi="Consolas"/>
          <w:color w:val="auto"/>
        </w:rPr>
        <w:t>m_type</w:t>
      </w:r>
      <w:r w:rsidRPr="00AB4E5F">
        <w:rPr>
          <w:rStyle w:val="NormalTok"/>
          <w:rFonts w:ascii="Consolas" w:hAnsi="Consolas"/>
        </w:rPr>
        <w:t xml:space="preserve"> = what_type_of_lexeme(lexeme);</w:t>
      </w:r>
      <w:r w:rsidRPr="00AB4E5F">
        <w:br/>
      </w:r>
      <w:bookmarkStart w:id="12" w:name="_GoBack"/>
      <w:bookmarkEnd w:id="12"/>
      <w:r w:rsidRPr="00AB4E5F">
        <w:br/>
      </w:r>
      <w:r w:rsidRPr="00AB4E5F">
        <w:rPr>
          <w:rStyle w:val="NormalTok"/>
          <w:rFonts w:ascii="Consolas" w:hAnsi="Consolas"/>
        </w:rPr>
        <w:t xml:space="preserve">    </w:t>
      </w:r>
      <w:r w:rsidRPr="00AB4E5F">
        <w:rPr>
          <w:rStyle w:val="KeywordTok"/>
          <w:rFonts w:ascii="Consolas" w:hAnsi="Consolas"/>
          <w:b w:val="0"/>
          <w:color w:val="auto"/>
        </w:rPr>
        <w:t>this</w:t>
      </w:r>
      <w:r w:rsidRPr="00AB4E5F">
        <w:rPr>
          <w:rStyle w:val="NormalTok"/>
          <w:rFonts w:ascii="Consolas" w:hAnsi="Consolas"/>
        </w:rPr>
        <w:t>-&gt;</w:t>
      </w:r>
      <w:r w:rsidRPr="00AB4E5F">
        <w:rPr>
          <w:rStyle w:val="VariableTok"/>
          <w:rFonts w:ascii="Consolas" w:hAnsi="Consolas"/>
          <w:color w:val="auto"/>
        </w:rPr>
        <w:t>m_line</w:t>
      </w:r>
      <w:r w:rsidRPr="00AB4E5F">
        <w:rPr>
          <w:rStyle w:val="NormalTok"/>
          <w:rFonts w:ascii="Consolas" w:hAnsi="Consolas"/>
        </w:rPr>
        <w:t xml:space="preserve"> = line;</w:t>
      </w:r>
      <w:r w:rsidRPr="00AB4E5F">
        <w:br/>
      </w:r>
      <w:r w:rsidRPr="00AB4E5F">
        <w:rPr>
          <w:rStyle w:val="NormalTok"/>
          <w:rFonts w:ascii="Consolas" w:hAnsi="Consolas"/>
        </w:rPr>
        <w:t xml:space="preserve">    </w:t>
      </w:r>
      <w:r w:rsidRPr="00AB4E5F">
        <w:rPr>
          <w:rStyle w:val="KeywordTok"/>
          <w:rFonts w:ascii="Consolas" w:hAnsi="Consolas"/>
          <w:b w:val="0"/>
          <w:color w:val="auto"/>
        </w:rPr>
        <w:t>this</w:t>
      </w:r>
      <w:r w:rsidRPr="00AB4E5F">
        <w:rPr>
          <w:rStyle w:val="NormalTok"/>
          <w:rFonts w:ascii="Consolas" w:hAnsi="Consolas"/>
        </w:rPr>
        <w:t>-&gt;</w:t>
      </w:r>
      <w:r w:rsidRPr="00AB4E5F">
        <w:rPr>
          <w:rStyle w:val="VariableTok"/>
          <w:rFonts w:ascii="Consolas" w:hAnsi="Consolas"/>
          <w:color w:val="auto"/>
        </w:rPr>
        <w:t>m_pos</w:t>
      </w:r>
      <w:r w:rsidRPr="00AB4E5F">
        <w:rPr>
          <w:rStyle w:val="NormalTok"/>
          <w:rFonts w:ascii="Consolas" w:hAnsi="Consolas"/>
        </w:rPr>
        <w:t xml:space="preserve"> = pos;</w:t>
      </w:r>
      <w:r w:rsidRPr="00AB4E5F">
        <w:br/>
      </w:r>
      <w:r w:rsidRPr="00AB4E5F">
        <w:rPr>
          <w:rStyle w:val="NormalTok"/>
          <w:rFonts w:ascii="Consolas" w:hAnsi="Consolas"/>
        </w:rPr>
        <w:t>}</w:t>
      </w:r>
    </w:p>
    <w:p w14:paraId="218E02FC" w14:textId="77777777" w:rsidR="00F54DAE" w:rsidRDefault="00F54DAE" w:rsidP="00F54DAE">
      <w:pPr>
        <w:pStyle w:val="a1"/>
      </w:pPr>
      <w:r>
        <w:lastRenderedPageBreak/>
        <w:t>Также класс содержит два вспомогательных поля:</w:t>
      </w:r>
    </w:p>
    <w:p w14:paraId="60153C09" w14:textId="77777777" w:rsidR="00F54DAE" w:rsidRDefault="00F54DAE" w:rsidP="00F54DAE">
      <w:pPr>
        <w:pStyle w:val="Compact"/>
        <w:numPr>
          <w:ilvl w:val="0"/>
          <w:numId w:val="19"/>
        </w:numPr>
      </w:pPr>
      <w:r>
        <w:rPr>
          <w:rStyle w:val="VerbatimChar"/>
        </w:rPr>
        <w:t>size_t m_line</w:t>
      </w:r>
      <w:r>
        <w:t xml:space="preserve"> — линия, где находится токен;</w:t>
      </w:r>
    </w:p>
    <w:p w14:paraId="29AD11D8" w14:textId="77777777" w:rsidR="00F54DAE" w:rsidRDefault="00F54DAE" w:rsidP="00F54DAE">
      <w:pPr>
        <w:pStyle w:val="Compact"/>
        <w:numPr>
          <w:ilvl w:val="0"/>
          <w:numId w:val="19"/>
        </w:numPr>
      </w:pPr>
      <w:r>
        <w:rPr>
          <w:rStyle w:val="VerbatimChar"/>
        </w:rPr>
        <w:t>size_t m_pos</w:t>
      </w:r>
      <w:r>
        <w:t xml:space="preserve"> — позиция в линии, где находится токен.</w:t>
      </w:r>
    </w:p>
    <w:p w14:paraId="6F924682" w14:textId="505E91AD" w:rsidR="00F54DAE" w:rsidRPr="0043520E" w:rsidRDefault="00311203" w:rsidP="00F54DAE">
      <w:pPr>
        <w:pStyle w:val="a1"/>
        <w:rPr>
          <w:lang w:val="en-US"/>
        </w:rPr>
      </w:pPr>
      <w:r>
        <w:t>Метод,</w:t>
      </w:r>
      <w:r w:rsidR="00F54DAE">
        <w:t xml:space="preserve"> реализующий определение типа токена </w:t>
      </w:r>
      <w:r>
        <w:t>по лексеме,</w:t>
      </w:r>
      <w:r w:rsidR="00F54DAE">
        <w:t xml:space="preserve"> использует набор сравнений, в каждом из которых, значение токена сравнивается с предопределенным значение и в случае равенства, возвращается предопределенный тип. Ниже</w:t>
      </w:r>
      <w:r w:rsidR="00F54DAE" w:rsidRPr="0043520E">
        <w:rPr>
          <w:lang w:val="en-US"/>
        </w:rPr>
        <w:t xml:space="preserve"> </w:t>
      </w:r>
      <w:r w:rsidR="00F54DAE">
        <w:t>приведен</w:t>
      </w:r>
      <w:r w:rsidR="00F54DAE" w:rsidRPr="0043520E">
        <w:rPr>
          <w:lang w:val="en-US"/>
        </w:rPr>
        <w:t xml:space="preserve"> </w:t>
      </w:r>
      <w:r w:rsidR="00F54DAE">
        <w:t>пример</w:t>
      </w:r>
      <w:r w:rsidR="00F54DAE" w:rsidRPr="0043520E">
        <w:rPr>
          <w:lang w:val="en-US"/>
        </w:rPr>
        <w:t xml:space="preserve"> </w:t>
      </w:r>
      <w:r w:rsidR="00F54DAE">
        <w:t>такого</w:t>
      </w:r>
      <w:r w:rsidR="00F54DAE" w:rsidRPr="0043520E">
        <w:rPr>
          <w:lang w:val="en-US"/>
        </w:rPr>
        <w:t xml:space="preserve"> </w:t>
      </w:r>
      <w:r w:rsidR="00F54DAE">
        <w:t>рода</w:t>
      </w:r>
      <w:r w:rsidR="00F54DAE" w:rsidRPr="0043520E">
        <w:rPr>
          <w:lang w:val="en-US"/>
        </w:rPr>
        <w:t xml:space="preserve"> </w:t>
      </w:r>
      <w:r w:rsidR="00F54DAE">
        <w:t>проверок</w:t>
      </w:r>
      <w:r w:rsidR="00F54DAE" w:rsidRPr="0043520E">
        <w:rPr>
          <w:lang w:val="en-US"/>
        </w:rPr>
        <w:t>:</w:t>
      </w:r>
    </w:p>
    <w:p w14:paraId="59A7EE86" w14:textId="77777777" w:rsidR="00F54DAE" w:rsidRPr="00AB4E5F" w:rsidRDefault="00F54DAE" w:rsidP="00AB4E5F">
      <w:pPr>
        <w:pStyle w:val="affd"/>
      </w:pPr>
      <w:r w:rsidRPr="00AB4E5F">
        <w:rPr>
          <w:rStyle w:val="ControlFlowTok"/>
          <w:rFonts w:ascii="Consolas" w:hAnsi="Consolas"/>
          <w:b w:val="0"/>
          <w:color w:val="auto"/>
        </w:rPr>
        <w:t>if</w:t>
      </w:r>
      <w:r w:rsidRPr="00AB4E5F">
        <w:rPr>
          <w:rStyle w:val="NormalTok"/>
          <w:rFonts w:ascii="Consolas" w:hAnsi="Consolas"/>
        </w:rPr>
        <w:t xml:space="preserve"> (lexeme == </w:t>
      </w:r>
      <w:r w:rsidRPr="00AB4E5F">
        <w:rPr>
          <w:rStyle w:val="StringTok"/>
          <w:rFonts w:ascii="Consolas" w:hAnsi="Consolas"/>
          <w:color w:val="auto"/>
        </w:rPr>
        <w:t>"let"</w:t>
      </w:r>
      <w:r w:rsidRPr="00AB4E5F">
        <w:rPr>
          <w:rStyle w:val="NormalTok"/>
          <w:rFonts w:ascii="Consolas" w:hAnsi="Consolas"/>
        </w:rPr>
        <w:t>)</w:t>
      </w:r>
      <w:r w:rsidRPr="00AB4E5F">
        <w:br/>
      </w:r>
      <w:r w:rsidRPr="00AB4E5F">
        <w:rPr>
          <w:rStyle w:val="NormalTok"/>
          <w:rFonts w:ascii="Consolas" w:hAnsi="Consolas"/>
        </w:rPr>
        <w:t xml:space="preserve">    </w:t>
      </w:r>
      <w:r w:rsidRPr="00AB4E5F">
        <w:rPr>
          <w:rStyle w:val="ControlFlowTok"/>
          <w:rFonts w:ascii="Consolas" w:hAnsi="Consolas"/>
          <w:b w:val="0"/>
          <w:color w:val="auto"/>
        </w:rPr>
        <w:t>return</w:t>
      </w:r>
      <w:r w:rsidRPr="00AB4E5F">
        <w:rPr>
          <w:rStyle w:val="NormalTok"/>
          <w:rFonts w:ascii="Consolas" w:hAnsi="Consolas"/>
        </w:rPr>
        <w:t xml:space="preserve"> TokenType::LET;</w:t>
      </w:r>
      <w:r w:rsidRPr="00AB4E5F">
        <w:br/>
      </w:r>
      <w:r w:rsidRPr="00AB4E5F">
        <w:rPr>
          <w:rStyle w:val="ControlFlowTok"/>
          <w:rFonts w:ascii="Consolas" w:hAnsi="Consolas"/>
          <w:b w:val="0"/>
          <w:color w:val="auto"/>
        </w:rPr>
        <w:t>if</w:t>
      </w:r>
      <w:r w:rsidRPr="00AB4E5F">
        <w:rPr>
          <w:rStyle w:val="NormalTok"/>
          <w:rFonts w:ascii="Consolas" w:hAnsi="Consolas"/>
        </w:rPr>
        <w:t xml:space="preserve"> (lexeme == </w:t>
      </w:r>
      <w:r w:rsidRPr="00AB4E5F">
        <w:rPr>
          <w:rStyle w:val="StringTok"/>
          <w:rFonts w:ascii="Consolas" w:hAnsi="Consolas"/>
          <w:color w:val="auto"/>
        </w:rPr>
        <w:t>"const"</w:t>
      </w:r>
      <w:r w:rsidRPr="00AB4E5F">
        <w:rPr>
          <w:rStyle w:val="NormalTok"/>
          <w:rFonts w:ascii="Consolas" w:hAnsi="Consolas"/>
        </w:rPr>
        <w:t>)</w:t>
      </w:r>
      <w:r w:rsidRPr="00AB4E5F">
        <w:br/>
      </w:r>
      <w:r w:rsidRPr="00AB4E5F">
        <w:rPr>
          <w:rStyle w:val="NormalTok"/>
          <w:rFonts w:ascii="Consolas" w:hAnsi="Consolas"/>
        </w:rPr>
        <w:t xml:space="preserve">    </w:t>
      </w:r>
      <w:r w:rsidRPr="00AB4E5F">
        <w:rPr>
          <w:rStyle w:val="ControlFlowTok"/>
          <w:rFonts w:ascii="Consolas" w:hAnsi="Consolas"/>
          <w:b w:val="0"/>
          <w:color w:val="auto"/>
        </w:rPr>
        <w:t>return</w:t>
      </w:r>
      <w:r w:rsidRPr="00AB4E5F">
        <w:rPr>
          <w:rStyle w:val="NormalTok"/>
          <w:rFonts w:ascii="Consolas" w:hAnsi="Consolas"/>
        </w:rPr>
        <w:t xml:space="preserve"> TokenType::CONST;</w:t>
      </w:r>
    </w:p>
    <w:p w14:paraId="1A7669EB" w14:textId="77777777" w:rsidR="00F54DAE" w:rsidRDefault="00F54DAE" w:rsidP="00F54DAE">
      <w:pPr>
        <w:pStyle w:val="a1"/>
      </w:pPr>
      <w:r>
        <w:t xml:space="preserve">Тип токена описывается с помощью перечисления </w:t>
      </w:r>
      <w:r>
        <w:rPr>
          <w:rStyle w:val="VerbatimChar"/>
        </w:rPr>
        <w:t>TokenType</w:t>
      </w:r>
      <w:r>
        <w:t>. Данное перечисление содержит типы всех допустимых токенов (59 штук).</w:t>
      </w:r>
    </w:p>
    <w:p w14:paraId="4BCA0AAD" w14:textId="5227CD0B" w:rsidR="00F54DAE" w:rsidRDefault="00F54DAE">
      <w:pPr>
        <w:pStyle w:val="a1"/>
      </w:pPr>
      <w:r>
        <w:t xml:space="preserve">Класс реализует методы для получения всех </w:t>
      </w:r>
      <w:r w:rsidR="00311203">
        <w:t>вышеобозначенных</w:t>
      </w:r>
      <w:r>
        <w:t xml:space="preserve"> полей класса, а также набор вспомогательных, для синтаксического анализатора.</w:t>
      </w:r>
    </w:p>
    <w:p w14:paraId="2108726E" w14:textId="77777777" w:rsidR="00F54DAE" w:rsidRDefault="00F54DAE">
      <w:pPr>
        <w:pStyle w:val="2"/>
      </w:pPr>
      <w:bookmarkStart w:id="13" w:name="результат-работы"/>
      <w:bookmarkStart w:id="14" w:name="_Toc39183121"/>
      <w:r>
        <w:t>Результат работы</w:t>
      </w:r>
      <w:bookmarkEnd w:id="13"/>
      <w:bookmarkEnd w:id="14"/>
    </w:p>
    <w:p w14:paraId="5C1AA8CC" w14:textId="77777777" w:rsidR="00F54DAE" w:rsidRDefault="00F54DAE" w:rsidP="00F54DAE">
      <w:pPr>
        <w:pStyle w:val="a1"/>
      </w:pPr>
      <w:r>
        <w:t>Результатом работы лексического анализатора является набор токенов.</w:t>
      </w:r>
    </w:p>
    <w:p w14:paraId="05CA74DA" w14:textId="77777777" w:rsidR="00F54DAE" w:rsidRDefault="00F54DAE">
      <w:pPr>
        <w:pStyle w:val="12"/>
      </w:pPr>
      <w:bookmarkStart w:id="15" w:name="синтаксический-анализ"/>
      <w:bookmarkStart w:id="16" w:name="_Toc39183122"/>
      <w:r>
        <w:lastRenderedPageBreak/>
        <w:t>Синтаксический анализ</w:t>
      </w:r>
      <w:bookmarkEnd w:id="15"/>
      <w:bookmarkEnd w:id="16"/>
    </w:p>
    <w:p w14:paraId="42F18166" w14:textId="77777777" w:rsidR="00F54DAE" w:rsidRDefault="00F54DAE">
      <w:pPr>
        <w:pStyle w:val="2"/>
      </w:pPr>
      <w:bookmarkStart w:id="17" w:name="описание-1"/>
      <w:bookmarkStart w:id="18" w:name="_Toc39183123"/>
      <w:r>
        <w:t>Описание</w:t>
      </w:r>
      <w:bookmarkEnd w:id="17"/>
      <w:bookmarkEnd w:id="18"/>
    </w:p>
    <w:p w14:paraId="45FDF45B" w14:textId="63B0A515" w:rsidR="00F54DAE" w:rsidRDefault="00F54DAE" w:rsidP="00F54DAE">
      <w:pPr>
        <w:pStyle w:val="a1"/>
      </w:pPr>
      <w:r>
        <w:t xml:space="preserve">Задача синтаксического анализатора — провести разбор текста программы, сопоставив его с эталоном, данным в описании </w:t>
      </w:r>
      <w:r w:rsidR="00311203">
        <w:t>языках [</w:t>
      </w:r>
      <w:r>
        <w:t>1]. Структура конструкций синтаксического анализатора более сложна, чем структура идентификаторов и чисел. Поэтому для описания синтаксиса языка нужны более мощные грамматики нежели регулярные. Для этих целей были использованы контекстно-свободные грамматики.</w:t>
      </w:r>
    </w:p>
    <w:p w14:paraId="3A9419C8" w14:textId="77777777" w:rsidR="00F54DAE" w:rsidRDefault="00F54DAE">
      <w:pPr>
        <w:pStyle w:val="3"/>
      </w:pPr>
      <w:bookmarkStart w:id="19" w:name="грамматика"/>
      <w:bookmarkStart w:id="20" w:name="_Toc39183124"/>
      <w:r>
        <w:t>Грамматика</w:t>
      </w:r>
      <w:bookmarkEnd w:id="19"/>
      <w:bookmarkEnd w:id="20"/>
    </w:p>
    <w:p w14:paraId="5EADD583" w14:textId="77777777" w:rsidR="00F54DAE" w:rsidRDefault="00F54DAE" w:rsidP="00F54DAE">
      <w:pPr>
        <w:pStyle w:val="a1"/>
      </w:pPr>
      <w:r>
        <w:t>Входной язык имеет следующую грамматику. Грамматика описана в форме Бэкуса-Наура.</w:t>
      </w:r>
    </w:p>
    <w:p w14:paraId="4DE4E3D9" w14:textId="77777777" w:rsidR="00F54DAE" w:rsidRPr="00AB4E5F" w:rsidRDefault="00F54DAE" w:rsidP="00AB4E5F">
      <w:pPr>
        <w:pStyle w:val="affd"/>
      </w:pPr>
      <w:r w:rsidRPr="00AB4E5F">
        <w:rPr>
          <w:rStyle w:val="VerbatimChar"/>
          <w:sz w:val="24"/>
        </w:rPr>
        <w:t>primary_expression</w:t>
      </w:r>
      <w:r w:rsidRPr="00AB4E5F">
        <w:br/>
      </w:r>
      <w:r w:rsidRPr="00AB4E5F">
        <w:rPr>
          <w:rStyle w:val="VerbatimChar"/>
          <w:sz w:val="24"/>
        </w:rPr>
        <w:t xml:space="preserve">    : IDENTIFIER</w:t>
      </w:r>
      <w:r w:rsidRPr="00AB4E5F">
        <w:br/>
      </w:r>
      <w:r w:rsidRPr="00AB4E5F">
        <w:rPr>
          <w:rStyle w:val="VerbatimChar"/>
          <w:sz w:val="24"/>
        </w:rPr>
        <w:t xml:space="preserve">    | CONSTANT</w:t>
      </w:r>
      <w:r w:rsidRPr="00AB4E5F">
        <w:br/>
      </w:r>
      <w:r w:rsidRPr="00AB4E5F">
        <w:rPr>
          <w:rStyle w:val="VerbatimChar"/>
          <w:sz w:val="24"/>
        </w:rPr>
        <w:t xml:space="preserve">    | "true"</w:t>
      </w:r>
      <w:r w:rsidRPr="00AB4E5F">
        <w:br/>
      </w:r>
      <w:r w:rsidRPr="00AB4E5F">
        <w:rPr>
          <w:rStyle w:val="VerbatimChar"/>
          <w:sz w:val="24"/>
        </w:rPr>
        <w:t xml:space="preserve">    | "false"</w:t>
      </w:r>
      <w:r w:rsidRPr="00AB4E5F">
        <w:br/>
      </w:r>
      <w:r w:rsidRPr="00AB4E5F">
        <w:rPr>
          <w:rStyle w:val="VerbatimChar"/>
          <w:sz w:val="24"/>
        </w:rPr>
        <w:t xml:space="preserve">    | STRING_LITERAL</w:t>
      </w:r>
      <w:r w:rsidRPr="00AB4E5F">
        <w:br/>
      </w:r>
      <w:r w:rsidRPr="00AB4E5F">
        <w:rPr>
          <w:rStyle w:val="VerbatimChar"/>
          <w:sz w:val="24"/>
        </w:rPr>
        <w:t xml:space="preserve">    | '(' expression ')'</w:t>
      </w:r>
      <w:r w:rsidRPr="00AB4E5F">
        <w:br/>
      </w:r>
      <w:r w:rsidRPr="00AB4E5F">
        <w:rPr>
          <w:rStyle w:val="VerbatimChar"/>
          <w:sz w:val="24"/>
        </w:rPr>
        <w:t xml:space="preserve">    ;</w:t>
      </w:r>
      <w:r w:rsidRPr="00AB4E5F">
        <w:br/>
      </w:r>
      <w:r w:rsidRPr="00AB4E5F">
        <w:br/>
      </w:r>
      <w:r w:rsidRPr="00AB4E5F">
        <w:rPr>
          <w:rStyle w:val="VerbatimChar"/>
          <w:sz w:val="24"/>
        </w:rPr>
        <w:t>type_specifier</w:t>
      </w:r>
      <w:r w:rsidRPr="00AB4E5F">
        <w:br/>
      </w:r>
      <w:r w:rsidRPr="00AB4E5F">
        <w:rPr>
          <w:rStyle w:val="VerbatimChar"/>
          <w:sz w:val="24"/>
        </w:rPr>
        <w:t xml:space="preserve">    : "number"</w:t>
      </w:r>
      <w:r w:rsidRPr="00AB4E5F">
        <w:br/>
      </w:r>
      <w:r w:rsidRPr="00AB4E5F">
        <w:rPr>
          <w:rStyle w:val="VerbatimChar"/>
          <w:sz w:val="24"/>
        </w:rPr>
        <w:t xml:space="preserve">    | "boolean"</w:t>
      </w:r>
      <w:r w:rsidRPr="00AB4E5F">
        <w:br/>
      </w:r>
      <w:r w:rsidRPr="00AB4E5F">
        <w:rPr>
          <w:rStyle w:val="VerbatimChar"/>
          <w:sz w:val="24"/>
        </w:rPr>
        <w:t xml:space="preserve">    | "number[]"</w:t>
      </w:r>
      <w:r w:rsidRPr="00AB4E5F">
        <w:br/>
      </w:r>
      <w:r w:rsidRPr="00AB4E5F">
        <w:rPr>
          <w:rStyle w:val="VerbatimChar"/>
          <w:sz w:val="24"/>
        </w:rPr>
        <w:t xml:space="preserve">    | "boolean[]"</w:t>
      </w:r>
      <w:r w:rsidRPr="00AB4E5F">
        <w:br/>
      </w:r>
      <w:r w:rsidRPr="00AB4E5F">
        <w:rPr>
          <w:rStyle w:val="VerbatimChar"/>
          <w:sz w:val="24"/>
        </w:rPr>
        <w:t xml:space="preserve">    | "void"</w:t>
      </w:r>
      <w:r w:rsidRPr="00AB4E5F">
        <w:br/>
      </w:r>
      <w:r w:rsidRPr="00AB4E5F">
        <w:rPr>
          <w:rStyle w:val="VerbatimChar"/>
          <w:sz w:val="24"/>
        </w:rPr>
        <w:t xml:space="preserve">    ;</w:t>
      </w:r>
      <w:r w:rsidRPr="00AB4E5F">
        <w:br/>
      </w:r>
      <w:r w:rsidRPr="00AB4E5F">
        <w:br/>
      </w:r>
      <w:r w:rsidRPr="00AB4E5F">
        <w:rPr>
          <w:rStyle w:val="VerbatimChar"/>
          <w:sz w:val="24"/>
        </w:rPr>
        <w:t>type_qualifier</w:t>
      </w:r>
      <w:r w:rsidRPr="00AB4E5F">
        <w:br/>
      </w:r>
      <w:r w:rsidRPr="00AB4E5F">
        <w:rPr>
          <w:rStyle w:val="VerbatimChar"/>
          <w:sz w:val="24"/>
        </w:rPr>
        <w:t xml:space="preserve">    : "let"</w:t>
      </w:r>
      <w:r w:rsidRPr="00AB4E5F">
        <w:br/>
      </w:r>
      <w:r w:rsidRPr="00AB4E5F">
        <w:rPr>
          <w:rStyle w:val="VerbatimChar"/>
          <w:sz w:val="24"/>
        </w:rPr>
        <w:t xml:space="preserve">    | "const"</w:t>
      </w:r>
      <w:r w:rsidRPr="00AB4E5F">
        <w:br/>
      </w:r>
      <w:r w:rsidRPr="00AB4E5F">
        <w:rPr>
          <w:rStyle w:val="VerbatimChar"/>
          <w:sz w:val="24"/>
        </w:rPr>
        <w:t xml:space="preserve">    ;</w:t>
      </w:r>
      <w:r w:rsidRPr="00AB4E5F">
        <w:br/>
      </w:r>
      <w:r w:rsidRPr="00AB4E5F">
        <w:br/>
      </w:r>
      <w:r w:rsidRPr="00AB4E5F">
        <w:rPr>
          <w:rStyle w:val="VerbatimChar"/>
          <w:sz w:val="24"/>
        </w:rPr>
        <w:t>direct_declarator</w:t>
      </w:r>
      <w:r w:rsidRPr="00AB4E5F">
        <w:br/>
      </w:r>
      <w:r w:rsidRPr="00AB4E5F">
        <w:rPr>
          <w:rStyle w:val="VerbatimChar"/>
          <w:sz w:val="24"/>
        </w:rPr>
        <w:t xml:space="preserve">    : IDENTIFIER ':' type_specifier</w:t>
      </w:r>
      <w:r w:rsidRPr="00AB4E5F">
        <w:br/>
      </w:r>
      <w:r w:rsidRPr="00AB4E5F">
        <w:rPr>
          <w:rStyle w:val="VerbatimChar"/>
          <w:sz w:val="24"/>
        </w:rPr>
        <w:t xml:space="preserve">    ;</w:t>
      </w:r>
      <w:r w:rsidRPr="00AB4E5F">
        <w:br/>
      </w:r>
      <w:r w:rsidRPr="00AB4E5F">
        <w:rPr>
          <w:rStyle w:val="VerbatimChar"/>
          <w:sz w:val="24"/>
        </w:rPr>
        <w:lastRenderedPageBreak/>
        <w:t xml:space="preserve">    </w:t>
      </w:r>
      <w:r w:rsidRPr="00AB4E5F">
        <w:br/>
      </w:r>
      <w:r w:rsidRPr="00AB4E5F">
        <w:rPr>
          <w:rStyle w:val="VerbatimChar"/>
          <w:sz w:val="24"/>
        </w:rPr>
        <w:t>direct_declarator_list</w:t>
      </w:r>
      <w:r w:rsidRPr="00AB4E5F">
        <w:br/>
      </w:r>
      <w:r w:rsidRPr="00AB4E5F">
        <w:rPr>
          <w:rStyle w:val="VerbatimChar"/>
          <w:sz w:val="24"/>
        </w:rPr>
        <w:t xml:space="preserve">    : direct_declarator</w:t>
      </w:r>
      <w:r w:rsidRPr="00AB4E5F">
        <w:br/>
      </w:r>
      <w:r w:rsidRPr="00AB4E5F">
        <w:rPr>
          <w:rStyle w:val="VerbatimChar"/>
          <w:sz w:val="24"/>
        </w:rPr>
        <w:t xml:space="preserve">    | direct_declarator_list ',' direct_declarator</w:t>
      </w:r>
      <w:r w:rsidRPr="00AB4E5F">
        <w:br/>
      </w:r>
      <w:r w:rsidRPr="00AB4E5F">
        <w:br/>
      </w:r>
      <w:r w:rsidRPr="00AB4E5F">
        <w:rPr>
          <w:rStyle w:val="VerbatimChar"/>
          <w:sz w:val="24"/>
        </w:rPr>
        <w:t>declaration_specifiers</w:t>
      </w:r>
      <w:r w:rsidRPr="00AB4E5F">
        <w:br/>
      </w:r>
      <w:r w:rsidRPr="00AB4E5F">
        <w:rPr>
          <w:rStyle w:val="VerbatimChar"/>
          <w:sz w:val="24"/>
        </w:rPr>
        <w:t xml:space="preserve">    : type_qualifier direct_declarator ';'</w:t>
      </w:r>
      <w:r w:rsidRPr="00AB4E5F">
        <w:br/>
      </w:r>
      <w:r w:rsidRPr="00AB4E5F">
        <w:rPr>
          <w:rStyle w:val="VerbatimChar"/>
          <w:sz w:val="24"/>
        </w:rPr>
        <w:t xml:space="preserve">    | type_qualifier direct_declarator '=' expression</w:t>
      </w:r>
      <w:r w:rsidRPr="00AB4E5F">
        <w:br/>
      </w:r>
      <w:r w:rsidRPr="00AB4E5F">
        <w:rPr>
          <w:rStyle w:val="VerbatimChar"/>
          <w:sz w:val="24"/>
        </w:rPr>
        <w:t xml:space="preserve">    ;</w:t>
      </w:r>
      <w:r w:rsidRPr="00AB4E5F">
        <w:br/>
      </w:r>
      <w:r w:rsidRPr="00AB4E5F">
        <w:br/>
      </w:r>
      <w:r w:rsidRPr="00AB4E5F">
        <w:rPr>
          <w:rStyle w:val="VerbatimChar"/>
          <w:sz w:val="24"/>
        </w:rPr>
        <w:t>postfix_expression</w:t>
      </w:r>
      <w:r w:rsidRPr="00AB4E5F">
        <w:br/>
      </w:r>
      <w:r w:rsidRPr="00AB4E5F">
        <w:rPr>
          <w:rStyle w:val="VerbatimChar"/>
          <w:sz w:val="24"/>
        </w:rPr>
        <w:t xml:space="preserve">    : primary_expression</w:t>
      </w:r>
      <w:r w:rsidRPr="00AB4E5F">
        <w:br/>
      </w:r>
      <w:r w:rsidRPr="00AB4E5F">
        <w:rPr>
          <w:rStyle w:val="VerbatimChar"/>
          <w:sz w:val="24"/>
        </w:rPr>
        <w:t xml:space="preserve">    | postfix_expression '[' expression ']'</w:t>
      </w:r>
      <w:r w:rsidRPr="00AB4E5F">
        <w:br/>
      </w:r>
      <w:r w:rsidRPr="00AB4E5F">
        <w:rPr>
          <w:rStyle w:val="VerbatimChar"/>
          <w:sz w:val="24"/>
        </w:rPr>
        <w:t xml:space="preserve">    | postfix_expression '(' ')'</w:t>
      </w:r>
      <w:r w:rsidRPr="00AB4E5F">
        <w:br/>
      </w:r>
      <w:r w:rsidRPr="00AB4E5F">
        <w:rPr>
          <w:rStyle w:val="VerbatimChar"/>
          <w:sz w:val="24"/>
        </w:rPr>
        <w:t xml:space="preserve">    | postfix_expression '(' argument_expression_list ')'</w:t>
      </w:r>
      <w:r w:rsidRPr="00AB4E5F">
        <w:br/>
      </w:r>
      <w:r w:rsidRPr="00AB4E5F">
        <w:rPr>
          <w:rStyle w:val="VerbatimChar"/>
          <w:sz w:val="24"/>
        </w:rPr>
        <w:t xml:space="preserve">    | postfix_expression "++"</w:t>
      </w:r>
      <w:r w:rsidRPr="00AB4E5F">
        <w:br/>
      </w:r>
      <w:r w:rsidRPr="00AB4E5F">
        <w:rPr>
          <w:rStyle w:val="VerbatimChar"/>
          <w:sz w:val="24"/>
        </w:rPr>
        <w:t xml:space="preserve">    | postfix_expression "--"</w:t>
      </w:r>
      <w:r w:rsidRPr="00AB4E5F">
        <w:br/>
      </w:r>
      <w:r w:rsidRPr="00AB4E5F">
        <w:rPr>
          <w:rStyle w:val="VerbatimChar"/>
          <w:sz w:val="24"/>
        </w:rPr>
        <w:t xml:space="preserve">    ;</w:t>
      </w:r>
      <w:r w:rsidRPr="00AB4E5F">
        <w:br/>
      </w:r>
      <w:r w:rsidRPr="00AB4E5F">
        <w:br/>
      </w:r>
      <w:r w:rsidRPr="00AB4E5F">
        <w:rPr>
          <w:rStyle w:val="VerbatimChar"/>
          <w:sz w:val="24"/>
        </w:rPr>
        <w:t>argument_expression_list</w:t>
      </w:r>
      <w:r w:rsidRPr="00AB4E5F">
        <w:br/>
      </w:r>
      <w:r w:rsidRPr="00AB4E5F">
        <w:rPr>
          <w:rStyle w:val="VerbatimChar"/>
          <w:sz w:val="24"/>
        </w:rPr>
        <w:t xml:space="preserve">    : assignment_expression</w:t>
      </w:r>
      <w:r w:rsidRPr="00AB4E5F">
        <w:br/>
      </w:r>
      <w:r w:rsidRPr="00AB4E5F">
        <w:rPr>
          <w:rStyle w:val="VerbatimChar"/>
          <w:sz w:val="24"/>
        </w:rPr>
        <w:t xml:space="preserve">    | argument_expression_list ',' assignment_expression</w:t>
      </w:r>
      <w:r w:rsidRPr="00AB4E5F">
        <w:br/>
      </w:r>
      <w:r w:rsidRPr="00AB4E5F">
        <w:rPr>
          <w:rStyle w:val="VerbatimChar"/>
          <w:sz w:val="24"/>
        </w:rPr>
        <w:t xml:space="preserve">    ;</w:t>
      </w:r>
      <w:r w:rsidRPr="00AB4E5F">
        <w:br/>
      </w:r>
      <w:r w:rsidRPr="00AB4E5F">
        <w:br/>
      </w:r>
      <w:r w:rsidRPr="00AB4E5F">
        <w:rPr>
          <w:rStyle w:val="VerbatimChar"/>
          <w:sz w:val="24"/>
        </w:rPr>
        <w:t>unary_expression</w:t>
      </w:r>
      <w:r w:rsidRPr="00AB4E5F">
        <w:br/>
      </w:r>
      <w:r w:rsidRPr="00AB4E5F">
        <w:rPr>
          <w:rStyle w:val="VerbatimChar"/>
          <w:sz w:val="24"/>
        </w:rPr>
        <w:t xml:space="preserve">    : postfix_expression</w:t>
      </w:r>
      <w:r w:rsidRPr="00AB4E5F">
        <w:br/>
      </w:r>
      <w:r w:rsidRPr="00AB4E5F">
        <w:rPr>
          <w:rStyle w:val="VerbatimChar"/>
          <w:sz w:val="24"/>
        </w:rPr>
        <w:t xml:space="preserve">    | unary_operator cast_expression</w:t>
      </w:r>
      <w:r w:rsidRPr="00AB4E5F">
        <w:br/>
      </w:r>
      <w:r w:rsidRPr="00AB4E5F">
        <w:rPr>
          <w:rStyle w:val="VerbatimChar"/>
          <w:sz w:val="24"/>
        </w:rPr>
        <w:t xml:space="preserve">    ;</w:t>
      </w:r>
      <w:r w:rsidRPr="00AB4E5F">
        <w:br/>
      </w:r>
      <w:r w:rsidRPr="00AB4E5F">
        <w:br/>
      </w:r>
      <w:r w:rsidRPr="00AB4E5F">
        <w:rPr>
          <w:rStyle w:val="VerbatimChar"/>
          <w:sz w:val="24"/>
        </w:rPr>
        <w:t>unary_operator</w:t>
      </w:r>
      <w:r w:rsidRPr="00AB4E5F">
        <w:br/>
      </w:r>
      <w:r w:rsidRPr="00AB4E5F">
        <w:rPr>
          <w:rStyle w:val="VerbatimChar"/>
          <w:sz w:val="24"/>
        </w:rPr>
        <w:t xml:space="preserve">    : '-'</w:t>
      </w:r>
      <w:r w:rsidRPr="00AB4E5F">
        <w:br/>
      </w:r>
      <w:r w:rsidRPr="00AB4E5F">
        <w:rPr>
          <w:rStyle w:val="VerbatimChar"/>
          <w:sz w:val="24"/>
        </w:rPr>
        <w:t xml:space="preserve">    | '!'</w:t>
      </w:r>
      <w:r w:rsidRPr="00AB4E5F">
        <w:br/>
      </w:r>
      <w:r w:rsidRPr="00AB4E5F">
        <w:rPr>
          <w:rStyle w:val="VerbatimChar"/>
          <w:sz w:val="24"/>
        </w:rPr>
        <w:t xml:space="preserve">    ;</w:t>
      </w:r>
      <w:r w:rsidRPr="00AB4E5F">
        <w:br/>
      </w:r>
      <w:r w:rsidRPr="00AB4E5F">
        <w:br/>
      </w:r>
      <w:r w:rsidRPr="00AB4E5F">
        <w:rPr>
          <w:rStyle w:val="VerbatimChar"/>
          <w:sz w:val="24"/>
        </w:rPr>
        <w:t>multiplicative_expression</w:t>
      </w:r>
      <w:r w:rsidRPr="00AB4E5F">
        <w:br/>
      </w:r>
      <w:r w:rsidRPr="00AB4E5F">
        <w:rPr>
          <w:rStyle w:val="VerbatimChar"/>
          <w:sz w:val="24"/>
        </w:rPr>
        <w:t xml:space="preserve">    : unary_expression</w:t>
      </w:r>
      <w:r w:rsidRPr="00AB4E5F">
        <w:br/>
      </w:r>
      <w:r w:rsidRPr="00AB4E5F">
        <w:rPr>
          <w:rStyle w:val="VerbatimChar"/>
          <w:sz w:val="24"/>
        </w:rPr>
        <w:t xml:space="preserve">    | multiplicative_expression '*' unary_expression</w:t>
      </w:r>
      <w:r w:rsidRPr="00AB4E5F">
        <w:br/>
      </w:r>
      <w:r w:rsidRPr="00AB4E5F">
        <w:rPr>
          <w:rStyle w:val="VerbatimChar"/>
          <w:sz w:val="24"/>
        </w:rPr>
        <w:t xml:space="preserve">    | multiplicative_expression '/' unary_expression</w:t>
      </w:r>
      <w:r w:rsidRPr="00AB4E5F">
        <w:br/>
      </w:r>
      <w:r w:rsidRPr="00AB4E5F">
        <w:rPr>
          <w:rStyle w:val="VerbatimChar"/>
          <w:sz w:val="24"/>
        </w:rPr>
        <w:t xml:space="preserve">    ;</w:t>
      </w:r>
      <w:r w:rsidRPr="00AB4E5F">
        <w:br/>
      </w:r>
      <w:r w:rsidRPr="00AB4E5F">
        <w:br/>
      </w:r>
      <w:r w:rsidRPr="00AB4E5F">
        <w:rPr>
          <w:rStyle w:val="VerbatimChar"/>
          <w:sz w:val="24"/>
        </w:rPr>
        <w:t>additive_expression</w:t>
      </w:r>
      <w:r w:rsidRPr="00AB4E5F">
        <w:br/>
      </w:r>
      <w:r w:rsidRPr="00AB4E5F">
        <w:rPr>
          <w:rStyle w:val="VerbatimChar"/>
          <w:sz w:val="24"/>
        </w:rPr>
        <w:t xml:space="preserve">    : multiplicative_expression</w:t>
      </w:r>
      <w:r w:rsidRPr="00AB4E5F">
        <w:br/>
      </w:r>
      <w:r w:rsidRPr="00AB4E5F">
        <w:rPr>
          <w:rStyle w:val="VerbatimChar"/>
          <w:sz w:val="24"/>
        </w:rPr>
        <w:t xml:space="preserve">    | additive_expression '+' multiplicative_expression</w:t>
      </w:r>
      <w:r w:rsidRPr="00AB4E5F">
        <w:br/>
      </w:r>
      <w:r w:rsidRPr="00AB4E5F">
        <w:rPr>
          <w:rStyle w:val="VerbatimChar"/>
          <w:sz w:val="24"/>
        </w:rPr>
        <w:t xml:space="preserve">    | additive_expression '-' multiplicative_expression</w:t>
      </w:r>
      <w:r w:rsidRPr="00AB4E5F">
        <w:br/>
      </w:r>
      <w:r w:rsidRPr="00AB4E5F">
        <w:rPr>
          <w:rStyle w:val="VerbatimChar"/>
          <w:sz w:val="24"/>
        </w:rPr>
        <w:t xml:space="preserve">    ;</w:t>
      </w:r>
      <w:r w:rsidRPr="00AB4E5F">
        <w:br/>
      </w:r>
      <w:r w:rsidRPr="00AB4E5F">
        <w:br/>
      </w:r>
      <w:r w:rsidRPr="00AB4E5F">
        <w:rPr>
          <w:rStyle w:val="VerbatimChar"/>
          <w:sz w:val="24"/>
        </w:rPr>
        <w:t>relational_expression</w:t>
      </w:r>
      <w:r w:rsidRPr="00AB4E5F">
        <w:br/>
      </w:r>
      <w:r w:rsidRPr="00AB4E5F">
        <w:rPr>
          <w:rStyle w:val="VerbatimChar"/>
          <w:sz w:val="24"/>
        </w:rPr>
        <w:t xml:space="preserve">    : additive_expression</w:t>
      </w:r>
      <w:r w:rsidRPr="00AB4E5F">
        <w:br/>
      </w:r>
      <w:r w:rsidRPr="00AB4E5F">
        <w:rPr>
          <w:rStyle w:val="VerbatimChar"/>
          <w:sz w:val="24"/>
        </w:rPr>
        <w:lastRenderedPageBreak/>
        <w:t xml:space="preserve">    | relational_expression '&lt;' additive_expression</w:t>
      </w:r>
      <w:r w:rsidRPr="00AB4E5F">
        <w:br/>
      </w:r>
      <w:r w:rsidRPr="00AB4E5F">
        <w:rPr>
          <w:rStyle w:val="VerbatimChar"/>
          <w:sz w:val="24"/>
        </w:rPr>
        <w:t xml:space="preserve">    | relational_expression '&gt;' additive_expression</w:t>
      </w:r>
      <w:r w:rsidRPr="00AB4E5F">
        <w:br/>
      </w:r>
      <w:r w:rsidRPr="00AB4E5F">
        <w:rPr>
          <w:rStyle w:val="VerbatimChar"/>
          <w:sz w:val="24"/>
        </w:rPr>
        <w:t xml:space="preserve">    | relational_expression "&lt;=" additive_expression</w:t>
      </w:r>
      <w:r w:rsidRPr="00AB4E5F">
        <w:br/>
      </w:r>
      <w:r w:rsidRPr="00AB4E5F">
        <w:rPr>
          <w:rStyle w:val="VerbatimChar"/>
          <w:sz w:val="24"/>
        </w:rPr>
        <w:t xml:space="preserve">    | relational_expression "&gt;=" additive_expression</w:t>
      </w:r>
      <w:r w:rsidRPr="00AB4E5F">
        <w:br/>
      </w:r>
      <w:r w:rsidRPr="00AB4E5F">
        <w:rPr>
          <w:rStyle w:val="VerbatimChar"/>
          <w:sz w:val="24"/>
        </w:rPr>
        <w:t xml:space="preserve">    ;</w:t>
      </w:r>
      <w:r w:rsidRPr="00AB4E5F">
        <w:br/>
      </w:r>
      <w:r w:rsidRPr="00AB4E5F">
        <w:br/>
      </w:r>
      <w:r w:rsidRPr="00AB4E5F">
        <w:rPr>
          <w:rStyle w:val="VerbatimChar"/>
          <w:sz w:val="24"/>
        </w:rPr>
        <w:t>equality_expression</w:t>
      </w:r>
      <w:r w:rsidRPr="00AB4E5F">
        <w:br/>
      </w:r>
      <w:r w:rsidRPr="00AB4E5F">
        <w:rPr>
          <w:rStyle w:val="VerbatimChar"/>
          <w:sz w:val="24"/>
        </w:rPr>
        <w:t xml:space="preserve">    : relational_expression</w:t>
      </w:r>
      <w:r w:rsidRPr="00AB4E5F">
        <w:br/>
      </w:r>
      <w:r w:rsidRPr="00AB4E5F">
        <w:rPr>
          <w:rStyle w:val="VerbatimChar"/>
          <w:sz w:val="24"/>
        </w:rPr>
        <w:t xml:space="preserve">    | equality_expression "!=" relational_expression</w:t>
      </w:r>
      <w:r w:rsidRPr="00AB4E5F">
        <w:br/>
      </w:r>
      <w:r w:rsidRPr="00AB4E5F">
        <w:rPr>
          <w:rStyle w:val="VerbatimChar"/>
          <w:sz w:val="24"/>
        </w:rPr>
        <w:t xml:space="preserve">    | equality_expression "==" relational_expression</w:t>
      </w:r>
      <w:r w:rsidRPr="00AB4E5F">
        <w:br/>
      </w:r>
      <w:r w:rsidRPr="00AB4E5F">
        <w:rPr>
          <w:rStyle w:val="VerbatimChar"/>
          <w:sz w:val="24"/>
        </w:rPr>
        <w:t xml:space="preserve">    ;</w:t>
      </w:r>
      <w:r w:rsidRPr="00AB4E5F">
        <w:br/>
      </w:r>
      <w:r w:rsidRPr="00AB4E5F">
        <w:br/>
      </w:r>
      <w:r w:rsidRPr="00AB4E5F">
        <w:rPr>
          <w:rStyle w:val="VerbatimChar"/>
          <w:sz w:val="24"/>
        </w:rPr>
        <w:t>logical_and_expression</w:t>
      </w:r>
      <w:r w:rsidRPr="00AB4E5F">
        <w:br/>
      </w:r>
      <w:r w:rsidRPr="00AB4E5F">
        <w:rPr>
          <w:rStyle w:val="VerbatimChar"/>
          <w:sz w:val="24"/>
        </w:rPr>
        <w:t xml:space="preserve">    : equality_expression</w:t>
      </w:r>
      <w:r w:rsidRPr="00AB4E5F">
        <w:br/>
      </w:r>
      <w:r w:rsidRPr="00AB4E5F">
        <w:rPr>
          <w:rStyle w:val="VerbatimChar"/>
          <w:sz w:val="24"/>
        </w:rPr>
        <w:t xml:space="preserve">    | logical_and_expression "&amp;&amp;" equality_expression</w:t>
      </w:r>
      <w:r w:rsidRPr="00AB4E5F">
        <w:br/>
      </w:r>
      <w:r w:rsidRPr="00AB4E5F">
        <w:rPr>
          <w:rStyle w:val="VerbatimChar"/>
          <w:sz w:val="24"/>
        </w:rPr>
        <w:t xml:space="preserve">    ;</w:t>
      </w:r>
      <w:r w:rsidRPr="00AB4E5F">
        <w:br/>
      </w:r>
      <w:r w:rsidRPr="00AB4E5F">
        <w:br/>
      </w:r>
      <w:r w:rsidRPr="00AB4E5F">
        <w:rPr>
          <w:rStyle w:val="VerbatimChar"/>
          <w:sz w:val="24"/>
        </w:rPr>
        <w:t>logical_or_expression</w:t>
      </w:r>
      <w:r w:rsidRPr="00AB4E5F">
        <w:br/>
      </w:r>
      <w:r w:rsidRPr="00AB4E5F">
        <w:rPr>
          <w:rStyle w:val="VerbatimChar"/>
          <w:sz w:val="24"/>
        </w:rPr>
        <w:t xml:space="preserve">    : logical_and_expression</w:t>
      </w:r>
      <w:r w:rsidRPr="00AB4E5F">
        <w:br/>
      </w:r>
      <w:r w:rsidRPr="00AB4E5F">
        <w:rPr>
          <w:rStyle w:val="VerbatimChar"/>
          <w:sz w:val="24"/>
        </w:rPr>
        <w:t xml:space="preserve">    | logical_or_expression "||" logical_and_expression</w:t>
      </w:r>
      <w:r w:rsidRPr="00AB4E5F">
        <w:br/>
      </w:r>
      <w:r w:rsidRPr="00AB4E5F">
        <w:rPr>
          <w:rStyle w:val="VerbatimChar"/>
          <w:sz w:val="24"/>
        </w:rPr>
        <w:t xml:space="preserve">    ;</w:t>
      </w:r>
      <w:r w:rsidRPr="00AB4E5F">
        <w:br/>
      </w:r>
      <w:r w:rsidRPr="00AB4E5F">
        <w:br/>
      </w:r>
      <w:r w:rsidRPr="00AB4E5F">
        <w:rPr>
          <w:rStyle w:val="VerbatimChar"/>
          <w:sz w:val="24"/>
        </w:rPr>
        <w:t>assignment_expression</w:t>
      </w:r>
      <w:r w:rsidRPr="00AB4E5F">
        <w:br/>
      </w:r>
      <w:r w:rsidRPr="00AB4E5F">
        <w:rPr>
          <w:rStyle w:val="VerbatimChar"/>
          <w:sz w:val="24"/>
        </w:rPr>
        <w:t xml:space="preserve">    : logical_or_expression</w:t>
      </w:r>
      <w:r w:rsidRPr="00AB4E5F">
        <w:br/>
      </w:r>
      <w:r w:rsidRPr="00AB4E5F">
        <w:rPr>
          <w:rStyle w:val="VerbatimChar"/>
          <w:sz w:val="24"/>
        </w:rPr>
        <w:t xml:space="preserve">    | unary_expression assignment_operator assignment_expression</w:t>
      </w:r>
      <w:r w:rsidRPr="00AB4E5F">
        <w:br/>
      </w:r>
      <w:r w:rsidRPr="00AB4E5F">
        <w:rPr>
          <w:rStyle w:val="VerbatimChar"/>
          <w:sz w:val="24"/>
        </w:rPr>
        <w:t xml:space="preserve">    ;</w:t>
      </w:r>
      <w:r w:rsidRPr="00AB4E5F">
        <w:br/>
      </w:r>
      <w:r w:rsidRPr="00AB4E5F">
        <w:br/>
      </w:r>
      <w:r w:rsidRPr="00AB4E5F">
        <w:rPr>
          <w:rStyle w:val="VerbatimChar"/>
          <w:sz w:val="24"/>
        </w:rPr>
        <w:t>assignment_operator</w:t>
      </w:r>
      <w:r w:rsidRPr="00AB4E5F">
        <w:br/>
      </w:r>
      <w:r w:rsidRPr="00AB4E5F">
        <w:rPr>
          <w:rStyle w:val="VerbatimChar"/>
          <w:sz w:val="24"/>
        </w:rPr>
        <w:t xml:space="preserve">    : '='</w:t>
      </w:r>
      <w:r w:rsidRPr="00AB4E5F">
        <w:br/>
      </w:r>
      <w:r w:rsidRPr="00AB4E5F">
        <w:rPr>
          <w:rStyle w:val="VerbatimChar"/>
          <w:sz w:val="24"/>
        </w:rPr>
        <w:t xml:space="preserve">    | MUL_ASSIGN</w:t>
      </w:r>
      <w:r w:rsidRPr="00AB4E5F">
        <w:br/>
      </w:r>
      <w:r w:rsidRPr="00AB4E5F">
        <w:rPr>
          <w:rStyle w:val="VerbatimChar"/>
          <w:sz w:val="24"/>
        </w:rPr>
        <w:t xml:space="preserve">    | DIV_ASSIGN</w:t>
      </w:r>
      <w:r w:rsidRPr="00AB4E5F">
        <w:br/>
      </w:r>
      <w:r w:rsidRPr="00AB4E5F">
        <w:rPr>
          <w:rStyle w:val="VerbatimChar"/>
          <w:sz w:val="24"/>
        </w:rPr>
        <w:t xml:space="preserve">    | MOD_ASSIGN</w:t>
      </w:r>
      <w:r w:rsidRPr="00AB4E5F">
        <w:br/>
      </w:r>
      <w:r w:rsidRPr="00AB4E5F">
        <w:rPr>
          <w:rStyle w:val="VerbatimChar"/>
          <w:sz w:val="24"/>
        </w:rPr>
        <w:t xml:space="preserve">    | ADD_ASSIGN</w:t>
      </w:r>
      <w:r w:rsidRPr="00AB4E5F">
        <w:br/>
      </w:r>
      <w:r w:rsidRPr="00AB4E5F">
        <w:rPr>
          <w:rStyle w:val="VerbatimChar"/>
          <w:sz w:val="24"/>
        </w:rPr>
        <w:t xml:space="preserve">    | SUB_ASSIGN</w:t>
      </w:r>
      <w:r w:rsidRPr="00AB4E5F">
        <w:br/>
      </w:r>
      <w:r w:rsidRPr="00AB4E5F">
        <w:rPr>
          <w:rStyle w:val="VerbatimChar"/>
          <w:sz w:val="24"/>
        </w:rPr>
        <w:t xml:space="preserve">    ;</w:t>
      </w:r>
      <w:r w:rsidRPr="00AB4E5F">
        <w:br/>
      </w:r>
      <w:r w:rsidRPr="00AB4E5F">
        <w:br/>
      </w:r>
      <w:r w:rsidRPr="00AB4E5F">
        <w:rPr>
          <w:rStyle w:val="VerbatimChar"/>
          <w:sz w:val="24"/>
        </w:rPr>
        <w:t>expression</w:t>
      </w:r>
      <w:r w:rsidRPr="00AB4E5F">
        <w:br/>
      </w:r>
      <w:r w:rsidRPr="00AB4E5F">
        <w:rPr>
          <w:rStyle w:val="VerbatimChar"/>
          <w:sz w:val="24"/>
        </w:rPr>
        <w:t xml:space="preserve">    : assignment_expression</w:t>
      </w:r>
      <w:r w:rsidRPr="00AB4E5F">
        <w:br/>
      </w:r>
      <w:r w:rsidRPr="00AB4E5F">
        <w:rPr>
          <w:rStyle w:val="VerbatimChar"/>
          <w:sz w:val="24"/>
        </w:rPr>
        <w:t xml:space="preserve">    | expression ',' assignment_expression</w:t>
      </w:r>
      <w:r w:rsidRPr="00AB4E5F">
        <w:br/>
      </w:r>
      <w:r w:rsidRPr="00AB4E5F">
        <w:rPr>
          <w:rStyle w:val="VerbatimChar"/>
          <w:sz w:val="24"/>
        </w:rPr>
        <w:t xml:space="preserve">    ;</w:t>
      </w:r>
      <w:r w:rsidRPr="00AB4E5F">
        <w:br/>
      </w:r>
      <w:r w:rsidRPr="00AB4E5F">
        <w:br/>
      </w:r>
      <w:r w:rsidRPr="00AB4E5F">
        <w:rPr>
          <w:rStyle w:val="VerbatimChar"/>
          <w:sz w:val="24"/>
        </w:rPr>
        <w:t>constant_expression</w:t>
      </w:r>
      <w:r w:rsidRPr="00AB4E5F">
        <w:br/>
      </w:r>
      <w:r w:rsidRPr="00AB4E5F">
        <w:rPr>
          <w:rStyle w:val="VerbatimChar"/>
          <w:sz w:val="24"/>
        </w:rPr>
        <w:t xml:space="preserve">    : conditional_expression</w:t>
      </w:r>
      <w:r w:rsidRPr="00AB4E5F">
        <w:br/>
      </w:r>
      <w:r w:rsidRPr="00AB4E5F">
        <w:rPr>
          <w:rStyle w:val="VerbatimChar"/>
          <w:sz w:val="24"/>
        </w:rPr>
        <w:t xml:space="preserve">    ;</w:t>
      </w:r>
      <w:r w:rsidRPr="00AB4E5F">
        <w:br/>
      </w:r>
      <w:r w:rsidRPr="00AB4E5F">
        <w:rPr>
          <w:rStyle w:val="VerbatimChar"/>
          <w:sz w:val="24"/>
        </w:rPr>
        <w:t xml:space="preserve">    </w:t>
      </w:r>
      <w:r w:rsidRPr="00AB4E5F">
        <w:br/>
      </w:r>
      <w:r w:rsidRPr="00AB4E5F">
        <w:rPr>
          <w:rStyle w:val="VerbatimChar"/>
          <w:sz w:val="24"/>
        </w:rPr>
        <w:t>identifier_list</w:t>
      </w:r>
      <w:r w:rsidRPr="00AB4E5F">
        <w:br/>
      </w:r>
      <w:r w:rsidRPr="00AB4E5F">
        <w:rPr>
          <w:rStyle w:val="VerbatimChar"/>
          <w:sz w:val="24"/>
        </w:rPr>
        <w:t xml:space="preserve">    : IDENTIFIER</w:t>
      </w:r>
      <w:r w:rsidRPr="00AB4E5F">
        <w:br/>
      </w:r>
      <w:r w:rsidRPr="00AB4E5F">
        <w:rPr>
          <w:rStyle w:val="VerbatimChar"/>
          <w:sz w:val="24"/>
        </w:rPr>
        <w:t xml:space="preserve">    | identifier_list ',' IDENTIFIER</w:t>
      </w:r>
      <w:r w:rsidRPr="00AB4E5F">
        <w:br/>
      </w:r>
      <w:r w:rsidRPr="00AB4E5F">
        <w:rPr>
          <w:rStyle w:val="VerbatimChar"/>
          <w:sz w:val="24"/>
        </w:rPr>
        <w:lastRenderedPageBreak/>
        <w:t xml:space="preserve">    ;</w:t>
      </w:r>
      <w:r w:rsidRPr="00AB4E5F">
        <w:br/>
      </w:r>
      <w:r w:rsidRPr="00AB4E5F">
        <w:rPr>
          <w:rStyle w:val="VerbatimChar"/>
          <w:sz w:val="24"/>
        </w:rPr>
        <w:t xml:space="preserve">    </w:t>
      </w:r>
      <w:r w:rsidRPr="00AB4E5F">
        <w:br/>
      </w:r>
      <w:r w:rsidRPr="00AB4E5F">
        <w:rPr>
          <w:rStyle w:val="VerbatimChar"/>
          <w:sz w:val="24"/>
        </w:rPr>
        <w:t xml:space="preserve">    </w:t>
      </w:r>
      <w:r w:rsidRPr="00AB4E5F">
        <w:br/>
      </w:r>
      <w:r w:rsidRPr="00AB4E5F">
        <w:rPr>
          <w:rStyle w:val="VerbatimChar"/>
          <w:sz w:val="24"/>
        </w:rPr>
        <w:t>initializer_list</w:t>
      </w:r>
      <w:r w:rsidRPr="00AB4E5F">
        <w:br/>
      </w:r>
      <w:r w:rsidRPr="00AB4E5F">
        <w:rPr>
          <w:rStyle w:val="VerbatimChar"/>
          <w:sz w:val="24"/>
        </w:rPr>
        <w:t xml:space="preserve">    : initializer</w:t>
      </w:r>
      <w:r w:rsidRPr="00AB4E5F">
        <w:br/>
      </w:r>
      <w:r w:rsidRPr="00AB4E5F">
        <w:rPr>
          <w:rStyle w:val="VerbatimChar"/>
          <w:sz w:val="24"/>
        </w:rPr>
        <w:t xml:space="preserve">    | initializer_list ',' initializer</w:t>
      </w:r>
      <w:r w:rsidRPr="00AB4E5F">
        <w:br/>
      </w:r>
      <w:r w:rsidRPr="00AB4E5F">
        <w:rPr>
          <w:rStyle w:val="VerbatimChar"/>
          <w:sz w:val="24"/>
        </w:rPr>
        <w:t xml:space="preserve">    ;</w:t>
      </w:r>
      <w:r w:rsidRPr="00AB4E5F">
        <w:br/>
      </w:r>
      <w:r w:rsidRPr="00AB4E5F">
        <w:br/>
      </w:r>
      <w:r w:rsidRPr="00AB4E5F">
        <w:rPr>
          <w:rStyle w:val="VerbatimChar"/>
          <w:sz w:val="24"/>
        </w:rPr>
        <w:t>statement</w:t>
      </w:r>
      <w:r w:rsidRPr="00AB4E5F">
        <w:br/>
      </w:r>
      <w:r w:rsidRPr="00AB4E5F">
        <w:rPr>
          <w:rStyle w:val="VerbatimChar"/>
          <w:sz w:val="24"/>
        </w:rPr>
        <w:t xml:space="preserve">    : compound_statement</w:t>
      </w:r>
      <w:r w:rsidRPr="00AB4E5F">
        <w:br/>
      </w:r>
      <w:r w:rsidRPr="00AB4E5F">
        <w:rPr>
          <w:rStyle w:val="VerbatimChar"/>
          <w:sz w:val="24"/>
        </w:rPr>
        <w:t xml:space="preserve">    | expression_statement</w:t>
      </w:r>
      <w:r w:rsidRPr="00AB4E5F">
        <w:br/>
      </w:r>
      <w:r w:rsidRPr="00AB4E5F">
        <w:rPr>
          <w:rStyle w:val="VerbatimChar"/>
          <w:sz w:val="24"/>
        </w:rPr>
        <w:t xml:space="preserve">    | selection_statement</w:t>
      </w:r>
      <w:r w:rsidRPr="00AB4E5F">
        <w:br/>
      </w:r>
      <w:r w:rsidRPr="00AB4E5F">
        <w:rPr>
          <w:rStyle w:val="VerbatimChar"/>
          <w:sz w:val="24"/>
        </w:rPr>
        <w:t xml:space="preserve">    | iteration_statement</w:t>
      </w:r>
      <w:r w:rsidRPr="00AB4E5F">
        <w:br/>
      </w:r>
      <w:r w:rsidRPr="00AB4E5F">
        <w:rPr>
          <w:rStyle w:val="VerbatimChar"/>
          <w:sz w:val="24"/>
        </w:rPr>
        <w:t xml:space="preserve">    ;</w:t>
      </w:r>
      <w:r w:rsidRPr="00AB4E5F">
        <w:br/>
      </w:r>
      <w:r w:rsidRPr="00AB4E5F">
        <w:rPr>
          <w:rStyle w:val="VerbatimChar"/>
          <w:sz w:val="24"/>
        </w:rPr>
        <w:t xml:space="preserve">    </w:t>
      </w:r>
      <w:r w:rsidRPr="00AB4E5F">
        <w:br/>
      </w:r>
      <w:r w:rsidRPr="00AB4E5F">
        <w:rPr>
          <w:rStyle w:val="VerbatimChar"/>
          <w:sz w:val="24"/>
        </w:rPr>
        <w:t xml:space="preserve">    </w:t>
      </w:r>
      <w:r w:rsidRPr="00AB4E5F">
        <w:br/>
      </w:r>
      <w:r w:rsidRPr="00AB4E5F">
        <w:rPr>
          <w:rStyle w:val="VerbatimChar"/>
          <w:sz w:val="24"/>
        </w:rPr>
        <w:t>compound_statement</w:t>
      </w:r>
      <w:r w:rsidRPr="00AB4E5F">
        <w:br/>
      </w:r>
      <w:r w:rsidRPr="00AB4E5F">
        <w:rPr>
          <w:rStyle w:val="VerbatimChar"/>
          <w:sz w:val="24"/>
        </w:rPr>
        <w:t xml:space="preserve">    : '{' '}'</w:t>
      </w:r>
      <w:r w:rsidRPr="00AB4E5F">
        <w:br/>
      </w:r>
      <w:r w:rsidRPr="00AB4E5F">
        <w:rPr>
          <w:rStyle w:val="VerbatimChar"/>
          <w:sz w:val="24"/>
        </w:rPr>
        <w:t xml:space="preserve">    | '{' statement_list '}'</w:t>
      </w:r>
      <w:r w:rsidRPr="00AB4E5F">
        <w:br/>
      </w:r>
      <w:r w:rsidRPr="00AB4E5F">
        <w:rPr>
          <w:rStyle w:val="VerbatimChar"/>
          <w:sz w:val="24"/>
        </w:rPr>
        <w:t xml:space="preserve">    ;</w:t>
      </w:r>
      <w:r w:rsidRPr="00AB4E5F">
        <w:br/>
      </w:r>
      <w:r w:rsidRPr="00AB4E5F">
        <w:rPr>
          <w:rStyle w:val="VerbatimChar"/>
          <w:sz w:val="24"/>
        </w:rPr>
        <w:t xml:space="preserve">    </w:t>
      </w:r>
      <w:r w:rsidRPr="00AB4E5F">
        <w:br/>
      </w:r>
      <w:r w:rsidRPr="00AB4E5F">
        <w:rPr>
          <w:rStyle w:val="VerbatimChar"/>
          <w:sz w:val="24"/>
        </w:rPr>
        <w:t>statement_list</w:t>
      </w:r>
      <w:r w:rsidRPr="00AB4E5F">
        <w:br/>
      </w:r>
      <w:r w:rsidRPr="00AB4E5F">
        <w:rPr>
          <w:rStyle w:val="VerbatimChar"/>
          <w:sz w:val="24"/>
        </w:rPr>
        <w:t xml:space="preserve">    : statement</w:t>
      </w:r>
      <w:r w:rsidRPr="00AB4E5F">
        <w:br/>
      </w:r>
      <w:r w:rsidRPr="00AB4E5F">
        <w:rPr>
          <w:rStyle w:val="VerbatimChar"/>
          <w:sz w:val="24"/>
        </w:rPr>
        <w:t xml:space="preserve">    | statement_list statement</w:t>
      </w:r>
      <w:r w:rsidRPr="00AB4E5F">
        <w:br/>
      </w:r>
      <w:r w:rsidRPr="00AB4E5F">
        <w:rPr>
          <w:rStyle w:val="VerbatimChar"/>
          <w:sz w:val="24"/>
        </w:rPr>
        <w:t xml:space="preserve">    ;</w:t>
      </w:r>
      <w:r w:rsidRPr="00AB4E5F">
        <w:br/>
      </w:r>
      <w:r w:rsidRPr="00AB4E5F">
        <w:br/>
      </w:r>
      <w:r w:rsidRPr="00AB4E5F">
        <w:rPr>
          <w:rStyle w:val="VerbatimChar"/>
          <w:sz w:val="24"/>
        </w:rPr>
        <w:t>expression_statement</w:t>
      </w:r>
      <w:r w:rsidRPr="00AB4E5F">
        <w:br/>
      </w:r>
      <w:r w:rsidRPr="00AB4E5F">
        <w:rPr>
          <w:rStyle w:val="VerbatimChar"/>
          <w:sz w:val="24"/>
        </w:rPr>
        <w:t xml:space="preserve">    : ';'</w:t>
      </w:r>
      <w:r w:rsidRPr="00AB4E5F">
        <w:br/>
      </w:r>
      <w:r w:rsidRPr="00AB4E5F">
        <w:rPr>
          <w:rStyle w:val="VerbatimChar"/>
          <w:sz w:val="24"/>
        </w:rPr>
        <w:t xml:space="preserve">    | expression ';'</w:t>
      </w:r>
      <w:r w:rsidRPr="00AB4E5F">
        <w:br/>
      </w:r>
      <w:r w:rsidRPr="00AB4E5F">
        <w:rPr>
          <w:rStyle w:val="VerbatimChar"/>
          <w:sz w:val="24"/>
        </w:rPr>
        <w:t xml:space="preserve">    ;</w:t>
      </w:r>
      <w:r w:rsidRPr="00AB4E5F">
        <w:br/>
      </w:r>
      <w:r w:rsidRPr="00AB4E5F">
        <w:br/>
      </w:r>
      <w:r w:rsidRPr="00AB4E5F">
        <w:rPr>
          <w:rStyle w:val="VerbatimChar"/>
          <w:sz w:val="24"/>
        </w:rPr>
        <w:t>selection_statement</w:t>
      </w:r>
      <w:r w:rsidRPr="00AB4E5F">
        <w:br/>
      </w:r>
      <w:r w:rsidRPr="00AB4E5F">
        <w:rPr>
          <w:rStyle w:val="VerbatimChar"/>
          <w:sz w:val="24"/>
        </w:rPr>
        <w:t xml:space="preserve">    : "if" '(' expression ')' statement</w:t>
      </w:r>
      <w:r w:rsidRPr="00AB4E5F">
        <w:br/>
      </w:r>
      <w:r w:rsidRPr="00AB4E5F">
        <w:rPr>
          <w:rStyle w:val="VerbatimChar"/>
          <w:sz w:val="24"/>
        </w:rPr>
        <w:t xml:space="preserve">    | "if" '(' expression ')' statement "else" statement</w:t>
      </w:r>
      <w:r w:rsidRPr="00AB4E5F">
        <w:br/>
      </w:r>
      <w:r w:rsidRPr="00AB4E5F">
        <w:rPr>
          <w:rStyle w:val="VerbatimChar"/>
          <w:sz w:val="24"/>
        </w:rPr>
        <w:t xml:space="preserve">    ;</w:t>
      </w:r>
      <w:r w:rsidRPr="00AB4E5F">
        <w:br/>
      </w:r>
      <w:r w:rsidRPr="00AB4E5F">
        <w:br/>
      </w:r>
      <w:r w:rsidRPr="00AB4E5F">
        <w:rPr>
          <w:rStyle w:val="VerbatimChar"/>
          <w:sz w:val="24"/>
        </w:rPr>
        <w:t>iteration_statement</w:t>
      </w:r>
      <w:r w:rsidRPr="00AB4E5F">
        <w:br/>
      </w:r>
      <w:r w:rsidRPr="00AB4E5F">
        <w:rPr>
          <w:rStyle w:val="VerbatimChar"/>
          <w:sz w:val="24"/>
        </w:rPr>
        <w:t xml:space="preserve">    : "while" '(' expression ')' statement</w:t>
      </w:r>
      <w:r w:rsidRPr="00AB4E5F">
        <w:br/>
      </w:r>
      <w:r w:rsidRPr="00AB4E5F">
        <w:rPr>
          <w:rStyle w:val="VerbatimChar"/>
          <w:sz w:val="24"/>
        </w:rPr>
        <w:t xml:space="preserve">    | "do" statement "while" '(' expression ')' ';'</w:t>
      </w:r>
      <w:r w:rsidRPr="00AB4E5F">
        <w:br/>
      </w:r>
      <w:r w:rsidRPr="00AB4E5F">
        <w:rPr>
          <w:rStyle w:val="VerbatimChar"/>
          <w:sz w:val="24"/>
        </w:rPr>
        <w:t xml:space="preserve">    | "for" '(' expression_statement expression_statement expression ')' statement</w:t>
      </w:r>
      <w:r w:rsidRPr="00AB4E5F">
        <w:br/>
      </w:r>
      <w:r w:rsidRPr="00AB4E5F">
        <w:rPr>
          <w:rStyle w:val="VerbatimChar"/>
          <w:sz w:val="24"/>
        </w:rPr>
        <w:t xml:space="preserve">    ;</w:t>
      </w:r>
      <w:r w:rsidRPr="00AB4E5F">
        <w:br/>
      </w:r>
      <w:r w:rsidRPr="00AB4E5F">
        <w:br/>
      </w:r>
      <w:r w:rsidRPr="00AB4E5F">
        <w:rPr>
          <w:rStyle w:val="VerbatimChar"/>
          <w:sz w:val="24"/>
        </w:rPr>
        <w:t>function_definition</w:t>
      </w:r>
      <w:r w:rsidRPr="00AB4E5F">
        <w:br/>
      </w:r>
      <w:r w:rsidRPr="00AB4E5F">
        <w:rPr>
          <w:rStyle w:val="VerbatimChar"/>
          <w:sz w:val="24"/>
        </w:rPr>
        <w:t xml:space="preserve">    : "function" IDENTIFIER '(' direct_declarator_list ')' ':' type_specifier</w:t>
      </w:r>
      <w:r w:rsidRPr="00AB4E5F">
        <w:br/>
      </w:r>
      <w:r w:rsidRPr="00AB4E5F">
        <w:rPr>
          <w:rStyle w:val="VerbatimChar"/>
          <w:sz w:val="24"/>
        </w:rPr>
        <w:t xml:space="preserve">    compound_statement</w:t>
      </w:r>
      <w:r w:rsidRPr="00AB4E5F">
        <w:br/>
      </w:r>
      <w:r w:rsidRPr="00AB4E5F">
        <w:rPr>
          <w:rStyle w:val="VerbatimChar"/>
          <w:sz w:val="24"/>
        </w:rPr>
        <w:t xml:space="preserve">    ;</w:t>
      </w:r>
    </w:p>
    <w:p w14:paraId="6105CCD4" w14:textId="77777777" w:rsidR="00F54DAE" w:rsidRPr="00FC4DEA" w:rsidRDefault="00F54DAE" w:rsidP="00F54DAE">
      <w:pPr>
        <w:pStyle w:val="a1"/>
        <w:rPr>
          <w:lang w:val="en-US"/>
        </w:rPr>
      </w:pPr>
      <w:r>
        <w:lastRenderedPageBreak/>
        <w:t>Для</w:t>
      </w:r>
      <w:r w:rsidRPr="00FC4DEA">
        <w:rPr>
          <w:lang w:val="en-US"/>
        </w:rPr>
        <w:t xml:space="preserve"> </w:t>
      </w:r>
      <w:r>
        <w:t>синтаксического</w:t>
      </w:r>
      <w:r w:rsidRPr="00FC4DEA">
        <w:rPr>
          <w:lang w:val="en-US"/>
        </w:rPr>
        <w:t xml:space="preserve"> </w:t>
      </w:r>
      <w:r>
        <w:t>анализа</w:t>
      </w:r>
      <w:r w:rsidRPr="00FC4DEA">
        <w:rPr>
          <w:lang w:val="en-US"/>
        </w:rPr>
        <w:t xml:space="preserve">, </w:t>
      </w:r>
      <w:r>
        <w:t>в</w:t>
      </w:r>
      <w:r w:rsidRPr="00FC4DEA">
        <w:rPr>
          <w:lang w:val="en-US"/>
        </w:rPr>
        <w:t xml:space="preserve"> </w:t>
      </w:r>
      <w:r>
        <w:t>данной</w:t>
      </w:r>
      <w:r w:rsidRPr="00FC4DEA">
        <w:rPr>
          <w:lang w:val="en-US"/>
        </w:rPr>
        <w:t xml:space="preserve"> </w:t>
      </w:r>
      <w:r>
        <w:t>работе</w:t>
      </w:r>
      <w:r w:rsidRPr="00FC4DEA">
        <w:rPr>
          <w:lang w:val="en-US"/>
        </w:rPr>
        <w:t xml:space="preserve">, </w:t>
      </w:r>
      <w:r>
        <w:t>используется</w:t>
      </w:r>
      <w:r w:rsidRPr="00FC4DEA">
        <w:rPr>
          <w:lang w:val="en-US"/>
        </w:rPr>
        <w:t xml:space="preserve"> </w:t>
      </w:r>
      <w:r>
        <w:t>метод</w:t>
      </w:r>
      <w:r w:rsidRPr="00FC4DEA">
        <w:rPr>
          <w:lang w:val="en-US"/>
        </w:rPr>
        <w:t xml:space="preserve"> </w:t>
      </w:r>
      <w:r>
        <w:t>рекурсивного</w:t>
      </w:r>
      <w:r w:rsidRPr="00FC4DEA">
        <w:rPr>
          <w:lang w:val="en-US"/>
        </w:rPr>
        <w:t xml:space="preserve"> </w:t>
      </w:r>
      <w:r>
        <w:t>спуска</w:t>
      </w:r>
      <w:r w:rsidRPr="00FC4DEA">
        <w:rPr>
          <w:lang w:val="en-US"/>
        </w:rPr>
        <w:t xml:space="preserve">. </w:t>
      </w:r>
      <w:r>
        <w:t>Суть</w:t>
      </w:r>
      <w:r w:rsidRPr="00FC4DEA">
        <w:rPr>
          <w:lang w:val="en-US"/>
        </w:rPr>
        <w:t xml:space="preserve"> </w:t>
      </w:r>
      <w:r>
        <w:t>метода</w:t>
      </w:r>
      <w:r w:rsidRPr="00FC4DEA">
        <w:rPr>
          <w:lang w:val="en-US"/>
        </w:rPr>
        <w:t xml:space="preserve">, </w:t>
      </w:r>
      <w:r>
        <w:t>заключается</w:t>
      </w:r>
      <w:r w:rsidRPr="00FC4DEA">
        <w:rPr>
          <w:lang w:val="en-US"/>
        </w:rPr>
        <w:t xml:space="preserve"> </w:t>
      </w:r>
      <w:r>
        <w:t>в</w:t>
      </w:r>
      <w:r w:rsidRPr="00FC4DEA">
        <w:rPr>
          <w:lang w:val="en-US"/>
        </w:rPr>
        <w:t xml:space="preserve"> </w:t>
      </w:r>
      <w:r>
        <w:t>создании</w:t>
      </w:r>
      <w:r w:rsidRPr="00FC4DEA">
        <w:rPr>
          <w:lang w:val="en-US"/>
        </w:rPr>
        <w:t xml:space="preserve"> </w:t>
      </w:r>
      <w:r>
        <w:t>ряда</w:t>
      </w:r>
      <w:r w:rsidRPr="00FC4DEA">
        <w:rPr>
          <w:lang w:val="en-US"/>
        </w:rPr>
        <w:t xml:space="preserve"> </w:t>
      </w:r>
      <w:r>
        <w:t>функций</w:t>
      </w:r>
      <w:r w:rsidRPr="00FC4DEA">
        <w:rPr>
          <w:lang w:val="en-US"/>
        </w:rPr>
        <w:t xml:space="preserve"> </w:t>
      </w:r>
      <w:r>
        <w:t>с</w:t>
      </w:r>
      <w:r w:rsidRPr="00FC4DEA">
        <w:rPr>
          <w:lang w:val="en-US"/>
        </w:rPr>
        <w:t xml:space="preserve"> </w:t>
      </w:r>
      <w:r>
        <w:t>именами</w:t>
      </w:r>
      <w:r w:rsidRPr="00FC4DEA">
        <w:rPr>
          <w:lang w:val="en-US"/>
        </w:rPr>
        <w:t xml:space="preserve">, </w:t>
      </w:r>
      <w:r>
        <w:t>как</w:t>
      </w:r>
      <w:r w:rsidRPr="00FC4DEA">
        <w:rPr>
          <w:lang w:val="en-US"/>
        </w:rPr>
        <w:t xml:space="preserve"> </w:t>
      </w:r>
      <w:r>
        <w:t>у</w:t>
      </w:r>
      <w:r w:rsidRPr="00FC4DEA">
        <w:rPr>
          <w:lang w:val="en-US"/>
        </w:rPr>
        <w:t xml:space="preserve"> </w:t>
      </w:r>
      <w:r>
        <w:t>продукций</w:t>
      </w:r>
      <w:r w:rsidRPr="00FC4DEA">
        <w:rPr>
          <w:lang w:val="en-US"/>
        </w:rPr>
        <w:t xml:space="preserve"> </w:t>
      </w:r>
      <w:r>
        <w:t>грамматики</w:t>
      </w:r>
      <w:r w:rsidRPr="00FC4DEA">
        <w:rPr>
          <w:lang w:val="en-US"/>
        </w:rPr>
        <w:t xml:space="preserve">. </w:t>
      </w:r>
      <w:r>
        <w:t>Процесс</w:t>
      </w:r>
      <w:r w:rsidRPr="00FC4DEA">
        <w:rPr>
          <w:lang w:val="en-US"/>
        </w:rPr>
        <w:t xml:space="preserve"> </w:t>
      </w:r>
      <w:r>
        <w:t>разбора</w:t>
      </w:r>
      <w:r w:rsidRPr="00FC4DEA">
        <w:rPr>
          <w:lang w:val="en-US"/>
        </w:rPr>
        <w:t xml:space="preserve"> </w:t>
      </w:r>
      <w:r>
        <w:t>начинается</w:t>
      </w:r>
      <w:r w:rsidRPr="00FC4DEA">
        <w:rPr>
          <w:lang w:val="en-US"/>
        </w:rPr>
        <w:t xml:space="preserve"> </w:t>
      </w:r>
      <w:r>
        <w:t>с</w:t>
      </w:r>
      <w:r w:rsidRPr="00FC4DEA">
        <w:rPr>
          <w:lang w:val="en-US"/>
        </w:rPr>
        <w:t xml:space="preserve"> </w:t>
      </w:r>
      <w:r>
        <w:t>главной</w:t>
      </w:r>
      <w:r w:rsidRPr="00FC4DEA">
        <w:rPr>
          <w:lang w:val="en-US"/>
        </w:rPr>
        <w:t xml:space="preserve"> </w:t>
      </w:r>
      <w:r>
        <w:t>продукции</w:t>
      </w:r>
      <w:r w:rsidRPr="00FC4DEA">
        <w:rPr>
          <w:lang w:val="en-US"/>
        </w:rPr>
        <w:t xml:space="preserve">, </w:t>
      </w:r>
      <w:r>
        <w:t>в</w:t>
      </w:r>
      <w:r w:rsidRPr="00FC4DEA">
        <w:rPr>
          <w:lang w:val="en-US"/>
        </w:rPr>
        <w:t xml:space="preserve"> </w:t>
      </w:r>
      <w:r>
        <w:t>процессе</w:t>
      </w:r>
      <w:r w:rsidRPr="00FC4DEA">
        <w:rPr>
          <w:lang w:val="en-US"/>
        </w:rPr>
        <w:t xml:space="preserve"> </w:t>
      </w:r>
      <w:r>
        <w:t>её</w:t>
      </w:r>
      <w:r w:rsidRPr="00FC4DEA">
        <w:rPr>
          <w:lang w:val="en-US"/>
        </w:rPr>
        <w:t xml:space="preserve"> </w:t>
      </w:r>
      <w:r>
        <w:t>разбора</w:t>
      </w:r>
      <w:r w:rsidRPr="00FC4DEA">
        <w:rPr>
          <w:lang w:val="en-US"/>
        </w:rPr>
        <w:t xml:space="preserve">, </w:t>
      </w:r>
      <w:r>
        <w:t>происходят</w:t>
      </w:r>
      <w:r w:rsidRPr="00FC4DEA">
        <w:rPr>
          <w:lang w:val="en-US"/>
        </w:rPr>
        <w:t xml:space="preserve"> </w:t>
      </w:r>
      <w:r>
        <w:t>переходы</w:t>
      </w:r>
      <w:r w:rsidRPr="00FC4DEA">
        <w:rPr>
          <w:lang w:val="en-US"/>
        </w:rPr>
        <w:t xml:space="preserve"> </w:t>
      </w:r>
      <w:r>
        <w:t>между</w:t>
      </w:r>
      <w:r w:rsidRPr="00FC4DEA">
        <w:rPr>
          <w:lang w:val="en-US"/>
        </w:rPr>
        <w:t xml:space="preserve"> </w:t>
      </w:r>
      <w:r>
        <w:t>правилами</w:t>
      </w:r>
      <w:r w:rsidRPr="00FC4DEA">
        <w:rPr>
          <w:lang w:val="en-US"/>
        </w:rPr>
        <w:t xml:space="preserve">, </w:t>
      </w:r>
      <w:r>
        <w:t>а</w:t>
      </w:r>
      <w:r w:rsidRPr="00FC4DEA">
        <w:rPr>
          <w:lang w:val="en-US"/>
        </w:rPr>
        <w:t xml:space="preserve"> </w:t>
      </w:r>
      <w:r>
        <w:t>значит</w:t>
      </w:r>
      <w:r w:rsidRPr="00FC4DEA">
        <w:rPr>
          <w:lang w:val="en-US"/>
        </w:rPr>
        <w:t xml:space="preserve"> </w:t>
      </w:r>
      <w:r>
        <w:t>и</w:t>
      </w:r>
      <w:r w:rsidRPr="00FC4DEA">
        <w:rPr>
          <w:lang w:val="en-US"/>
        </w:rPr>
        <w:t xml:space="preserve"> </w:t>
      </w:r>
      <w:r>
        <w:t>функциями</w:t>
      </w:r>
      <w:r w:rsidRPr="00FC4DEA">
        <w:rPr>
          <w:lang w:val="en-US"/>
        </w:rPr>
        <w:t xml:space="preserve"> </w:t>
      </w:r>
      <w:r>
        <w:t>обработчиками</w:t>
      </w:r>
      <w:r w:rsidRPr="00FC4DEA">
        <w:rPr>
          <w:lang w:val="en-US"/>
        </w:rPr>
        <w:t xml:space="preserve">, </w:t>
      </w:r>
      <w:r>
        <w:t>каждая</w:t>
      </w:r>
      <w:r w:rsidRPr="00FC4DEA">
        <w:rPr>
          <w:lang w:val="en-US"/>
        </w:rPr>
        <w:t xml:space="preserve"> </w:t>
      </w:r>
      <w:r>
        <w:t>из</w:t>
      </w:r>
      <w:r w:rsidRPr="00FC4DEA">
        <w:rPr>
          <w:lang w:val="en-US"/>
        </w:rPr>
        <w:t xml:space="preserve"> </w:t>
      </w:r>
      <w:r>
        <w:t>которых</w:t>
      </w:r>
      <w:r w:rsidRPr="00FC4DEA">
        <w:rPr>
          <w:lang w:val="en-US"/>
        </w:rPr>
        <w:t xml:space="preserve"> </w:t>
      </w:r>
      <w:r>
        <w:t>разбирает</w:t>
      </w:r>
      <w:r w:rsidRPr="00FC4DEA">
        <w:rPr>
          <w:lang w:val="en-US"/>
        </w:rPr>
        <w:t xml:space="preserve"> </w:t>
      </w:r>
      <w:r>
        <w:t>свою</w:t>
      </w:r>
      <w:r w:rsidRPr="00FC4DEA">
        <w:rPr>
          <w:lang w:val="en-US"/>
        </w:rPr>
        <w:t xml:space="preserve"> </w:t>
      </w:r>
      <w:r>
        <w:t>часть</w:t>
      </w:r>
      <w:r w:rsidRPr="00FC4DEA">
        <w:rPr>
          <w:lang w:val="en-US"/>
        </w:rPr>
        <w:t xml:space="preserve"> </w:t>
      </w:r>
      <w:r>
        <w:t>правила</w:t>
      </w:r>
      <w:r w:rsidRPr="00FC4DEA">
        <w:rPr>
          <w:lang w:val="en-US"/>
        </w:rPr>
        <w:t>.</w:t>
      </w:r>
    </w:p>
    <w:p w14:paraId="368FC86B" w14:textId="77777777" w:rsidR="00F54DAE" w:rsidRPr="00FC4DEA" w:rsidRDefault="00F54DAE">
      <w:pPr>
        <w:pStyle w:val="a1"/>
        <w:rPr>
          <w:lang w:val="en-US"/>
        </w:rPr>
      </w:pPr>
      <w:r>
        <w:t>Задача</w:t>
      </w:r>
      <w:r w:rsidRPr="00FC4DEA">
        <w:rPr>
          <w:lang w:val="en-US"/>
        </w:rPr>
        <w:t xml:space="preserve"> </w:t>
      </w:r>
      <w:r>
        <w:t>синтаксического</w:t>
      </w:r>
      <w:r w:rsidRPr="00FC4DEA">
        <w:rPr>
          <w:lang w:val="en-US"/>
        </w:rPr>
        <w:t xml:space="preserve"> </w:t>
      </w:r>
      <w:r>
        <w:t>анализа</w:t>
      </w:r>
      <w:r w:rsidRPr="00FC4DEA">
        <w:rPr>
          <w:lang w:val="en-US"/>
        </w:rPr>
        <w:t xml:space="preserve"> </w:t>
      </w:r>
      <w:r>
        <w:t>состоит</w:t>
      </w:r>
      <w:r w:rsidRPr="00FC4DEA">
        <w:rPr>
          <w:lang w:val="en-US"/>
        </w:rPr>
        <w:t xml:space="preserve"> </w:t>
      </w:r>
      <w:r>
        <w:t>в</w:t>
      </w:r>
      <w:r w:rsidRPr="00FC4DEA">
        <w:rPr>
          <w:lang w:val="en-US"/>
        </w:rPr>
        <w:t xml:space="preserve"> </w:t>
      </w:r>
      <w:r>
        <w:t>том</w:t>
      </w:r>
      <w:r w:rsidRPr="00FC4DEA">
        <w:rPr>
          <w:lang w:val="en-US"/>
        </w:rPr>
        <w:t xml:space="preserve">, </w:t>
      </w:r>
      <w:r>
        <w:t>чтобы</w:t>
      </w:r>
      <w:r w:rsidRPr="00FC4DEA">
        <w:rPr>
          <w:lang w:val="en-US"/>
        </w:rPr>
        <w:t xml:space="preserve"> </w:t>
      </w:r>
      <w:r>
        <w:t>определить</w:t>
      </w:r>
      <w:r w:rsidRPr="00FC4DEA">
        <w:rPr>
          <w:lang w:val="en-US"/>
        </w:rPr>
        <w:t xml:space="preserve"> </w:t>
      </w:r>
      <w:r>
        <w:t>имеет</w:t>
      </w:r>
      <w:r w:rsidRPr="00FC4DEA">
        <w:rPr>
          <w:lang w:val="en-US"/>
        </w:rPr>
        <w:t xml:space="preserve"> </w:t>
      </w:r>
      <w:r>
        <w:t>ли</w:t>
      </w:r>
      <w:r w:rsidRPr="00FC4DEA">
        <w:rPr>
          <w:lang w:val="en-US"/>
        </w:rPr>
        <w:t xml:space="preserve"> </w:t>
      </w:r>
      <w:r>
        <w:t>цепочка</w:t>
      </w:r>
      <w:r w:rsidRPr="00FC4DEA">
        <w:rPr>
          <w:lang w:val="en-US"/>
        </w:rPr>
        <w:t xml:space="preserve"> </w:t>
      </w:r>
      <w:r>
        <w:t>лексем</w:t>
      </w:r>
      <w:r w:rsidRPr="00FC4DEA">
        <w:rPr>
          <w:lang w:val="en-US"/>
        </w:rPr>
        <w:t xml:space="preserve"> </w:t>
      </w:r>
      <w:r>
        <w:t>конструкцию</w:t>
      </w:r>
      <w:r w:rsidRPr="00FC4DEA">
        <w:rPr>
          <w:lang w:val="en-US"/>
        </w:rPr>
        <w:t xml:space="preserve">, </w:t>
      </w:r>
      <w:r>
        <w:t>заданную</w:t>
      </w:r>
      <w:r w:rsidRPr="00FC4DEA">
        <w:rPr>
          <w:lang w:val="en-US"/>
        </w:rPr>
        <w:t xml:space="preserve"> </w:t>
      </w:r>
      <w:r>
        <w:t>синтаксисом</w:t>
      </w:r>
      <w:r w:rsidRPr="00FC4DEA">
        <w:rPr>
          <w:lang w:val="en-US"/>
        </w:rPr>
        <w:t xml:space="preserve"> </w:t>
      </w:r>
      <w:r>
        <w:t>языка</w:t>
      </w:r>
      <w:r w:rsidRPr="00FC4DEA">
        <w:rPr>
          <w:lang w:val="en-US"/>
        </w:rPr>
        <w:t xml:space="preserve">. </w:t>
      </w:r>
      <w:r>
        <w:t>Этот</w:t>
      </w:r>
      <w:r w:rsidRPr="00FC4DEA">
        <w:rPr>
          <w:lang w:val="en-US"/>
        </w:rPr>
        <w:t xml:space="preserve"> </w:t>
      </w:r>
      <w:r>
        <w:t>этап</w:t>
      </w:r>
      <w:r w:rsidRPr="00FC4DEA">
        <w:rPr>
          <w:lang w:val="en-US"/>
        </w:rPr>
        <w:t xml:space="preserve"> </w:t>
      </w:r>
      <w:r>
        <w:t>является</w:t>
      </w:r>
      <w:r w:rsidRPr="00FC4DEA">
        <w:rPr>
          <w:lang w:val="en-US"/>
        </w:rPr>
        <w:t xml:space="preserve"> </w:t>
      </w:r>
      <w:r>
        <w:t>основным</w:t>
      </w:r>
      <w:r w:rsidRPr="00FC4DEA">
        <w:rPr>
          <w:lang w:val="en-US"/>
        </w:rPr>
        <w:t xml:space="preserve"> </w:t>
      </w:r>
      <w:r>
        <w:t>для</w:t>
      </w:r>
      <w:r w:rsidRPr="00FC4DEA">
        <w:rPr>
          <w:lang w:val="en-US"/>
        </w:rPr>
        <w:t xml:space="preserve"> </w:t>
      </w:r>
      <w:r>
        <w:t>поиска</w:t>
      </w:r>
      <w:r w:rsidRPr="00FC4DEA">
        <w:rPr>
          <w:lang w:val="en-US"/>
        </w:rPr>
        <w:t xml:space="preserve"> </w:t>
      </w:r>
      <w:r>
        <w:t>ошибок</w:t>
      </w:r>
      <w:r w:rsidRPr="00FC4DEA">
        <w:rPr>
          <w:lang w:val="en-US"/>
        </w:rPr>
        <w:t xml:space="preserve"> </w:t>
      </w:r>
      <w:r>
        <w:t>в</w:t>
      </w:r>
      <w:r w:rsidRPr="00FC4DEA">
        <w:rPr>
          <w:lang w:val="en-US"/>
        </w:rPr>
        <w:t xml:space="preserve"> </w:t>
      </w:r>
      <w:r>
        <w:t>написанной</w:t>
      </w:r>
      <w:r w:rsidRPr="00FC4DEA">
        <w:rPr>
          <w:lang w:val="en-US"/>
        </w:rPr>
        <w:t xml:space="preserve"> </w:t>
      </w:r>
      <w:r>
        <w:t>программе</w:t>
      </w:r>
      <w:r w:rsidRPr="00FC4DEA">
        <w:rPr>
          <w:lang w:val="en-US"/>
        </w:rPr>
        <w:t>.</w:t>
      </w:r>
    </w:p>
    <w:p w14:paraId="45087DD3" w14:textId="77777777" w:rsidR="00F54DAE" w:rsidRPr="00FC4DEA" w:rsidRDefault="00F54DAE">
      <w:pPr>
        <w:pStyle w:val="a1"/>
        <w:rPr>
          <w:lang w:val="en-US"/>
        </w:rPr>
      </w:pPr>
      <w:r>
        <w:t>Результатом</w:t>
      </w:r>
      <w:r w:rsidRPr="00FC4DEA">
        <w:rPr>
          <w:lang w:val="en-US"/>
        </w:rPr>
        <w:t xml:space="preserve"> </w:t>
      </w:r>
      <w:r>
        <w:t>синтаксического</w:t>
      </w:r>
      <w:r w:rsidRPr="00FC4DEA">
        <w:rPr>
          <w:lang w:val="en-US"/>
        </w:rPr>
        <w:t xml:space="preserve"> </w:t>
      </w:r>
      <w:r>
        <w:t>анализа</w:t>
      </w:r>
      <w:r w:rsidRPr="00FC4DEA">
        <w:rPr>
          <w:lang w:val="en-US"/>
        </w:rPr>
        <w:t xml:space="preserve"> </w:t>
      </w:r>
      <w:r>
        <w:t>является</w:t>
      </w:r>
      <w:r w:rsidRPr="00FC4DEA">
        <w:rPr>
          <w:lang w:val="en-US"/>
        </w:rPr>
        <w:t xml:space="preserve"> AST. AST (Abstract Syntax Tree, </w:t>
      </w:r>
      <w:r>
        <w:t>абстрактное</w:t>
      </w:r>
      <w:r w:rsidRPr="00FC4DEA">
        <w:rPr>
          <w:lang w:val="en-US"/>
        </w:rPr>
        <w:t xml:space="preserve"> </w:t>
      </w:r>
      <w:r>
        <w:t>синтаксическое</w:t>
      </w:r>
      <w:r w:rsidRPr="00FC4DEA">
        <w:rPr>
          <w:lang w:val="en-US"/>
        </w:rPr>
        <w:t xml:space="preserve"> </w:t>
      </w:r>
      <w:r>
        <w:t>дерево</w:t>
      </w:r>
      <w:r w:rsidRPr="00FC4DEA">
        <w:rPr>
          <w:lang w:val="en-US"/>
        </w:rPr>
        <w:t xml:space="preserve">) — </w:t>
      </w:r>
      <w:r>
        <w:t>это</w:t>
      </w:r>
      <w:r w:rsidRPr="00FC4DEA">
        <w:rPr>
          <w:lang w:val="en-US"/>
        </w:rPr>
        <w:t xml:space="preserve"> </w:t>
      </w:r>
      <w:r>
        <w:t>дерево</w:t>
      </w:r>
      <w:r w:rsidRPr="00FC4DEA">
        <w:rPr>
          <w:lang w:val="en-US"/>
        </w:rPr>
        <w:t xml:space="preserve">, </w:t>
      </w:r>
      <w:r>
        <w:t>которое</w:t>
      </w:r>
      <w:r w:rsidRPr="00FC4DEA">
        <w:rPr>
          <w:lang w:val="en-US"/>
        </w:rPr>
        <w:t xml:space="preserve"> </w:t>
      </w:r>
      <w:r>
        <w:t>в</w:t>
      </w:r>
      <w:r w:rsidRPr="00FC4DEA">
        <w:rPr>
          <w:lang w:val="en-US"/>
        </w:rPr>
        <w:t xml:space="preserve"> </w:t>
      </w:r>
      <w:r>
        <w:t>абстрактном</w:t>
      </w:r>
      <w:r w:rsidRPr="00FC4DEA">
        <w:rPr>
          <w:lang w:val="en-US"/>
        </w:rPr>
        <w:t xml:space="preserve"> </w:t>
      </w:r>
      <w:r>
        <w:t>виде</w:t>
      </w:r>
      <w:r w:rsidRPr="00FC4DEA">
        <w:rPr>
          <w:lang w:val="en-US"/>
        </w:rPr>
        <w:t xml:space="preserve"> </w:t>
      </w:r>
      <w:r>
        <w:t>представляет</w:t>
      </w:r>
      <w:r w:rsidRPr="00FC4DEA">
        <w:rPr>
          <w:lang w:val="en-US"/>
        </w:rPr>
        <w:t xml:space="preserve"> </w:t>
      </w:r>
      <w:r>
        <w:t>структуру</w:t>
      </w:r>
      <w:r w:rsidRPr="00FC4DEA">
        <w:rPr>
          <w:lang w:val="en-US"/>
        </w:rPr>
        <w:t xml:space="preserve"> </w:t>
      </w:r>
      <w:r>
        <w:t>программы</w:t>
      </w:r>
      <w:r w:rsidRPr="00FC4DEA">
        <w:rPr>
          <w:lang w:val="en-US"/>
        </w:rPr>
        <w:t xml:space="preserve">. AST </w:t>
      </w:r>
      <w:r>
        <w:t>содержит</w:t>
      </w:r>
      <w:r w:rsidRPr="00FC4DEA">
        <w:rPr>
          <w:lang w:val="en-US"/>
        </w:rPr>
        <w:t xml:space="preserve"> </w:t>
      </w:r>
      <w:r>
        <w:t>полную</w:t>
      </w:r>
      <w:r w:rsidRPr="00FC4DEA">
        <w:rPr>
          <w:lang w:val="en-US"/>
        </w:rPr>
        <w:t xml:space="preserve"> </w:t>
      </w:r>
      <w:r>
        <w:t>синтаксическую</w:t>
      </w:r>
      <w:r w:rsidRPr="00FC4DEA">
        <w:rPr>
          <w:lang w:val="en-US"/>
        </w:rPr>
        <w:t xml:space="preserve"> </w:t>
      </w:r>
      <w:r>
        <w:t>модель</w:t>
      </w:r>
      <w:r w:rsidRPr="00FC4DEA">
        <w:rPr>
          <w:lang w:val="en-US"/>
        </w:rPr>
        <w:t xml:space="preserve"> </w:t>
      </w:r>
      <w:r>
        <w:t>программы</w:t>
      </w:r>
      <w:r w:rsidRPr="00FC4DEA">
        <w:rPr>
          <w:lang w:val="en-US"/>
        </w:rPr>
        <w:t xml:space="preserve"> </w:t>
      </w:r>
      <w:r>
        <w:t>без</w:t>
      </w:r>
      <w:r w:rsidRPr="00FC4DEA">
        <w:rPr>
          <w:lang w:val="en-US"/>
        </w:rPr>
        <w:t xml:space="preserve"> </w:t>
      </w:r>
      <w:r>
        <w:t>лишних</w:t>
      </w:r>
      <w:r w:rsidRPr="00FC4DEA">
        <w:rPr>
          <w:lang w:val="en-US"/>
        </w:rPr>
        <w:t xml:space="preserve"> </w:t>
      </w:r>
      <w:r>
        <w:t>деталей</w:t>
      </w:r>
      <w:r w:rsidRPr="00FC4DEA">
        <w:rPr>
          <w:lang w:val="en-US"/>
        </w:rPr>
        <w:t xml:space="preserve"> (</w:t>
      </w:r>
      <w:r>
        <w:t>таких</w:t>
      </w:r>
      <w:r w:rsidRPr="00FC4DEA">
        <w:rPr>
          <w:lang w:val="en-US"/>
        </w:rPr>
        <w:t xml:space="preserve">, </w:t>
      </w:r>
      <w:r>
        <w:t>как</w:t>
      </w:r>
      <w:r w:rsidRPr="00FC4DEA">
        <w:rPr>
          <w:lang w:val="en-US"/>
        </w:rPr>
        <w:t xml:space="preserve"> </w:t>
      </w:r>
      <w:r>
        <w:t>пробельные</w:t>
      </w:r>
      <w:r w:rsidRPr="00FC4DEA">
        <w:rPr>
          <w:lang w:val="en-US"/>
        </w:rPr>
        <w:t xml:space="preserve"> </w:t>
      </w:r>
      <w:r>
        <w:t>символы</w:t>
      </w:r>
      <w:r w:rsidRPr="00FC4DEA">
        <w:rPr>
          <w:lang w:val="en-US"/>
        </w:rPr>
        <w:t xml:space="preserve"> </w:t>
      </w:r>
      <w:r>
        <w:t>или</w:t>
      </w:r>
      <w:r w:rsidRPr="00FC4DEA">
        <w:rPr>
          <w:lang w:val="en-US"/>
        </w:rPr>
        <w:t xml:space="preserve"> </w:t>
      </w:r>
      <w:r>
        <w:t>комментарии</w:t>
      </w:r>
      <w:r w:rsidRPr="00FC4DEA">
        <w:rPr>
          <w:lang w:val="en-US"/>
        </w:rPr>
        <w:t>).</w:t>
      </w:r>
    </w:p>
    <w:p w14:paraId="71CFD008" w14:textId="7F95AB11" w:rsidR="00F54DAE" w:rsidRPr="00FC4DEA" w:rsidRDefault="00F54DAE">
      <w:pPr>
        <w:pStyle w:val="a1"/>
        <w:rPr>
          <w:lang w:val="en-US"/>
        </w:rPr>
      </w:pPr>
      <w:r w:rsidRPr="00FC4DEA">
        <w:rPr>
          <w:lang w:val="en-US"/>
        </w:rPr>
        <w:t xml:space="preserve">AST </w:t>
      </w:r>
      <w:r>
        <w:t>состоит</w:t>
      </w:r>
      <w:r w:rsidRPr="00FC4DEA">
        <w:rPr>
          <w:lang w:val="en-US"/>
        </w:rPr>
        <w:t xml:space="preserve"> </w:t>
      </w:r>
      <w:r>
        <w:t>из</w:t>
      </w:r>
      <w:r w:rsidRPr="00FC4DEA">
        <w:rPr>
          <w:lang w:val="en-US"/>
        </w:rPr>
        <w:t xml:space="preserve"> </w:t>
      </w:r>
      <w:r>
        <w:t>узлов</w:t>
      </w:r>
      <w:r w:rsidRPr="00FC4DEA">
        <w:rPr>
          <w:lang w:val="en-US"/>
        </w:rPr>
        <w:t xml:space="preserve">, </w:t>
      </w:r>
      <w:r>
        <w:t>каждый</w:t>
      </w:r>
      <w:r w:rsidRPr="00FC4DEA">
        <w:rPr>
          <w:lang w:val="en-US"/>
        </w:rPr>
        <w:t xml:space="preserve"> </w:t>
      </w:r>
      <w:r>
        <w:t>узел</w:t>
      </w:r>
      <w:r w:rsidRPr="00FC4DEA">
        <w:rPr>
          <w:lang w:val="en-US"/>
        </w:rPr>
        <w:t xml:space="preserve"> </w:t>
      </w:r>
      <w:r>
        <w:t>задается</w:t>
      </w:r>
      <w:r w:rsidRPr="00FC4DEA">
        <w:rPr>
          <w:lang w:val="en-US"/>
        </w:rPr>
        <w:t xml:space="preserve"> </w:t>
      </w:r>
      <w:r>
        <w:t>с</w:t>
      </w:r>
      <w:r w:rsidRPr="00FC4DEA">
        <w:rPr>
          <w:lang w:val="en-US"/>
        </w:rPr>
        <w:t xml:space="preserve"> </w:t>
      </w:r>
      <w:r>
        <w:t>помощью</w:t>
      </w:r>
      <w:r w:rsidRPr="00FC4DEA">
        <w:rPr>
          <w:lang w:val="en-US"/>
        </w:rPr>
        <w:t xml:space="preserve"> </w:t>
      </w:r>
      <w:r>
        <w:t>класса</w:t>
      </w:r>
      <w:r w:rsidRPr="00FC4DEA">
        <w:rPr>
          <w:lang w:val="en-US"/>
        </w:rPr>
        <w:t xml:space="preserve"> </w:t>
      </w:r>
      <w:r w:rsidRPr="00FC4DEA">
        <w:rPr>
          <w:rStyle w:val="VerbatimChar"/>
          <w:lang w:val="en-US"/>
        </w:rPr>
        <w:t>Node</w:t>
      </w:r>
      <w:r w:rsidRPr="00FC4DEA">
        <w:rPr>
          <w:lang w:val="en-US"/>
        </w:rPr>
        <w:t xml:space="preserve">. </w:t>
      </w:r>
      <w:r>
        <w:t>Каждый</w:t>
      </w:r>
      <w:r w:rsidRPr="00FC4DEA">
        <w:rPr>
          <w:lang w:val="en-US"/>
        </w:rPr>
        <w:t xml:space="preserve"> </w:t>
      </w:r>
      <w:r>
        <w:t>узел</w:t>
      </w:r>
      <w:r w:rsidRPr="00FC4DEA">
        <w:rPr>
          <w:lang w:val="en-US"/>
        </w:rPr>
        <w:t xml:space="preserve"> </w:t>
      </w:r>
      <w:r>
        <w:t>имеет</w:t>
      </w:r>
      <w:r w:rsidRPr="00FC4DEA">
        <w:rPr>
          <w:lang w:val="en-US"/>
        </w:rPr>
        <w:t xml:space="preserve"> </w:t>
      </w:r>
      <w:r>
        <w:t>значение</w:t>
      </w:r>
      <w:r w:rsidRPr="00FC4DEA">
        <w:rPr>
          <w:lang w:val="en-US"/>
        </w:rPr>
        <w:t xml:space="preserve">, </w:t>
      </w:r>
      <w:r>
        <w:t>тип</w:t>
      </w:r>
      <w:r w:rsidRPr="00FC4DEA">
        <w:rPr>
          <w:lang w:val="en-US"/>
        </w:rPr>
        <w:t xml:space="preserve">, </w:t>
      </w:r>
      <w:r>
        <w:t>а</w:t>
      </w:r>
      <w:r w:rsidRPr="00FC4DEA">
        <w:rPr>
          <w:lang w:val="en-US"/>
        </w:rPr>
        <w:t xml:space="preserve"> </w:t>
      </w:r>
      <w:r w:rsidR="00EE63A2">
        <w:t>также</w:t>
      </w:r>
      <w:r w:rsidRPr="00FC4DEA">
        <w:rPr>
          <w:lang w:val="en-US"/>
        </w:rPr>
        <w:t xml:space="preserve"> 4 </w:t>
      </w:r>
      <w:r>
        <w:t>потомка</w:t>
      </w:r>
      <w:r w:rsidRPr="00FC4DEA">
        <w:rPr>
          <w:lang w:val="en-US"/>
        </w:rPr>
        <w:t xml:space="preserve">. </w:t>
      </w:r>
      <w:r>
        <w:t>Все</w:t>
      </w:r>
      <w:r w:rsidRPr="00FC4DEA">
        <w:rPr>
          <w:lang w:val="en-US"/>
        </w:rPr>
        <w:t xml:space="preserve"> </w:t>
      </w:r>
      <w:r>
        <w:t>возможные</w:t>
      </w:r>
      <w:r w:rsidRPr="00FC4DEA">
        <w:rPr>
          <w:lang w:val="en-US"/>
        </w:rPr>
        <w:t xml:space="preserve"> </w:t>
      </w:r>
      <w:r>
        <w:t>типы</w:t>
      </w:r>
      <w:r w:rsidRPr="00FC4DEA">
        <w:rPr>
          <w:lang w:val="en-US"/>
        </w:rPr>
        <w:t xml:space="preserve"> </w:t>
      </w:r>
      <w:r>
        <w:t>описаны</w:t>
      </w:r>
      <w:r w:rsidRPr="00FC4DEA">
        <w:rPr>
          <w:lang w:val="en-US"/>
        </w:rPr>
        <w:t xml:space="preserve"> </w:t>
      </w:r>
      <w:r>
        <w:t>в</w:t>
      </w:r>
      <w:r w:rsidRPr="00FC4DEA">
        <w:rPr>
          <w:lang w:val="en-US"/>
        </w:rPr>
        <w:t xml:space="preserve"> </w:t>
      </w:r>
      <w:r>
        <w:t>перечислении</w:t>
      </w:r>
      <w:r w:rsidRPr="00FC4DEA">
        <w:rPr>
          <w:lang w:val="en-US"/>
        </w:rPr>
        <w:t xml:space="preserve"> </w:t>
      </w:r>
      <w:r w:rsidRPr="00FC4DEA">
        <w:rPr>
          <w:rStyle w:val="VerbatimChar"/>
          <w:lang w:val="en-US"/>
        </w:rPr>
        <w:t>NodeType</w:t>
      </w:r>
      <w:r w:rsidRPr="00FC4DEA">
        <w:rPr>
          <w:lang w:val="en-US"/>
        </w:rPr>
        <w:t xml:space="preserve">, </w:t>
      </w:r>
      <w:r>
        <w:t>а</w:t>
      </w:r>
      <w:r w:rsidRPr="00FC4DEA">
        <w:rPr>
          <w:lang w:val="en-US"/>
        </w:rPr>
        <w:t xml:space="preserve"> </w:t>
      </w:r>
      <w:r>
        <w:t>также</w:t>
      </w:r>
      <w:r w:rsidRPr="00FC4DEA">
        <w:rPr>
          <w:lang w:val="en-US"/>
        </w:rPr>
        <w:t xml:space="preserve"> </w:t>
      </w:r>
      <w:r>
        <w:t>представлены</w:t>
      </w:r>
      <w:r w:rsidRPr="00FC4DEA">
        <w:rPr>
          <w:lang w:val="en-US"/>
        </w:rPr>
        <w:t xml:space="preserve"> </w:t>
      </w:r>
      <w:r>
        <w:t>списком</w:t>
      </w:r>
      <w:r w:rsidRPr="00FC4DEA">
        <w:rPr>
          <w:lang w:val="en-US"/>
        </w:rPr>
        <w:t xml:space="preserve"> </w:t>
      </w:r>
      <w:r>
        <w:t>ниже</w:t>
      </w:r>
      <w:r w:rsidRPr="00FC4DEA">
        <w:rPr>
          <w:lang w:val="en-US"/>
        </w:rPr>
        <w:t>:</w:t>
      </w:r>
    </w:p>
    <w:p w14:paraId="4C6CAE94" w14:textId="77777777" w:rsidR="00F54DAE" w:rsidRPr="00FC4DEA" w:rsidRDefault="00F54DAE" w:rsidP="00F54DAE">
      <w:pPr>
        <w:pStyle w:val="Compact"/>
        <w:numPr>
          <w:ilvl w:val="0"/>
          <w:numId w:val="20"/>
        </w:numPr>
        <w:rPr>
          <w:lang w:val="en-US"/>
        </w:rPr>
      </w:pPr>
      <w:r w:rsidRPr="00FC4DEA">
        <w:rPr>
          <w:rStyle w:val="VerbatimChar"/>
          <w:lang w:val="en-US"/>
        </w:rPr>
        <w:t>TERMINAL</w:t>
      </w:r>
    </w:p>
    <w:p w14:paraId="00723E5C" w14:textId="77777777" w:rsidR="00F54DAE" w:rsidRPr="00FC4DEA" w:rsidRDefault="00F54DAE" w:rsidP="00F54DAE">
      <w:pPr>
        <w:pStyle w:val="Compact"/>
        <w:numPr>
          <w:ilvl w:val="0"/>
          <w:numId w:val="20"/>
        </w:numPr>
        <w:rPr>
          <w:lang w:val="en-US"/>
        </w:rPr>
      </w:pPr>
      <w:r w:rsidRPr="00FC4DEA">
        <w:rPr>
          <w:rStyle w:val="VerbatimChar"/>
          <w:lang w:val="en-US"/>
        </w:rPr>
        <w:t>VARIABLE_DECLARATION</w:t>
      </w:r>
    </w:p>
    <w:p w14:paraId="39CEF3B0" w14:textId="77777777" w:rsidR="00F54DAE" w:rsidRDefault="00F54DAE" w:rsidP="00F54DAE">
      <w:pPr>
        <w:pStyle w:val="Compact"/>
        <w:numPr>
          <w:ilvl w:val="0"/>
          <w:numId w:val="20"/>
        </w:numPr>
      </w:pPr>
      <w:r w:rsidRPr="00FC4DEA">
        <w:rPr>
          <w:rStyle w:val="VerbatimChar"/>
          <w:lang w:val="en-US"/>
        </w:rPr>
        <w:t>US</w:t>
      </w:r>
      <w:r>
        <w:rPr>
          <w:rStyle w:val="VerbatimChar"/>
        </w:rPr>
        <w:t>ING_VARIABLE</w:t>
      </w:r>
    </w:p>
    <w:p w14:paraId="53677D7B" w14:textId="77777777" w:rsidR="00F54DAE" w:rsidRDefault="00F54DAE" w:rsidP="00F54DAE">
      <w:pPr>
        <w:pStyle w:val="Compact"/>
        <w:numPr>
          <w:ilvl w:val="0"/>
          <w:numId w:val="20"/>
        </w:numPr>
      </w:pPr>
      <w:r>
        <w:rPr>
          <w:rStyle w:val="VerbatimChar"/>
        </w:rPr>
        <w:t>VARIABLE_TYPE</w:t>
      </w:r>
    </w:p>
    <w:p w14:paraId="4445B51F" w14:textId="77777777" w:rsidR="00F54DAE" w:rsidRDefault="00F54DAE" w:rsidP="00F54DAE">
      <w:pPr>
        <w:pStyle w:val="Compact"/>
        <w:numPr>
          <w:ilvl w:val="0"/>
          <w:numId w:val="20"/>
        </w:numPr>
      </w:pPr>
      <w:r>
        <w:rPr>
          <w:rStyle w:val="VerbatimChar"/>
        </w:rPr>
        <w:t>CONSTANT_DECLARATION</w:t>
      </w:r>
    </w:p>
    <w:p w14:paraId="41422D25" w14:textId="77777777" w:rsidR="00F54DAE" w:rsidRDefault="00F54DAE" w:rsidP="00F54DAE">
      <w:pPr>
        <w:pStyle w:val="Compact"/>
        <w:numPr>
          <w:ilvl w:val="0"/>
          <w:numId w:val="20"/>
        </w:numPr>
      </w:pPr>
      <w:r>
        <w:rPr>
          <w:rStyle w:val="VerbatimChar"/>
        </w:rPr>
        <w:t>USING_CONSTANT</w:t>
      </w:r>
    </w:p>
    <w:p w14:paraId="22CAB7D7" w14:textId="77777777" w:rsidR="00F54DAE" w:rsidRDefault="00F54DAE" w:rsidP="00F54DAE">
      <w:pPr>
        <w:pStyle w:val="Compact"/>
        <w:numPr>
          <w:ilvl w:val="0"/>
          <w:numId w:val="20"/>
        </w:numPr>
      </w:pPr>
      <w:r>
        <w:rPr>
          <w:rStyle w:val="VerbatimChar"/>
        </w:rPr>
        <w:t>NUMBER_CONST</w:t>
      </w:r>
    </w:p>
    <w:p w14:paraId="55FB6CF3" w14:textId="77777777" w:rsidR="00F54DAE" w:rsidRDefault="00F54DAE" w:rsidP="00F54DAE">
      <w:pPr>
        <w:pStyle w:val="Compact"/>
        <w:numPr>
          <w:ilvl w:val="0"/>
          <w:numId w:val="20"/>
        </w:numPr>
      </w:pPr>
      <w:r>
        <w:rPr>
          <w:rStyle w:val="VerbatimChar"/>
        </w:rPr>
        <w:t>BOOLEAN_CONST</w:t>
      </w:r>
    </w:p>
    <w:p w14:paraId="298F88CF" w14:textId="77777777" w:rsidR="00F54DAE" w:rsidRDefault="00F54DAE" w:rsidP="00F54DAE">
      <w:pPr>
        <w:pStyle w:val="Compact"/>
        <w:numPr>
          <w:ilvl w:val="0"/>
          <w:numId w:val="20"/>
        </w:numPr>
      </w:pPr>
      <w:r>
        <w:rPr>
          <w:rStyle w:val="VerbatimChar"/>
        </w:rPr>
        <w:t>STRING_CONST</w:t>
      </w:r>
    </w:p>
    <w:p w14:paraId="02804193" w14:textId="77777777" w:rsidR="00F54DAE" w:rsidRDefault="00F54DAE" w:rsidP="00F54DAE">
      <w:pPr>
        <w:pStyle w:val="Compact"/>
        <w:numPr>
          <w:ilvl w:val="0"/>
          <w:numId w:val="20"/>
        </w:numPr>
      </w:pPr>
      <w:r>
        <w:rPr>
          <w:rStyle w:val="VerbatimChar"/>
        </w:rPr>
        <w:t>ADD</w:t>
      </w:r>
    </w:p>
    <w:p w14:paraId="0D6045C0" w14:textId="77777777" w:rsidR="00F54DAE" w:rsidRDefault="00F54DAE" w:rsidP="00F54DAE">
      <w:pPr>
        <w:pStyle w:val="Compact"/>
        <w:numPr>
          <w:ilvl w:val="0"/>
          <w:numId w:val="20"/>
        </w:numPr>
      </w:pPr>
      <w:r>
        <w:rPr>
          <w:rStyle w:val="VerbatimChar"/>
        </w:rPr>
        <w:t>SUB</w:t>
      </w:r>
    </w:p>
    <w:p w14:paraId="416083B6" w14:textId="77777777" w:rsidR="00F54DAE" w:rsidRDefault="00F54DAE" w:rsidP="00F54DAE">
      <w:pPr>
        <w:pStyle w:val="Compact"/>
        <w:numPr>
          <w:ilvl w:val="0"/>
          <w:numId w:val="20"/>
        </w:numPr>
      </w:pPr>
      <w:r>
        <w:rPr>
          <w:rStyle w:val="VerbatimChar"/>
        </w:rPr>
        <w:lastRenderedPageBreak/>
        <w:t>MUL</w:t>
      </w:r>
    </w:p>
    <w:p w14:paraId="2EA9A6FF" w14:textId="77777777" w:rsidR="00F54DAE" w:rsidRDefault="00F54DAE" w:rsidP="00F54DAE">
      <w:pPr>
        <w:pStyle w:val="Compact"/>
        <w:numPr>
          <w:ilvl w:val="0"/>
          <w:numId w:val="20"/>
        </w:numPr>
      </w:pPr>
      <w:r>
        <w:rPr>
          <w:rStyle w:val="VerbatimChar"/>
        </w:rPr>
        <w:t>DIV</w:t>
      </w:r>
    </w:p>
    <w:p w14:paraId="3D786239" w14:textId="77777777" w:rsidR="00F54DAE" w:rsidRDefault="00F54DAE" w:rsidP="00F54DAE">
      <w:pPr>
        <w:pStyle w:val="Compact"/>
        <w:numPr>
          <w:ilvl w:val="0"/>
          <w:numId w:val="20"/>
        </w:numPr>
      </w:pPr>
      <w:r>
        <w:rPr>
          <w:rStyle w:val="VerbatimChar"/>
        </w:rPr>
        <w:t>EXPONENTIATION</w:t>
      </w:r>
    </w:p>
    <w:p w14:paraId="4E5CF986" w14:textId="77777777" w:rsidR="00F54DAE" w:rsidRDefault="00F54DAE" w:rsidP="00F54DAE">
      <w:pPr>
        <w:pStyle w:val="Compact"/>
        <w:numPr>
          <w:ilvl w:val="0"/>
          <w:numId w:val="20"/>
        </w:numPr>
      </w:pPr>
      <w:r>
        <w:rPr>
          <w:rStyle w:val="VerbatimChar"/>
        </w:rPr>
        <w:t>BEFORE_INC</w:t>
      </w:r>
    </w:p>
    <w:p w14:paraId="5FDD7B32" w14:textId="77777777" w:rsidR="00F54DAE" w:rsidRDefault="00F54DAE" w:rsidP="00F54DAE">
      <w:pPr>
        <w:pStyle w:val="Compact"/>
        <w:numPr>
          <w:ilvl w:val="0"/>
          <w:numId w:val="20"/>
        </w:numPr>
      </w:pPr>
      <w:r>
        <w:rPr>
          <w:rStyle w:val="VerbatimChar"/>
        </w:rPr>
        <w:t>BEFORE_DEC</w:t>
      </w:r>
    </w:p>
    <w:p w14:paraId="4ECC0E1F" w14:textId="77777777" w:rsidR="00F54DAE" w:rsidRDefault="00F54DAE" w:rsidP="00F54DAE">
      <w:pPr>
        <w:pStyle w:val="Compact"/>
        <w:numPr>
          <w:ilvl w:val="0"/>
          <w:numId w:val="20"/>
        </w:numPr>
      </w:pPr>
      <w:r>
        <w:rPr>
          <w:rStyle w:val="VerbatimChar"/>
        </w:rPr>
        <w:t>AFTER_INC</w:t>
      </w:r>
    </w:p>
    <w:p w14:paraId="054696C1" w14:textId="77777777" w:rsidR="00F54DAE" w:rsidRDefault="00F54DAE" w:rsidP="00F54DAE">
      <w:pPr>
        <w:pStyle w:val="Compact"/>
        <w:numPr>
          <w:ilvl w:val="0"/>
          <w:numId w:val="20"/>
        </w:numPr>
      </w:pPr>
      <w:r>
        <w:rPr>
          <w:rStyle w:val="VerbatimChar"/>
        </w:rPr>
        <w:t>AFTER_DEC</w:t>
      </w:r>
    </w:p>
    <w:p w14:paraId="00121547" w14:textId="77777777" w:rsidR="00F54DAE" w:rsidRDefault="00F54DAE" w:rsidP="00F54DAE">
      <w:pPr>
        <w:pStyle w:val="Compact"/>
        <w:numPr>
          <w:ilvl w:val="0"/>
          <w:numId w:val="20"/>
        </w:numPr>
      </w:pPr>
      <w:r>
        <w:rPr>
          <w:rStyle w:val="VerbatimChar"/>
        </w:rPr>
        <w:t>UNARY_PLUS</w:t>
      </w:r>
    </w:p>
    <w:p w14:paraId="50C6E9E2" w14:textId="77777777" w:rsidR="00F54DAE" w:rsidRDefault="00F54DAE" w:rsidP="00F54DAE">
      <w:pPr>
        <w:pStyle w:val="Compact"/>
        <w:numPr>
          <w:ilvl w:val="0"/>
          <w:numId w:val="20"/>
        </w:numPr>
      </w:pPr>
      <w:r>
        <w:rPr>
          <w:rStyle w:val="VerbatimChar"/>
        </w:rPr>
        <w:t>UNARY_MINUS</w:t>
      </w:r>
    </w:p>
    <w:p w14:paraId="7A075991" w14:textId="77777777" w:rsidR="00F54DAE" w:rsidRDefault="00F54DAE" w:rsidP="00F54DAE">
      <w:pPr>
        <w:pStyle w:val="Compact"/>
        <w:numPr>
          <w:ilvl w:val="0"/>
          <w:numId w:val="20"/>
        </w:numPr>
      </w:pPr>
      <w:r>
        <w:rPr>
          <w:rStyle w:val="VerbatimChar"/>
        </w:rPr>
        <w:t>UNARY_EXCLAMATION</w:t>
      </w:r>
    </w:p>
    <w:p w14:paraId="07040EAF" w14:textId="77777777" w:rsidR="00F54DAE" w:rsidRDefault="00F54DAE" w:rsidP="00F54DAE">
      <w:pPr>
        <w:pStyle w:val="Compact"/>
        <w:numPr>
          <w:ilvl w:val="0"/>
          <w:numId w:val="20"/>
        </w:numPr>
      </w:pPr>
      <w:r>
        <w:rPr>
          <w:rStyle w:val="VerbatimChar"/>
        </w:rPr>
        <w:t>LOGICAL_AND</w:t>
      </w:r>
    </w:p>
    <w:p w14:paraId="41B3FE8E" w14:textId="77777777" w:rsidR="00F54DAE" w:rsidRDefault="00F54DAE" w:rsidP="00F54DAE">
      <w:pPr>
        <w:pStyle w:val="Compact"/>
        <w:numPr>
          <w:ilvl w:val="0"/>
          <w:numId w:val="20"/>
        </w:numPr>
      </w:pPr>
      <w:r>
        <w:rPr>
          <w:rStyle w:val="VerbatimChar"/>
        </w:rPr>
        <w:t>LOGICAL_OR</w:t>
      </w:r>
    </w:p>
    <w:p w14:paraId="31396328" w14:textId="77777777" w:rsidR="00F54DAE" w:rsidRDefault="00F54DAE" w:rsidP="00F54DAE">
      <w:pPr>
        <w:pStyle w:val="Compact"/>
        <w:numPr>
          <w:ilvl w:val="0"/>
          <w:numId w:val="20"/>
        </w:numPr>
      </w:pPr>
      <w:r>
        <w:rPr>
          <w:rStyle w:val="VerbatimChar"/>
        </w:rPr>
        <w:t>SET</w:t>
      </w:r>
    </w:p>
    <w:p w14:paraId="019DB9A5" w14:textId="77777777" w:rsidR="00F54DAE" w:rsidRDefault="00F54DAE" w:rsidP="00F54DAE">
      <w:pPr>
        <w:pStyle w:val="Compact"/>
        <w:numPr>
          <w:ilvl w:val="0"/>
          <w:numId w:val="20"/>
        </w:numPr>
      </w:pPr>
      <w:r>
        <w:rPr>
          <w:rStyle w:val="VerbatimChar"/>
        </w:rPr>
        <w:t>LESS</w:t>
      </w:r>
    </w:p>
    <w:p w14:paraId="1AE7A6B1" w14:textId="77777777" w:rsidR="00F54DAE" w:rsidRDefault="00F54DAE" w:rsidP="00F54DAE">
      <w:pPr>
        <w:pStyle w:val="Compact"/>
        <w:numPr>
          <w:ilvl w:val="0"/>
          <w:numId w:val="20"/>
        </w:numPr>
      </w:pPr>
      <w:r>
        <w:rPr>
          <w:rStyle w:val="VerbatimChar"/>
        </w:rPr>
        <w:t>GREATER</w:t>
      </w:r>
    </w:p>
    <w:p w14:paraId="43F28D2C" w14:textId="77777777" w:rsidR="00F54DAE" w:rsidRDefault="00F54DAE" w:rsidP="00F54DAE">
      <w:pPr>
        <w:pStyle w:val="Compact"/>
        <w:numPr>
          <w:ilvl w:val="0"/>
          <w:numId w:val="20"/>
        </w:numPr>
      </w:pPr>
      <w:r>
        <w:rPr>
          <w:rStyle w:val="VerbatimChar"/>
        </w:rPr>
        <w:t>EQUAL</w:t>
      </w:r>
    </w:p>
    <w:p w14:paraId="4B1EB128" w14:textId="77777777" w:rsidR="00F54DAE" w:rsidRDefault="00F54DAE" w:rsidP="00F54DAE">
      <w:pPr>
        <w:pStyle w:val="Compact"/>
        <w:numPr>
          <w:ilvl w:val="0"/>
          <w:numId w:val="20"/>
        </w:numPr>
      </w:pPr>
      <w:r>
        <w:rPr>
          <w:rStyle w:val="VerbatimChar"/>
        </w:rPr>
        <w:t>NOT_EQUAL</w:t>
      </w:r>
    </w:p>
    <w:p w14:paraId="737F175B" w14:textId="77777777" w:rsidR="00F54DAE" w:rsidRDefault="00F54DAE" w:rsidP="00F54DAE">
      <w:pPr>
        <w:pStyle w:val="Compact"/>
        <w:numPr>
          <w:ilvl w:val="0"/>
          <w:numId w:val="20"/>
        </w:numPr>
      </w:pPr>
      <w:r>
        <w:rPr>
          <w:rStyle w:val="VerbatimChar"/>
        </w:rPr>
        <w:t>LESS_EQUAL</w:t>
      </w:r>
    </w:p>
    <w:p w14:paraId="6DAFF75D" w14:textId="77777777" w:rsidR="00F54DAE" w:rsidRDefault="00F54DAE" w:rsidP="00F54DAE">
      <w:pPr>
        <w:pStyle w:val="Compact"/>
        <w:numPr>
          <w:ilvl w:val="0"/>
          <w:numId w:val="20"/>
        </w:numPr>
      </w:pPr>
      <w:r>
        <w:rPr>
          <w:rStyle w:val="VerbatimChar"/>
        </w:rPr>
        <w:t>GREATER_EQUAL</w:t>
      </w:r>
    </w:p>
    <w:p w14:paraId="12B1ADFD" w14:textId="77777777" w:rsidR="00F54DAE" w:rsidRDefault="00F54DAE" w:rsidP="00F54DAE">
      <w:pPr>
        <w:pStyle w:val="Compact"/>
        <w:numPr>
          <w:ilvl w:val="0"/>
          <w:numId w:val="20"/>
        </w:numPr>
      </w:pPr>
      <w:r>
        <w:rPr>
          <w:rStyle w:val="VerbatimChar"/>
        </w:rPr>
        <w:t>DO_WHILE</w:t>
      </w:r>
    </w:p>
    <w:p w14:paraId="456C787C" w14:textId="77777777" w:rsidR="00F54DAE" w:rsidRDefault="00F54DAE" w:rsidP="00F54DAE">
      <w:pPr>
        <w:pStyle w:val="Compact"/>
        <w:numPr>
          <w:ilvl w:val="0"/>
          <w:numId w:val="20"/>
        </w:numPr>
      </w:pPr>
      <w:r>
        <w:rPr>
          <w:rStyle w:val="VerbatimChar"/>
        </w:rPr>
        <w:t>FOR</w:t>
      </w:r>
    </w:p>
    <w:p w14:paraId="6D570203" w14:textId="77777777" w:rsidR="00F54DAE" w:rsidRDefault="00F54DAE" w:rsidP="00F54DAE">
      <w:pPr>
        <w:pStyle w:val="Compact"/>
        <w:numPr>
          <w:ilvl w:val="0"/>
          <w:numId w:val="20"/>
        </w:numPr>
      </w:pPr>
      <w:r>
        <w:rPr>
          <w:rStyle w:val="VerbatimChar"/>
        </w:rPr>
        <w:t>WHILE</w:t>
      </w:r>
    </w:p>
    <w:p w14:paraId="3DF52C8B" w14:textId="77777777" w:rsidR="00F54DAE" w:rsidRDefault="00F54DAE" w:rsidP="00F54DAE">
      <w:pPr>
        <w:pStyle w:val="Compact"/>
        <w:numPr>
          <w:ilvl w:val="0"/>
          <w:numId w:val="20"/>
        </w:numPr>
      </w:pPr>
      <w:r>
        <w:rPr>
          <w:rStyle w:val="VerbatimChar"/>
        </w:rPr>
        <w:t>BREAK</w:t>
      </w:r>
    </w:p>
    <w:p w14:paraId="01BAA94A" w14:textId="77777777" w:rsidR="00F54DAE" w:rsidRDefault="00F54DAE" w:rsidP="00F54DAE">
      <w:pPr>
        <w:pStyle w:val="Compact"/>
        <w:numPr>
          <w:ilvl w:val="0"/>
          <w:numId w:val="20"/>
        </w:numPr>
      </w:pPr>
      <w:r>
        <w:rPr>
          <w:rStyle w:val="VerbatimChar"/>
        </w:rPr>
        <w:t>CONTINUE</w:t>
      </w:r>
    </w:p>
    <w:p w14:paraId="70FD38B9" w14:textId="77777777" w:rsidR="00F54DAE" w:rsidRDefault="00F54DAE" w:rsidP="00F54DAE">
      <w:pPr>
        <w:pStyle w:val="Compact"/>
        <w:numPr>
          <w:ilvl w:val="0"/>
          <w:numId w:val="20"/>
        </w:numPr>
      </w:pPr>
      <w:r>
        <w:rPr>
          <w:rStyle w:val="VerbatimChar"/>
        </w:rPr>
        <w:t>IF</w:t>
      </w:r>
    </w:p>
    <w:p w14:paraId="3D75FDEE" w14:textId="77777777" w:rsidR="00F54DAE" w:rsidRDefault="00F54DAE" w:rsidP="00F54DAE">
      <w:pPr>
        <w:pStyle w:val="Compact"/>
        <w:numPr>
          <w:ilvl w:val="0"/>
          <w:numId w:val="20"/>
        </w:numPr>
      </w:pPr>
      <w:r>
        <w:rPr>
          <w:rStyle w:val="VerbatimChar"/>
        </w:rPr>
        <w:t>IF_ELSE</w:t>
      </w:r>
    </w:p>
    <w:p w14:paraId="729B7371" w14:textId="77777777" w:rsidR="00F54DAE" w:rsidRDefault="00F54DAE" w:rsidP="00F54DAE">
      <w:pPr>
        <w:pStyle w:val="Compact"/>
        <w:numPr>
          <w:ilvl w:val="0"/>
          <w:numId w:val="20"/>
        </w:numPr>
      </w:pPr>
      <w:r>
        <w:rPr>
          <w:rStyle w:val="VerbatimChar"/>
        </w:rPr>
        <w:t>INDEX_CAPTURE</w:t>
      </w:r>
    </w:p>
    <w:p w14:paraId="50A8AA0A" w14:textId="77777777" w:rsidR="00F54DAE" w:rsidRDefault="00F54DAE" w:rsidP="00F54DAE">
      <w:pPr>
        <w:pStyle w:val="Compact"/>
        <w:numPr>
          <w:ilvl w:val="0"/>
          <w:numId w:val="20"/>
        </w:numPr>
      </w:pPr>
      <w:r>
        <w:rPr>
          <w:rStyle w:val="VerbatimChar"/>
        </w:rPr>
        <w:t>FUNCTION_CALL</w:t>
      </w:r>
    </w:p>
    <w:p w14:paraId="7190225D" w14:textId="77777777" w:rsidR="00F54DAE" w:rsidRDefault="00F54DAE" w:rsidP="00F54DAE">
      <w:pPr>
        <w:pStyle w:val="Compact"/>
        <w:numPr>
          <w:ilvl w:val="0"/>
          <w:numId w:val="20"/>
        </w:numPr>
      </w:pPr>
      <w:r>
        <w:rPr>
          <w:rStyle w:val="VerbatimChar"/>
        </w:rPr>
        <w:lastRenderedPageBreak/>
        <w:t>FUNCTION_ARGS</w:t>
      </w:r>
    </w:p>
    <w:p w14:paraId="418336BB" w14:textId="77777777" w:rsidR="00F54DAE" w:rsidRDefault="00F54DAE" w:rsidP="00F54DAE">
      <w:pPr>
        <w:pStyle w:val="Compact"/>
        <w:numPr>
          <w:ilvl w:val="0"/>
          <w:numId w:val="20"/>
        </w:numPr>
      </w:pPr>
      <w:r>
        <w:rPr>
          <w:rStyle w:val="VerbatimChar"/>
        </w:rPr>
        <w:t>FUNCTION_ARG</w:t>
      </w:r>
    </w:p>
    <w:p w14:paraId="61D781F8" w14:textId="77777777" w:rsidR="00F54DAE" w:rsidRDefault="00F54DAE" w:rsidP="00F54DAE">
      <w:pPr>
        <w:pStyle w:val="Compact"/>
        <w:numPr>
          <w:ilvl w:val="0"/>
          <w:numId w:val="20"/>
        </w:numPr>
      </w:pPr>
      <w:r>
        <w:rPr>
          <w:rStyle w:val="VerbatimChar"/>
        </w:rPr>
        <w:t>RETURN</w:t>
      </w:r>
    </w:p>
    <w:p w14:paraId="23A1DF5D" w14:textId="77777777" w:rsidR="00F54DAE" w:rsidRDefault="00F54DAE" w:rsidP="00F54DAE">
      <w:pPr>
        <w:pStyle w:val="Compact"/>
        <w:numPr>
          <w:ilvl w:val="0"/>
          <w:numId w:val="20"/>
        </w:numPr>
      </w:pPr>
      <w:r>
        <w:rPr>
          <w:rStyle w:val="VerbatimChar"/>
        </w:rPr>
        <w:t>FUNCTION_IMPLEMENTATION</w:t>
      </w:r>
    </w:p>
    <w:p w14:paraId="1402A537" w14:textId="77777777" w:rsidR="00F54DAE" w:rsidRDefault="00F54DAE" w:rsidP="00F54DAE">
      <w:pPr>
        <w:pStyle w:val="Compact"/>
        <w:numPr>
          <w:ilvl w:val="0"/>
          <w:numId w:val="20"/>
        </w:numPr>
      </w:pPr>
      <w:r>
        <w:rPr>
          <w:rStyle w:val="VerbatimChar"/>
        </w:rPr>
        <w:t>FUNCTION_IMPLEMENTATION_ARG</w:t>
      </w:r>
    </w:p>
    <w:p w14:paraId="4488EBD3" w14:textId="77777777" w:rsidR="00F54DAE" w:rsidRDefault="00F54DAE" w:rsidP="00F54DAE">
      <w:pPr>
        <w:pStyle w:val="Compact"/>
        <w:numPr>
          <w:ilvl w:val="0"/>
          <w:numId w:val="20"/>
        </w:numPr>
      </w:pPr>
      <w:r>
        <w:rPr>
          <w:rStyle w:val="VerbatimChar"/>
        </w:rPr>
        <w:t>FUNCTION_IMPLEMENTATION_ARGS</w:t>
      </w:r>
    </w:p>
    <w:p w14:paraId="53CBC402" w14:textId="77777777" w:rsidR="00F54DAE" w:rsidRDefault="00F54DAE" w:rsidP="00F54DAE">
      <w:pPr>
        <w:pStyle w:val="Compact"/>
        <w:numPr>
          <w:ilvl w:val="0"/>
          <w:numId w:val="20"/>
        </w:numPr>
      </w:pPr>
      <w:r>
        <w:rPr>
          <w:rStyle w:val="VerbatimChar"/>
        </w:rPr>
        <w:t>FUNCTION_IMPLEMENTATION_RETURN_TYPE</w:t>
      </w:r>
    </w:p>
    <w:p w14:paraId="4B2B7012" w14:textId="77777777" w:rsidR="00F54DAE" w:rsidRDefault="00F54DAE" w:rsidP="00F54DAE">
      <w:pPr>
        <w:pStyle w:val="Compact"/>
        <w:numPr>
          <w:ilvl w:val="0"/>
          <w:numId w:val="20"/>
        </w:numPr>
      </w:pPr>
      <w:r>
        <w:rPr>
          <w:rStyle w:val="VerbatimChar"/>
        </w:rPr>
        <w:t>EXPRESSION</w:t>
      </w:r>
    </w:p>
    <w:p w14:paraId="5C77393B" w14:textId="77777777" w:rsidR="00F54DAE" w:rsidRDefault="00F54DAE" w:rsidP="00F54DAE">
      <w:pPr>
        <w:pStyle w:val="Compact"/>
        <w:numPr>
          <w:ilvl w:val="0"/>
          <w:numId w:val="20"/>
        </w:numPr>
      </w:pPr>
      <w:r>
        <w:rPr>
          <w:rStyle w:val="VerbatimChar"/>
        </w:rPr>
        <w:t>CONST_EXPRESSION</w:t>
      </w:r>
    </w:p>
    <w:p w14:paraId="64DB6C57" w14:textId="77777777" w:rsidR="00F54DAE" w:rsidRDefault="00F54DAE" w:rsidP="00F54DAE">
      <w:pPr>
        <w:pStyle w:val="Compact"/>
        <w:numPr>
          <w:ilvl w:val="0"/>
          <w:numId w:val="20"/>
        </w:numPr>
      </w:pPr>
      <w:r>
        <w:rPr>
          <w:rStyle w:val="VerbatimChar"/>
        </w:rPr>
        <w:t>STATEMENT</w:t>
      </w:r>
    </w:p>
    <w:p w14:paraId="50D832A0" w14:textId="77777777" w:rsidR="00F54DAE" w:rsidRDefault="00F54DAE" w:rsidP="00F54DAE">
      <w:pPr>
        <w:pStyle w:val="Compact"/>
        <w:numPr>
          <w:ilvl w:val="0"/>
          <w:numId w:val="20"/>
        </w:numPr>
      </w:pPr>
      <w:r>
        <w:rPr>
          <w:rStyle w:val="VerbatimChar"/>
        </w:rPr>
        <w:t>SEQ_STATEMENT</w:t>
      </w:r>
    </w:p>
    <w:p w14:paraId="111B08FB" w14:textId="77777777" w:rsidR="00F54DAE" w:rsidRDefault="00F54DAE" w:rsidP="00F54DAE">
      <w:pPr>
        <w:pStyle w:val="Compact"/>
        <w:numPr>
          <w:ilvl w:val="0"/>
          <w:numId w:val="20"/>
        </w:numPr>
      </w:pPr>
      <w:r>
        <w:rPr>
          <w:rStyle w:val="VerbatimChar"/>
        </w:rPr>
        <w:t>STATEMENT_LIST</w:t>
      </w:r>
    </w:p>
    <w:p w14:paraId="55344B64" w14:textId="77777777" w:rsidR="00F54DAE" w:rsidRDefault="00F54DAE" w:rsidP="00F54DAE">
      <w:pPr>
        <w:pStyle w:val="Compact"/>
        <w:numPr>
          <w:ilvl w:val="0"/>
          <w:numId w:val="20"/>
        </w:numPr>
      </w:pPr>
      <w:r>
        <w:rPr>
          <w:rStyle w:val="VerbatimChar"/>
        </w:rPr>
        <w:t>INITIALIZER</w:t>
      </w:r>
    </w:p>
    <w:p w14:paraId="523D1CBC" w14:textId="77777777" w:rsidR="00F54DAE" w:rsidRDefault="00F54DAE" w:rsidP="00F54DAE">
      <w:pPr>
        <w:pStyle w:val="Compact"/>
        <w:numPr>
          <w:ilvl w:val="0"/>
          <w:numId w:val="20"/>
        </w:numPr>
      </w:pPr>
      <w:r>
        <w:rPr>
          <w:rStyle w:val="VerbatimChar"/>
        </w:rPr>
        <w:t>INITIALIZER_LIST</w:t>
      </w:r>
    </w:p>
    <w:p w14:paraId="0D84373C" w14:textId="77777777" w:rsidR="00F54DAE" w:rsidRDefault="00F54DAE" w:rsidP="00F54DAE">
      <w:pPr>
        <w:pStyle w:val="Compact"/>
        <w:numPr>
          <w:ilvl w:val="0"/>
          <w:numId w:val="20"/>
        </w:numPr>
      </w:pPr>
      <w:r>
        <w:rPr>
          <w:rStyle w:val="VerbatimChar"/>
        </w:rPr>
        <w:t>NEW</w:t>
      </w:r>
    </w:p>
    <w:p w14:paraId="2447B198" w14:textId="77777777" w:rsidR="00F54DAE" w:rsidRDefault="00F54DAE" w:rsidP="00F54DAE">
      <w:pPr>
        <w:pStyle w:val="Compact"/>
        <w:numPr>
          <w:ilvl w:val="0"/>
          <w:numId w:val="20"/>
        </w:numPr>
      </w:pPr>
      <w:r>
        <w:rPr>
          <w:rStyle w:val="VerbatimChar"/>
        </w:rPr>
        <w:t>PROGRAM</w:t>
      </w:r>
    </w:p>
    <w:p w14:paraId="6D74E1EB" w14:textId="0F3F3EC4" w:rsidR="00F54DAE" w:rsidRDefault="00F54DAE" w:rsidP="00F54DAE">
      <w:pPr>
        <w:pStyle w:val="a1"/>
      </w:pPr>
      <w:r>
        <w:t>Типичное дерево разбора выглядит следующим образом:</w:t>
      </w:r>
    </w:p>
    <w:p w14:paraId="0857B142" w14:textId="2063BEAC" w:rsidR="00AB4E5F" w:rsidRDefault="00AB4E5F" w:rsidP="00F54DAE">
      <w:pPr>
        <w:pStyle w:val="a1"/>
      </w:pPr>
      <w:r>
        <w:rPr>
          <w:noProof/>
        </w:rPr>
        <w:drawing>
          <wp:inline distT="0" distB="0" distL="0" distR="0" wp14:anchorId="2D96A2CE" wp14:editId="722F5AB2">
            <wp:extent cx="3795824" cy="30696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8036" cy="3079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6875D" w14:textId="02C5F2AE" w:rsidR="00F54DAE" w:rsidRDefault="00F54DAE" w:rsidP="00F54DAE">
      <w:pPr>
        <w:pStyle w:val="a1"/>
      </w:pPr>
      <w:r>
        <w:lastRenderedPageBreak/>
        <w:t xml:space="preserve">Также каждый узел может содержать указатель на таблицу переменных. Он используется, чтобы явно задать для каждого узла описывающего блок вида </w:t>
      </w:r>
      <w:r w:rsidR="00EE63A2">
        <w:rPr>
          <w:rStyle w:val="VerbatimChar"/>
        </w:rPr>
        <w:t>{...}</w:t>
      </w:r>
      <w:r>
        <w:t xml:space="preserve"> свою таблицу переменных, для дальнейшего анализа и генерации кода.</w:t>
      </w:r>
    </w:p>
    <w:p w14:paraId="2783D90C" w14:textId="77777777" w:rsidR="00F54DAE" w:rsidRDefault="00F54DAE">
      <w:pPr>
        <w:pStyle w:val="a1"/>
      </w:pPr>
      <w:r>
        <w:t>Также каждый узел может иметь идентификатор блока, в котором он расположен. Это используется для новых переменных, чтобы явно знать, в каком блоке она была объявлена. Это позволяет избежать ситуаций, когда используется глобальная переменная с таким же именем, а не локальная.</w:t>
      </w:r>
    </w:p>
    <w:p w14:paraId="082A682C" w14:textId="77777777" w:rsidR="00F54DAE" w:rsidRDefault="00F54DAE">
      <w:pPr>
        <w:pStyle w:val="2"/>
      </w:pPr>
      <w:bookmarkStart w:id="21" w:name="реализация-1"/>
      <w:bookmarkStart w:id="22" w:name="_Toc39183125"/>
      <w:r>
        <w:t>Реализация</w:t>
      </w:r>
      <w:bookmarkEnd w:id="21"/>
      <w:bookmarkEnd w:id="22"/>
    </w:p>
    <w:p w14:paraId="5DEB060C" w14:textId="727B475A" w:rsidR="00F54DAE" w:rsidRDefault="00F54DAE" w:rsidP="00F54DAE">
      <w:pPr>
        <w:pStyle w:val="a1"/>
      </w:pPr>
      <w:r>
        <w:t xml:space="preserve">Основной класс </w:t>
      </w:r>
      <w:r w:rsidR="00EE63A2">
        <w:t>реализующий синтаксический анализ — это</w:t>
      </w:r>
      <w:r>
        <w:t xml:space="preserve"> класс </w:t>
      </w:r>
      <w:r>
        <w:rPr>
          <w:rStyle w:val="VerbatimChar"/>
        </w:rPr>
        <w:t>Parser</w:t>
      </w:r>
      <w:r>
        <w:t>. В нем, для каждой продукции грамматики, создана отдельная функция. Для каждого метода после тире написано, что он разбирает</w:t>
      </w:r>
    </w:p>
    <w:p w14:paraId="1C53DEB1" w14:textId="77777777" w:rsidR="00F54DAE" w:rsidRPr="0043520E" w:rsidRDefault="00F54DAE" w:rsidP="00F54DAE">
      <w:pPr>
        <w:pStyle w:val="Compact"/>
        <w:numPr>
          <w:ilvl w:val="0"/>
          <w:numId w:val="21"/>
        </w:numPr>
        <w:rPr>
          <w:lang w:val="en-US"/>
        </w:rPr>
      </w:pPr>
      <w:r>
        <w:rPr>
          <w:rStyle w:val="VerbatimChar"/>
        </w:rPr>
        <w:t>Node* primary_expression();</w:t>
      </w:r>
      <w:r>
        <w:t xml:space="preserve"> — числовые, логические и строковые константы, идентификаторы. В</w:t>
      </w:r>
      <w:r w:rsidRPr="0043520E">
        <w:rPr>
          <w:lang w:val="en-US"/>
        </w:rPr>
        <w:t xml:space="preserve"> </w:t>
      </w:r>
      <w:r>
        <w:t>зависимости</w:t>
      </w:r>
      <w:r w:rsidRPr="0043520E">
        <w:rPr>
          <w:lang w:val="en-US"/>
        </w:rPr>
        <w:t xml:space="preserve"> </w:t>
      </w:r>
      <w:r>
        <w:t>от</w:t>
      </w:r>
      <w:r w:rsidRPr="0043520E">
        <w:rPr>
          <w:lang w:val="en-US"/>
        </w:rPr>
        <w:t xml:space="preserve"> </w:t>
      </w:r>
      <w:r>
        <w:t>текущего</w:t>
      </w:r>
      <w:r w:rsidRPr="0043520E">
        <w:rPr>
          <w:lang w:val="en-US"/>
        </w:rPr>
        <w:t xml:space="preserve"> </w:t>
      </w:r>
      <w:r>
        <w:t>токена</w:t>
      </w:r>
      <w:r w:rsidRPr="0043520E">
        <w:rPr>
          <w:lang w:val="en-US"/>
        </w:rPr>
        <w:t xml:space="preserve"> </w:t>
      </w:r>
      <w:r>
        <w:t>может</w:t>
      </w:r>
      <w:r w:rsidRPr="0043520E">
        <w:rPr>
          <w:lang w:val="en-US"/>
        </w:rPr>
        <w:t xml:space="preserve"> </w:t>
      </w:r>
      <w:r>
        <w:t>переходить</w:t>
      </w:r>
      <w:r w:rsidRPr="0043520E">
        <w:rPr>
          <w:lang w:val="en-US"/>
        </w:rPr>
        <w:t xml:space="preserve"> </w:t>
      </w:r>
      <w:r>
        <w:t>в</w:t>
      </w:r>
      <w:r w:rsidRPr="0043520E">
        <w:rPr>
          <w:lang w:val="en-US"/>
        </w:rPr>
        <w:t xml:space="preserve"> </w:t>
      </w:r>
      <w:r w:rsidRPr="0043520E">
        <w:rPr>
          <w:rStyle w:val="VerbatimChar"/>
          <w:lang w:val="en-US"/>
        </w:rPr>
        <w:t>parenthesized_expression</w:t>
      </w:r>
      <w:r w:rsidRPr="0043520E">
        <w:rPr>
          <w:lang w:val="en-US"/>
        </w:rPr>
        <w:t xml:space="preserve">, </w:t>
      </w:r>
      <w:r w:rsidRPr="0043520E">
        <w:rPr>
          <w:rStyle w:val="VerbatimChar"/>
          <w:lang w:val="en-US"/>
        </w:rPr>
        <w:t>initializer</w:t>
      </w:r>
      <w:r w:rsidRPr="0043520E">
        <w:rPr>
          <w:lang w:val="en-US"/>
        </w:rPr>
        <w:t xml:space="preserve">, </w:t>
      </w:r>
      <w:r w:rsidRPr="0043520E">
        <w:rPr>
          <w:rStyle w:val="VerbatimChar"/>
          <w:lang w:val="en-US"/>
        </w:rPr>
        <w:t>declaration_statement</w:t>
      </w:r>
      <w:r w:rsidRPr="0043520E">
        <w:rPr>
          <w:lang w:val="en-US"/>
        </w:rPr>
        <w:t xml:space="preserve">, </w:t>
      </w:r>
      <w:r w:rsidRPr="0043520E">
        <w:rPr>
          <w:rStyle w:val="VerbatimChar"/>
          <w:lang w:val="en-US"/>
        </w:rPr>
        <w:t>operator_statement</w:t>
      </w:r>
      <w:r w:rsidRPr="0043520E">
        <w:rPr>
          <w:lang w:val="en-US"/>
        </w:rPr>
        <w:t>;</w:t>
      </w:r>
    </w:p>
    <w:p w14:paraId="5892E818" w14:textId="77777777" w:rsidR="00F54DAE" w:rsidRPr="0043520E" w:rsidRDefault="00F54DAE" w:rsidP="00F54DAE">
      <w:pPr>
        <w:pStyle w:val="Compact"/>
        <w:numPr>
          <w:ilvl w:val="0"/>
          <w:numId w:val="21"/>
        </w:numPr>
        <w:rPr>
          <w:lang w:val="en-US"/>
        </w:rPr>
      </w:pPr>
      <w:r w:rsidRPr="0043520E">
        <w:rPr>
          <w:rStyle w:val="VerbatimChar"/>
          <w:lang w:val="en-US"/>
        </w:rPr>
        <w:t>Node* parenthesized_expression();</w:t>
      </w:r>
      <w:r w:rsidRPr="0043520E">
        <w:rPr>
          <w:lang w:val="en-US"/>
        </w:rPr>
        <w:t xml:space="preserve"> — </w:t>
      </w:r>
      <w:r>
        <w:t>выражения</w:t>
      </w:r>
      <w:r w:rsidRPr="0043520E">
        <w:rPr>
          <w:lang w:val="en-US"/>
        </w:rPr>
        <w:t xml:space="preserve"> </w:t>
      </w:r>
      <w:r>
        <w:t>в</w:t>
      </w:r>
      <w:r w:rsidRPr="0043520E">
        <w:rPr>
          <w:lang w:val="en-US"/>
        </w:rPr>
        <w:t xml:space="preserve"> </w:t>
      </w:r>
      <w:r>
        <w:t>скобках</w:t>
      </w:r>
      <w:r w:rsidRPr="0043520E">
        <w:rPr>
          <w:lang w:val="en-US"/>
        </w:rPr>
        <w:t xml:space="preserve">, </w:t>
      </w:r>
      <w:r>
        <w:t>переходит</w:t>
      </w:r>
      <w:r w:rsidRPr="0043520E">
        <w:rPr>
          <w:lang w:val="en-US"/>
        </w:rPr>
        <w:t xml:space="preserve"> </w:t>
      </w:r>
      <w:r>
        <w:t>в</w:t>
      </w:r>
      <w:r w:rsidRPr="0043520E">
        <w:rPr>
          <w:lang w:val="en-US"/>
        </w:rPr>
        <w:t xml:space="preserve"> </w:t>
      </w:r>
      <w:r w:rsidRPr="0043520E">
        <w:rPr>
          <w:rStyle w:val="VerbatimChar"/>
          <w:lang w:val="en-US"/>
        </w:rPr>
        <w:t>expression</w:t>
      </w:r>
      <w:r w:rsidRPr="0043520E">
        <w:rPr>
          <w:lang w:val="en-US"/>
        </w:rPr>
        <w:t>;</w:t>
      </w:r>
    </w:p>
    <w:p w14:paraId="16DEB89D" w14:textId="77777777" w:rsidR="00F54DAE" w:rsidRDefault="00F54DAE" w:rsidP="00F54DAE">
      <w:pPr>
        <w:pStyle w:val="Compact"/>
        <w:numPr>
          <w:ilvl w:val="0"/>
          <w:numId w:val="21"/>
        </w:numPr>
      </w:pPr>
      <w:r>
        <w:rPr>
          <w:rStyle w:val="VerbatimChar"/>
        </w:rPr>
        <w:t>Node* postfix_expression();</w:t>
      </w:r>
      <w:r>
        <w:t xml:space="preserve"> — взятие индекса, вызов функции, постфиксный инкремент и декремент;</w:t>
      </w:r>
    </w:p>
    <w:p w14:paraId="795D14FB" w14:textId="77777777" w:rsidR="00F54DAE" w:rsidRPr="0043520E" w:rsidRDefault="00F54DAE" w:rsidP="00F54DAE">
      <w:pPr>
        <w:pStyle w:val="Compact"/>
        <w:numPr>
          <w:ilvl w:val="0"/>
          <w:numId w:val="21"/>
        </w:numPr>
        <w:rPr>
          <w:lang w:val="en-US"/>
        </w:rPr>
      </w:pPr>
      <w:r w:rsidRPr="0043520E">
        <w:rPr>
          <w:rStyle w:val="VerbatimChar"/>
          <w:lang w:val="en-US"/>
        </w:rPr>
        <w:t>Node* argument_expression_list();</w:t>
      </w:r>
      <w:r w:rsidRPr="0043520E">
        <w:rPr>
          <w:lang w:val="en-US"/>
        </w:rPr>
        <w:t xml:space="preserve"> — </w:t>
      </w:r>
      <w:r>
        <w:t>аргументы</w:t>
      </w:r>
      <w:r w:rsidRPr="0043520E">
        <w:rPr>
          <w:lang w:val="en-US"/>
        </w:rPr>
        <w:t xml:space="preserve"> </w:t>
      </w:r>
      <w:r>
        <w:t>для</w:t>
      </w:r>
      <w:r w:rsidRPr="0043520E">
        <w:rPr>
          <w:lang w:val="en-US"/>
        </w:rPr>
        <w:t xml:space="preserve"> </w:t>
      </w:r>
      <w:r>
        <w:t>вызова</w:t>
      </w:r>
      <w:r w:rsidRPr="0043520E">
        <w:rPr>
          <w:lang w:val="en-US"/>
        </w:rPr>
        <w:t xml:space="preserve"> </w:t>
      </w:r>
      <w:r>
        <w:t>функции</w:t>
      </w:r>
      <w:r w:rsidRPr="0043520E">
        <w:rPr>
          <w:lang w:val="en-US"/>
        </w:rPr>
        <w:t>;</w:t>
      </w:r>
    </w:p>
    <w:p w14:paraId="02FAD8FF" w14:textId="77777777" w:rsidR="00F54DAE" w:rsidRDefault="00F54DAE" w:rsidP="00F54DAE">
      <w:pPr>
        <w:pStyle w:val="Compact"/>
        <w:numPr>
          <w:ilvl w:val="0"/>
          <w:numId w:val="21"/>
        </w:numPr>
      </w:pPr>
      <w:r>
        <w:rPr>
          <w:rStyle w:val="VerbatimChar"/>
        </w:rPr>
        <w:t>Node* unary_expression();</w:t>
      </w:r>
      <w:r>
        <w:t xml:space="preserve"> — префиксный инкремент и декремент, унарный минус;</w:t>
      </w:r>
    </w:p>
    <w:p w14:paraId="6C637332" w14:textId="77777777" w:rsidR="00F54DAE" w:rsidRPr="0043520E" w:rsidRDefault="00F54DAE" w:rsidP="00F54DAE">
      <w:pPr>
        <w:pStyle w:val="Compact"/>
        <w:numPr>
          <w:ilvl w:val="0"/>
          <w:numId w:val="21"/>
        </w:numPr>
        <w:rPr>
          <w:lang w:val="en-US"/>
        </w:rPr>
      </w:pPr>
      <w:r w:rsidRPr="0043520E">
        <w:rPr>
          <w:rStyle w:val="VerbatimChar"/>
          <w:lang w:val="en-US"/>
        </w:rPr>
        <w:t>Node* multiplicative_expression();</w:t>
      </w:r>
      <w:r w:rsidRPr="0043520E">
        <w:rPr>
          <w:lang w:val="en-US"/>
        </w:rPr>
        <w:t xml:space="preserve"> — </w:t>
      </w:r>
      <w:r>
        <w:t>выражения</w:t>
      </w:r>
      <w:r w:rsidRPr="0043520E">
        <w:rPr>
          <w:lang w:val="en-US"/>
        </w:rPr>
        <w:t xml:space="preserve"> </w:t>
      </w:r>
      <w:r>
        <w:t>умножения</w:t>
      </w:r>
      <w:r w:rsidRPr="0043520E">
        <w:rPr>
          <w:lang w:val="en-US"/>
        </w:rPr>
        <w:t>;</w:t>
      </w:r>
    </w:p>
    <w:p w14:paraId="3E4726B9" w14:textId="77777777" w:rsidR="00F54DAE" w:rsidRPr="0043520E" w:rsidRDefault="00F54DAE" w:rsidP="00F54DAE">
      <w:pPr>
        <w:pStyle w:val="Compact"/>
        <w:numPr>
          <w:ilvl w:val="0"/>
          <w:numId w:val="21"/>
        </w:numPr>
        <w:rPr>
          <w:lang w:val="en-US"/>
        </w:rPr>
      </w:pPr>
      <w:r w:rsidRPr="0043520E">
        <w:rPr>
          <w:rStyle w:val="VerbatimChar"/>
          <w:lang w:val="en-US"/>
        </w:rPr>
        <w:t>Node* additive_expression();</w:t>
      </w:r>
      <w:r w:rsidRPr="0043520E">
        <w:rPr>
          <w:lang w:val="en-US"/>
        </w:rPr>
        <w:t xml:space="preserve"> — </w:t>
      </w:r>
      <w:r>
        <w:t>выражения</w:t>
      </w:r>
      <w:r w:rsidRPr="0043520E">
        <w:rPr>
          <w:lang w:val="en-US"/>
        </w:rPr>
        <w:t xml:space="preserve"> </w:t>
      </w:r>
      <w:r>
        <w:t>сложения</w:t>
      </w:r>
      <w:r w:rsidRPr="0043520E">
        <w:rPr>
          <w:lang w:val="en-US"/>
        </w:rPr>
        <w:t>;</w:t>
      </w:r>
    </w:p>
    <w:p w14:paraId="4AA564CB" w14:textId="77777777" w:rsidR="00F54DAE" w:rsidRDefault="00F54DAE" w:rsidP="00F54DAE">
      <w:pPr>
        <w:pStyle w:val="Compact"/>
        <w:numPr>
          <w:ilvl w:val="0"/>
          <w:numId w:val="21"/>
        </w:numPr>
      </w:pPr>
      <w:r>
        <w:rPr>
          <w:rStyle w:val="VerbatimChar"/>
        </w:rPr>
        <w:lastRenderedPageBreak/>
        <w:t>Node* relational_expression();</w:t>
      </w:r>
      <w:r>
        <w:t xml:space="preserve"> — выражения сравнения: больше, меньше, больше или равно, меньше или равно;</w:t>
      </w:r>
    </w:p>
    <w:p w14:paraId="46189491" w14:textId="77777777" w:rsidR="00F54DAE" w:rsidRDefault="00F54DAE" w:rsidP="00F54DAE">
      <w:pPr>
        <w:pStyle w:val="Compact"/>
        <w:numPr>
          <w:ilvl w:val="0"/>
          <w:numId w:val="21"/>
        </w:numPr>
      </w:pPr>
      <w:r>
        <w:rPr>
          <w:rStyle w:val="VerbatimChar"/>
        </w:rPr>
        <w:t>Node* equality_expression();</w:t>
      </w:r>
      <w:r>
        <w:t xml:space="preserve"> — выражения сравнения: равно, неравно;</w:t>
      </w:r>
    </w:p>
    <w:p w14:paraId="380849D4" w14:textId="77777777" w:rsidR="00F54DAE" w:rsidRDefault="00F54DAE" w:rsidP="00F54DAE">
      <w:pPr>
        <w:pStyle w:val="Compact"/>
        <w:numPr>
          <w:ilvl w:val="0"/>
          <w:numId w:val="21"/>
        </w:numPr>
      </w:pPr>
      <w:r>
        <w:rPr>
          <w:rStyle w:val="VerbatimChar"/>
        </w:rPr>
        <w:t>Node* logical_and_expression();</w:t>
      </w:r>
      <w:r>
        <w:t xml:space="preserve"> — выражения с логическим И;</w:t>
      </w:r>
    </w:p>
    <w:p w14:paraId="31052AF9" w14:textId="77777777" w:rsidR="00F54DAE" w:rsidRDefault="00F54DAE" w:rsidP="00F54DAE">
      <w:pPr>
        <w:pStyle w:val="Compact"/>
        <w:numPr>
          <w:ilvl w:val="0"/>
          <w:numId w:val="21"/>
        </w:numPr>
      </w:pPr>
      <w:r>
        <w:rPr>
          <w:rStyle w:val="VerbatimChar"/>
        </w:rPr>
        <w:t>Node* logical_or_expression();</w:t>
      </w:r>
      <w:r>
        <w:t xml:space="preserve"> — выражения с логическим ИЛИ;</w:t>
      </w:r>
    </w:p>
    <w:p w14:paraId="2E4E6DF2" w14:textId="77777777" w:rsidR="00F54DAE" w:rsidRDefault="00F54DAE" w:rsidP="00F54DAE">
      <w:pPr>
        <w:pStyle w:val="Compact"/>
        <w:numPr>
          <w:ilvl w:val="0"/>
          <w:numId w:val="21"/>
        </w:numPr>
      </w:pPr>
      <w:r>
        <w:rPr>
          <w:rStyle w:val="VerbatimChar"/>
        </w:rPr>
        <w:t>Node* assignment_expression();</w:t>
      </w:r>
      <w:r>
        <w:t xml:space="preserve"> — выражения присваивания, в том числе и присваивание с умножением, делением, сложение и вычитание;</w:t>
      </w:r>
    </w:p>
    <w:p w14:paraId="11DCAE70" w14:textId="77777777" w:rsidR="00F54DAE" w:rsidRDefault="00F54DAE" w:rsidP="00F54DAE">
      <w:pPr>
        <w:pStyle w:val="Compact"/>
        <w:numPr>
          <w:ilvl w:val="0"/>
          <w:numId w:val="21"/>
        </w:numPr>
      </w:pPr>
      <w:r>
        <w:rPr>
          <w:rStyle w:val="VerbatimChar"/>
        </w:rPr>
        <w:t>Node* expression();</w:t>
      </w:r>
      <w:r>
        <w:t xml:space="preserve"> — выражения</w:t>
      </w:r>
    </w:p>
    <w:p w14:paraId="5A1CCA24" w14:textId="77777777" w:rsidR="00F54DAE" w:rsidRDefault="00F54DAE" w:rsidP="00F54DAE">
      <w:pPr>
        <w:pStyle w:val="Compact"/>
        <w:numPr>
          <w:ilvl w:val="0"/>
          <w:numId w:val="21"/>
        </w:numPr>
      </w:pPr>
      <w:r>
        <w:rPr>
          <w:rStyle w:val="VerbatimChar"/>
        </w:rPr>
        <w:t>Node* statement();</w:t>
      </w:r>
      <w:r>
        <w:t xml:space="preserve"> — конструкции;</w:t>
      </w:r>
    </w:p>
    <w:p w14:paraId="1D839D8C" w14:textId="77777777" w:rsidR="00F54DAE" w:rsidRDefault="00F54DAE" w:rsidP="00F54DAE">
      <w:pPr>
        <w:pStyle w:val="Compact"/>
        <w:numPr>
          <w:ilvl w:val="0"/>
          <w:numId w:val="21"/>
        </w:numPr>
      </w:pPr>
      <w:r>
        <w:rPr>
          <w:rStyle w:val="VerbatimChar"/>
        </w:rPr>
        <w:t>Node* compound_statement();</w:t>
      </w:r>
      <w:r>
        <w:t xml:space="preserve"> — конструкции</w:t>
      </w:r>
      <w:r>
        <w:rPr>
          <w:rStyle w:val="VerbatimChar"/>
        </w:rPr>
        <w:t>{...}</w:t>
      </w:r>
      <w:r>
        <w:t>;</w:t>
      </w:r>
    </w:p>
    <w:p w14:paraId="5D3FCEDC" w14:textId="77777777" w:rsidR="00F54DAE" w:rsidRDefault="00F54DAE" w:rsidP="00F54DAE">
      <w:pPr>
        <w:pStyle w:val="Compact"/>
        <w:numPr>
          <w:ilvl w:val="0"/>
          <w:numId w:val="21"/>
        </w:numPr>
      </w:pPr>
      <w:r>
        <w:rPr>
          <w:rStyle w:val="VerbatimChar"/>
        </w:rPr>
        <w:t>Node* statement_list();</w:t>
      </w:r>
      <w:r>
        <w:t xml:space="preserve"> — конструкции</w:t>
      </w:r>
      <w:r>
        <w:rPr>
          <w:rStyle w:val="VerbatimChar"/>
        </w:rPr>
        <w:t>{...}</w:t>
      </w:r>
      <w:r>
        <w:t xml:space="preserve">, вспомогательный метод для </w:t>
      </w:r>
      <w:r>
        <w:rPr>
          <w:rStyle w:val="VerbatimChar"/>
        </w:rPr>
        <w:t>compound_statement</w:t>
      </w:r>
      <w:r>
        <w:t>;</w:t>
      </w:r>
    </w:p>
    <w:p w14:paraId="73EFC74E" w14:textId="77777777" w:rsidR="00F54DAE" w:rsidRDefault="00F54DAE" w:rsidP="00F54DAE">
      <w:pPr>
        <w:pStyle w:val="Compact"/>
        <w:numPr>
          <w:ilvl w:val="0"/>
          <w:numId w:val="21"/>
        </w:numPr>
      </w:pPr>
      <w:r>
        <w:rPr>
          <w:rStyle w:val="VerbatimChar"/>
        </w:rPr>
        <w:t>Node* expression_statement();</w:t>
      </w:r>
      <w:r>
        <w:t xml:space="preserve"> — конструкция с выражением;</w:t>
      </w:r>
    </w:p>
    <w:p w14:paraId="50BDDF11" w14:textId="77777777" w:rsidR="00F54DAE" w:rsidRPr="0043520E" w:rsidRDefault="00F54DAE" w:rsidP="00F54DAE">
      <w:pPr>
        <w:pStyle w:val="Compact"/>
        <w:numPr>
          <w:ilvl w:val="0"/>
          <w:numId w:val="21"/>
        </w:numPr>
        <w:rPr>
          <w:lang w:val="en-US"/>
        </w:rPr>
      </w:pPr>
      <w:r w:rsidRPr="0043520E">
        <w:rPr>
          <w:rStyle w:val="VerbatimChar"/>
          <w:lang w:val="en-US"/>
        </w:rPr>
        <w:t>Node* selection_statement();</w:t>
      </w:r>
      <w:r w:rsidRPr="0043520E">
        <w:rPr>
          <w:lang w:val="en-US"/>
        </w:rPr>
        <w:t xml:space="preserve"> — </w:t>
      </w:r>
      <w:r>
        <w:t>конструкция</w:t>
      </w:r>
      <w:r w:rsidRPr="0043520E">
        <w:rPr>
          <w:lang w:val="en-US"/>
        </w:rPr>
        <w:t xml:space="preserve"> </w:t>
      </w:r>
      <w:r w:rsidRPr="0043520E">
        <w:rPr>
          <w:rStyle w:val="VerbatimChar"/>
          <w:lang w:val="en-US"/>
        </w:rPr>
        <w:t>if else</w:t>
      </w:r>
      <w:r w:rsidRPr="0043520E">
        <w:rPr>
          <w:lang w:val="en-US"/>
        </w:rPr>
        <w:t>;</w:t>
      </w:r>
    </w:p>
    <w:p w14:paraId="1F236007" w14:textId="77777777" w:rsidR="00F54DAE" w:rsidRPr="0043520E" w:rsidRDefault="00F54DAE" w:rsidP="00F54DAE">
      <w:pPr>
        <w:pStyle w:val="Compact"/>
        <w:numPr>
          <w:ilvl w:val="0"/>
          <w:numId w:val="21"/>
        </w:numPr>
        <w:rPr>
          <w:lang w:val="en-US"/>
        </w:rPr>
      </w:pPr>
      <w:r w:rsidRPr="0043520E">
        <w:rPr>
          <w:rStyle w:val="VerbatimChar"/>
          <w:lang w:val="en-US"/>
        </w:rPr>
        <w:t>Node* iteration_statement();</w:t>
      </w:r>
      <w:r w:rsidRPr="0043520E">
        <w:rPr>
          <w:lang w:val="en-US"/>
        </w:rPr>
        <w:t xml:space="preserve"> — </w:t>
      </w:r>
      <w:r>
        <w:t>конструкции</w:t>
      </w:r>
      <w:r w:rsidRPr="0043520E">
        <w:rPr>
          <w:lang w:val="en-US"/>
        </w:rPr>
        <w:t xml:space="preserve">: </w:t>
      </w:r>
      <w:r w:rsidRPr="0043520E">
        <w:rPr>
          <w:rStyle w:val="VerbatimChar"/>
          <w:lang w:val="en-US"/>
        </w:rPr>
        <w:t>while</w:t>
      </w:r>
      <w:r w:rsidRPr="0043520E">
        <w:rPr>
          <w:lang w:val="en-US"/>
        </w:rPr>
        <w:t xml:space="preserve">, </w:t>
      </w:r>
      <w:r w:rsidRPr="0043520E">
        <w:rPr>
          <w:rStyle w:val="VerbatimChar"/>
          <w:lang w:val="en-US"/>
        </w:rPr>
        <w:t>do while</w:t>
      </w:r>
      <w:r w:rsidRPr="0043520E">
        <w:rPr>
          <w:lang w:val="en-US"/>
        </w:rPr>
        <w:t xml:space="preserve">, </w:t>
      </w:r>
      <w:r w:rsidRPr="0043520E">
        <w:rPr>
          <w:rStyle w:val="VerbatimChar"/>
          <w:lang w:val="en-US"/>
        </w:rPr>
        <w:t>for</w:t>
      </w:r>
      <w:r w:rsidRPr="0043520E">
        <w:rPr>
          <w:lang w:val="en-US"/>
        </w:rPr>
        <w:t>;</w:t>
      </w:r>
    </w:p>
    <w:p w14:paraId="2B279FA5" w14:textId="77777777" w:rsidR="00F54DAE" w:rsidRDefault="00F54DAE" w:rsidP="00F54DAE">
      <w:pPr>
        <w:pStyle w:val="Compact"/>
        <w:numPr>
          <w:ilvl w:val="0"/>
          <w:numId w:val="21"/>
        </w:numPr>
      </w:pPr>
      <w:r w:rsidRPr="0043520E">
        <w:rPr>
          <w:rStyle w:val="VerbatimChar"/>
          <w:lang w:val="en-US"/>
        </w:rPr>
        <w:t>Node* declaration_type();</w:t>
      </w:r>
      <w:r w:rsidRPr="0043520E">
        <w:rPr>
          <w:lang w:val="en-US"/>
        </w:rPr>
        <w:t xml:space="preserve"> — </w:t>
      </w:r>
      <w:r>
        <w:t>вспомогательный</w:t>
      </w:r>
      <w:r w:rsidRPr="0043520E">
        <w:rPr>
          <w:lang w:val="en-US"/>
        </w:rPr>
        <w:t xml:space="preserve"> </w:t>
      </w:r>
      <w:r>
        <w:t>метод</w:t>
      </w:r>
      <w:r w:rsidRPr="0043520E">
        <w:rPr>
          <w:lang w:val="en-US"/>
        </w:rPr>
        <w:t xml:space="preserve"> </w:t>
      </w:r>
      <w:r>
        <w:t>для</w:t>
      </w:r>
      <w:r w:rsidRPr="0043520E">
        <w:rPr>
          <w:lang w:val="en-US"/>
        </w:rPr>
        <w:t xml:space="preserve"> </w:t>
      </w:r>
      <w:r w:rsidRPr="0043520E">
        <w:rPr>
          <w:rStyle w:val="VerbatimChar"/>
          <w:lang w:val="en-US"/>
        </w:rPr>
        <w:t>declaration_statement</w:t>
      </w:r>
      <w:r w:rsidRPr="0043520E">
        <w:rPr>
          <w:lang w:val="en-US"/>
        </w:rPr>
        <w:t xml:space="preserve">. </w:t>
      </w:r>
      <w:r>
        <w:t>Разбирает тип переменной;</w:t>
      </w:r>
    </w:p>
    <w:p w14:paraId="2A245223" w14:textId="77777777" w:rsidR="00F54DAE" w:rsidRDefault="00F54DAE" w:rsidP="00F54DAE">
      <w:pPr>
        <w:pStyle w:val="Compact"/>
        <w:numPr>
          <w:ilvl w:val="0"/>
          <w:numId w:val="21"/>
        </w:numPr>
      </w:pPr>
      <w:r>
        <w:rPr>
          <w:rStyle w:val="VerbatimChar"/>
        </w:rPr>
        <w:t>Node* declaration_statement();</w:t>
      </w:r>
      <w:r>
        <w:t xml:space="preserve"> — объявления переменных и констант;</w:t>
      </w:r>
    </w:p>
    <w:p w14:paraId="4E6FD059" w14:textId="77777777" w:rsidR="00F54DAE" w:rsidRDefault="00F54DAE" w:rsidP="00F54DAE">
      <w:pPr>
        <w:pStyle w:val="Compact"/>
        <w:numPr>
          <w:ilvl w:val="0"/>
          <w:numId w:val="21"/>
        </w:numPr>
      </w:pPr>
      <w:r>
        <w:rPr>
          <w:rStyle w:val="VerbatimChar"/>
        </w:rPr>
        <w:t>Node* initializer();</w:t>
      </w:r>
      <w:r>
        <w:t xml:space="preserve"> — список инициализаторов для массива;</w:t>
      </w:r>
    </w:p>
    <w:p w14:paraId="3298B2AF" w14:textId="77777777" w:rsidR="00F54DAE" w:rsidRPr="0043520E" w:rsidRDefault="00F54DAE" w:rsidP="00F54DAE">
      <w:pPr>
        <w:pStyle w:val="Compact"/>
        <w:numPr>
          <w:ilvl w:val="0"/>
          <w:numId w:val="21"/>
        </w:numPr>
        <w:rPr>
          <w:lang w:val="en-US"/>
        </w:rPr>
      </w:pPr>
      <w:r w:rsidRPr="0043520E">
        <w:rPr>
          <w:rStyle w:val="VerbatimChar"/>
          <w:lang w:val="en-US"/>
        </w:rPr>
        <w:t>Node* initializer_list();</w:t>
      </w:r>
      <w:r w:rsidRPr="0043520E">
        <w:rPr>
          <w:lang w:val="en-US"/>
        </w:rPr>
        <w:t xml:space="preserve"> — </w:t>
      </w:r>
      <w:r>
        <w:t>вспомогательный</w:t>
      </w:r>
      <w:r w:rsidRPr="0043520E">
        <w:rPr>
          <w:lang w:val="en-US"/>
        </w:rPr>
        <w:t xml:space="preserve"> </w:t>
      </w:r>
      <w:r>
        <w:t>метод</w:t>
      </w:r>
      <w:r w:rsidRPr="0043520E">
        <w:rPr>
          <w:lang w:val="en-US"/>
        </w:rPr>
        <w:t xml:space="preserve"> </w:t>
      </w:r>
      <w:r>
        <w:t>для</w:t>
      </w:r>
      <w:r w:rsidRPr="0043520E">
        <w:rPr>
          <w:lang w:val="en-US"/>
        </w:rPr>
        <w:t xml:space="preserve"> </w:t>
      </w:r>
      <w:r w:rsidRPr="0043520E">
        <w:rPr>
          <w:rStyle w:val="VerbatimChar"/>
          <w:lang w:val="en-US"/>
        </w:rPr>
        <w:t>initializer</w:t>
      </w:r>
      <w:r w:rsidRPr="0043520E">
        <w:rPr>
          <w:lang w:val="en-US"/>
        </w:rPr>
        <w:t>:</w:t>
      </w:r>
    </w:p>
    <w:p w14:paraId="270BC0F0" w14:textId="77777777" w:rsidR="00F54DAE" w:rsidRDefault="00F54DAE" w:rsidP="00F54DAE">
      <w:pPr>
        <w:pStyle w:val="Compact"/>
        <w:numPr>
          <w:ilvl w:val="0"/>
          <w:numId w:val="21"/>
        </w:numPr>
      </w:pPr>
      <w:r>
        <w:rPr>
          <w:rStyle w:val="VerbatimChar"/>
        </w:rPr>
        <w:t>Node* function_argument();</w:t>
      </w:r>
      <w:r>
        <w:t xml:space="preserve"> — аргумент функции при ее объявлении;</w:t>
      </w:r>
    </w:p>
    <w:p w14:paraId="08F5771B" w14:textId="77777777" w:rsidR="00F54DAE" w:rsidRDefault="00F54DAE" w:rsidP="00F54DAE">
      <w:pPr>
        <w:pStyle w:val="Compact"/>
        <w:numPr>
          <w:ilvl w:val="0"/>
          <w:numId w:val="21"/>
        </w:numPr>
      </w:pPr>
      <w:r>
        <w:rPr>
          <w:rStyle w:val="VerbatimChar"/>
        </w:rPr>
        <w:lastRenderedPageBreak/>
        <w:t>Node* function_argument_list();</w:t>
      </w:r>
      <w:r>
        <w:t xml:space="preserve"> — список аргументов при объявлении функции;</w:t>
      </w:r>
    </w:p>
    <w:p w14:paraId="4BE6F7F6" w14:textId="77777777" w:rsidR="00F54DAE" w:rsidRPr="0043520E" w:rsidRDefault="00F54DAE" w:rsidP="00F54DAE">
      <w:pPr>
        <w:pStyle w:val="Compact"/>
        <w:numPr>
          <w:ilvl w:val="0"/>
          <w:numId w:val="21"/>
        </w:numPr>
        <w:rPr>
          <w:lang w:val="en-US"/>
        </w:rPr>
      </w:pPr>
      <w:r w:rsidRPr="0043520E">
        <w:rPr>
          <w:rStyle w:val="VerbatimChar"/>
          <w:lang w:val="en-US"/>
        </w:rPr>
        <w:t>Node* function_statement();</w:t>
      </w:r>
      <w:r w:rsidRPr="0043520E">
        <w:rPr>
          <w:lang w:val="en-US"/>
        </w:rPr>
        <w:t xml:space="preserve"> — </w:t>
      </w:r>
      <w:r>
        <w:t>объявления</w:t>
      </w:r>
      <w:r w:rsidRPr="0043520E">
        <w:rPr>
          <w:lang w:val="en-US"/>
        </w:rPr>
        <w:t xml:space="preserve"> </w:t>
      </w:r>
      <w:r>
        <w:t>функций</w:t>
      </w:r>
      <w:r w:rsidRPr="0043520E">
        <w:rPr>
          <w:lang w:val="en-US"/>
        </w:rPr>
        <w:t>;</w:t>
      </w:r>
    </w:p>
    <w:p w14:paraId="76C37833" w14:textId="77777777" w:rsidR="00F54DAE" w:rsidRPr="0043520E" w:rsidRDefault="00F54DAE" w:rsidP="00F54DAE">
      <w:pPr>
        <w:pStyle w:val="Compact"/>
        <w:numPr>
          <w:ilvl w:val="0"/>
          <w:numId w:val="21"/>
        </w:numPr>
        <w:rPr>
          <w:lang w:val="en-US"/>
        </w:rPr>
      </w:pPr>
      <w:r w:rsidRPr="0043520E">
        <w:rPr>
          <w:rStyle w:val="VerbatimChar"/>
          <w:lang w:val="en-US"/>
        </w:rPr>
        <w:t>Node* operator_statement();</w:t>
      </w:r>
      <w:r w:rsidRPr="0043520E">
        <w:rPr>
          <w:lang w:val="en-US"/>
        </w:rPr>
        <w:t xml:space="preserve"> — </w:t>
      </w:r>
      <w:r>
        <w:t>операторы</w:t>
      </w:r>
      <w:r w:rsidRPr="0043520E">
        <w:rPr>
          <w:lang w:val="en-US"/>
        </w:rPr>
        <w:t xml:space="preserve"> </w:t>
      </w:r>
      <w:r w:rsidRPr="0043520E">
        <w:rPr>
          <w:rStyle w:val="VerbatimChar"/>
          <w:lang w:val="en-US"/>
        </w:rPr>
        <w:t>return</w:t>
      </w:r>
      <w:r w:rsidRPr="0043520E">
        <w:rPr>
          <w:lang w:val="en-US"/>
        </w:rPr>
        <w:t xml:space="preserve">, </w:t>
      </w:r>
      <w:r w:rsidRPr="0043520E">
        <w:rPr>
          <w:rStyle w:val="VerbatimChar"/>
          <w:lang w:val="en-US"/>
        </w:rPr>
        <w:t>new</w:t>
      </w:r>
      <w:r w:rsidRPr="0043520E">
        <w:rPr>
          <w:lang w:val="en-US"/>
        </w:rPr>
        <w:t>.</w:t>
      </w:r>
    </w:p>
    <w:p w14:paraId="43E72294" w14:textId="77777777" w:rsidR="00F54DAE" w:rsidRDefault="00F54DAE" w:rsidP="00F54DAE">
      <w:pPr>
        <w:pStyle w:val="a1"/>
      </w:pPr>
      <w:r>
        <w:t>Класс имеет несколько полей:</w:t>
      </w:r>
    </w:p>
    <w:p w14:paraId="152670E5" w14:textId="77777777" w:rsidR="00F54DAE" w:rsidRDefault="00F54DAE" w:rsidP="00F54DAE">
      <w:pPr>
        <w:pStyle w:val="Compact"/>
        <w:numPr>
          <w:ilvl w:val="0"/>
          <w:numId w:val="22"/>
        </w:numPr>
      </w:pPr>
      <w:r>
        <w:rPr>
          <w:rStyle w:val="VerbatimChar"/>
        </w:rPr>
        <w:t>Lexer* m_lex</w:t>
      </w:r>
      <w:r>
        <w:t xml:space="preserve"> — лексический анализатор;</w:t>
      </w:r>
    </w:p>
    <w:p w14:paraId="7EC5AE98" w14:textId="77777777" w:rsidR="00F54DAE" w:rsidRDefault="00F54DAE" w:rsidP="00F54DAE">
      <w:pPr>
        <w:pStyle w:val="Compact"/>
        <w:numPr>
          <w:ilvl w:val="0"/>
          <w:numId w:val="22"/>
        </w:numPr>
      </w:pPr>
      <w:r>
        <w:rPr>
          <w:rStyle w:val="VerbatimChar"/>
        </w:rPr>
        <w:t>Ast* m_tree</w:t>
      </w:r>
      <w:r>
        <w:t xml:space="preserve"> — абстрактное синтаксическое дерево;</w:t>
      </w:r>
    </w:p>
    <w:p w14:paraId="00C80046" w14:textId="77777777" w:rsidR="00F54DAE" w:rsidRDefault="00F54DAE" w:rsidP="00F54DAE">
      <w:pPr>
        <w:pStyle w:val="Compact"/>
        <w:numPr>
          <w:ilvl w:val="0"/>
          <w:numId w:val="22"/>
        </w:numPr>
      </w:pPr>
      <w:r>
        <w:rPr>
          <w:rStyle w:val="VerbatimChar"/>
        </w:rPr>
        <w:t>Asm* m_asm</w:t>
      </w:r>
      <w:r>
        <w:t xml:space="preserve"> — генератор ассемблерного кода.</w:t>
      </w:r>
    </w:p>
    <w:p w14:paraId="13BF2512" w14:textId="77777777" w:rsidR="00F54DAE" w:rsidRDefault="00F54DAE" w:rsidP="00F54DAE">
      <w:pPr>
        <w:pStyle w:val="a1"/>
      </w:pPr>
      <w:r>
        <w:t>У класса есть две основных функции:</w:t>
      </w:r>
    </w:p>
    <w:p w14:paraId="26FDDA64" w14:textId="77777777" w:rsidR="00F54DAE" w:rsidRDefault="00F54DAE" w:rsidP="00F54DAE">
      <w:pPr>
        <w:pStyle w:val="Compact"/>
        <w:numPr>
          <w:ilvl w:val="0"/>
          <w:numId w:val="23"/>
        </w:numPr>
      </w:pPr>
      <w:r>
        <w:rPr>
          <w:rStyle w:val="VerbatimChar"/>
        </w:rPr>
        <w:t>void parse();</w:t>
      </w:r>
      <w:r>
        <w:t xml:space="preserve"> — метод реализующий синтаксический анализ;</w:t>
      </w:r>
    </w:p>
    <w:p w14:paraId="73AFEBCE" w14:textId="77777777" w:rsidR="00F54DAE" w:rsidRDefault="00F54DAE" w:rsidP="00F54DAE">
      <w:pPr>
        <w:pStyle w:val="Compact"/>
        <w:numPr>
          <w:ilvl w:val="0"/>
          <w:numId w:val="23"/>
        </w:numPr>
      </w:pPr>
      <w:r>
        <w:rPr>
          <w:rStyle w:val="VerbatimChar"/>
        </w:rPr>
        <w:t>void generate();</w:t>
      </w:r>
      <w:r>
        <w:t xml:space="preserve"> — метод реализующий генерацию кода;</w:t>
      </w:r>
    </w:p>
    <w:p w14:paraId="3EF62C3E" w14:textId="77777777" w:rsidR="00F54DAE" w:rsidRDefault="00F54DAE" w:rsidP="00F54DAE">
      <w:pPr>
        <w:pStyle w:val="a1"/>
      </w:pPr>
      <w:r>
        <w:t xml:space="preserve">Также для упрощения вызова ошибки есть функция </w:t>
      </w:r>
      <w:r>
        <w:rPr>
          <w:rStyle w:val="VerbatimChar"/>
        </w:rPr>
        <w:t>error</w:t>
      </w:r>
      <w:r>
        <w:t>:</w:t>
      </w:r>
    </w:p>
    <w:p w14:paraId="050C2610" w14:textId="77777777" w:rsidR="00F54DAE" w:rsidRDefault="00F54DAE">
      <w:pPr>
        <w:pStyle w:val="a1"/>
      </w:pPr>
      <w:r>
        <w:t>В результате работы анализатора в консоль выводится абстрактное синтаксическое дерево.</w:t>
      </w:r>
    </w:p>
    <w:p w14:paraId="3E1CD7A1" w14:textId="77777777" w:rsidR="00F54DAE" w:rsidRDefault="00F54DAE">
      <w:pPr>
        <w:pStyle w:val="2"/>
      </w:pPr>
      <w:bookmarkStart w:id="23" w:name="результат-работы-1"/>
      <w:bookmarkStart w:id="24" w:name="_Toc39183126"/>
      <w:r>
        <w:t>Результат работы</w:t>
      </w:r>
      <w:bookmarkEnd w:id="23"/>
      <w:bookmarkEnd w:id="24"/>
    </w:p>
    <w:p w14:paraId="73890E95" w14:textId="77777777" w:rsidR="00F54DAE" w:rsidRDefault="00F54DAE" w:rsidP="00F54DAE">
      <w:pPr>
        <w:pStyle w:val="a1"/>
      </w:pPr>
      <w:r>
        <w:t>Результатом работы синтаксического анализатора является абстрактное синтаксическое дерево, в котором в абстрактном виде описаны все конструкции кода.</w:t>
      </w:r>
    </w:p>
    <w:p w14:paraId="6C0154D3" w14:textId="77777777" w:rsidR="00F54DAE" w:rsidRDefault="00F54DAE">
      <w:pPr>
        <w:pStyle w:val="12"/>
      </w:pPr>
      <w:bookmarkStart w:id="25" w:name="семантический-анализ"/>
      <w:bookmarkStart w:id="26" w:name="_Toc39183127"/>
      <w:r>
        <w:lastRenderedPageBreak/>
        <w:t>Семантический анализ</w:t>
      </w:r>
      <w:bookmarkEnd w:id="25"/>
      <w:bookmarkEnd w:id="26"/>
    </w:p>
    <w:p w14:paraId="0A2015AC" w14:textId="77777777" w:rsidR="00F54DAE" w:rsidRDefault="00F54DAE">
      <w:pPr>
        <w:pStyle w:val="2"/>
      </w:pPr>
      <w:bookmarkStart w:id="27" w:name="описание-2"/>
      <w:bookmarkStart w:id="28" w:name="_Toc39183128"/>
      <w:r>
        <w:t>Описание</w:t>
      </w:r>
      <w:bookmarkEnd w:id="27"/>
      <w:bookmarkEnd w:id="28"/>
    </w:p>
    <w:p w14:paraId="0BEC1412" w14:textId="77777777" w:rsidR="00F54DAE" w:rsidRDefault="00F54DAE" w:rsidP="00F54DAE">
      <w:pPr>
        <w:pStyle w:val="a1"/>
      </w:pPr>
      <w:r>
        <w:t>Семантический анализ — обычно заключается в проверке правильности типов данных, используемых в программе. Кроме того, на этом этапе компилятор должен также проверить, соблюдаются ли определенные контекстные условия входного языка. В современных языка программирования одним из примеров контекстных условий может служить обязательность описания переменных: для каждого использующего вхождения идентификатора должно существовать единственное определяющее вхождение. Другой пример контекстного условия: число и атрибуты фактических параметров вызова процедуры должны быть согласованы с определением этой процедуры. Такие контекстные условия не всегда могут быть проверены во время синтаксического анализа и потому обычно выделяются в отдельную фазу.</w:t>
      </w:r>
    </w:p>
    <w:p w14:paraId="7ACAACEF" w14:textId="77777777" w:rsidR="00F54DAE" w:rsidRDefault="00F54DAE">
      <w:pPr>
        <w:pStyle w:val="2"/>
      </w:pPr>
      <w:bookmarkStart w:id="29" w:name="реализация-2"/>
      <w:bookmarkStart w:id="30" w:name="_Toc39183129"/>
      <w:r>
        <w:t>Реализация</w:t>
      </w:r>
      <w:bookmarkEnd w:id="29"/>
      <w:bookmarkEnd w:id="30"/>
    </w:p>
    <w:p w14:paraId="4C594815" w14:textId="77777777" w:rsidR="00F54DAE" w:rsidRDefault="00F54DAE" w:rsidP="00F54DAE">
      <w:pPr>
        <w:pStyle w:val="a1"/>
      </w:pPr>
      <w:r>
        <w:t xml:space="preserve">За семантический анализ отвечает класс </w:t>
      </w:r>
      <w:r>
        <w:rPr>
          <w:rStyle w:val="VerbatimChar"/>
        </w:rPr>
        <w:t>Ast</w:t>
      </w:r>
      <w:r>
        <w:t>, который, помимо хранения абстрактного синтаксического дерева, занимается и его обработкой.</w:t>
      </w:r>
    </w:p>
    <w:p w14:paraId="182F1FD4" w14:textId="77777777" w:rsidR="00F54DAE" w:rsidRDefault="00F54DAE">
      <w:pPr>
        <w:pStyle w:val="a1"/>
      </w:pPr>
      <w:r>
        <w:t>Основными переменными, которые хранит класс, являются следующие переменные:</w:t>
      </w:r>
    </w:p>
    <w:p w14:paraId="62E4C574" w14:textId="77777777" w:rsidR="00F54DAE" w:rsidRDefault="00F54DAE" w:rsidP="00F54DAE">
      <w:pPr>
        <w:pStyle w:val="Compact"/>
        <w:numPr>
          <w:ilvl w:val="0"/>
          <w:numId w:val="24"/>
        </w:numPr>
      </w:pPr>
      <w:r>
        <w:rPr>
          <w:rStyle w:val="VerbatimChar"/>
        </w:rPr>
        <w:t>size_t m_count_blocks</w:t>
      </w:r>
      <w:r>
        <w:t xml:space="preserve"> — количество областей видимости для переменных;</w:t>
      </w:r>
    </w:p>
    <w:p w14:paraId="7D77F13E" w14:textId="77777777" w:rsidR="00F54DAE" w:rsidRPr="0043520E" w:rsidRDefault="00F54DAE" w:rsidP="00F54DAE">
      <w:pPr>
        <w:pStyle w:val="Compact"/>
        <w:numPr>
          <w:ilvl w:val="0"/>
          <w:numId w:val="24"/>
        </w:numPr>
        <w:rPr>
          <w:lang w:val="en-US"/>
        </w:rPr>
      </w:pPr>
      <w:r w:rsidRPr="0043520E">
        <w:rPr>
          <w:rStyle w:val="VerbatimChar"/>
          <w:lang w:val="en-US"/>
        </w:rPr>
        <w:t>VariableTable m_all_variables</w:t>
      </w:r>
      <w:r w:rsidRPr="0043520E">
        <w:rPr>
          <w:lang w:val="en-US"/>
        </w:rPr>
        <w:t xml:space="preserve"> — </w:t>
      </w:r>
      <w:r>
        <w:t>таблица</w:t>
      </w:r>
      <w:r w:rsidRPr="0043520E">
        <w:rPr>
          <w:lang w:val="en-US"/>
        </w:rPr>
        <w:t xml:space="preserve"> </w:t>
      </w:r>
      <w:r>
        <w:t>переменных</w:t>
      </w:r>
      <w:r w:rsidRPr="0043520E">
        <w:rPr>
          <w:lang w:val="en-US"/>
        </w:rPr>
        <w:t>;</w:t>
      </w:r>
    </w:p>
    <w:p w14:paraId="7D6ECC42" w14:textId="77777777" w:rsidR="00F54DAE" w:rsidRPr="0043520E" w:rsidRDefault="00F54DAE" w:rsidP="00F54DAE">
      <w:pPr>
        <w:pStyle w:val="Compact"/>
        <w:numPr>
          <w:ilvl w:val="0"/>
          <w:numId w:val="24"/>
        </w:numPr>
        <w:rPr>
          <w:lang w:val="en-US"/>
        </w:rPr>
      </w:pPr>
      <w:r w:rsidRPr="0043520E">
        <w:rPr>
          <w:rStyle w:val="VerbatimChar"/>
          <w:lang w:val="en-US"/>
        </w:rPr>
        <w:t>vector&lt;Variable*&gt; m_global_variables</w:t>
      </w:r>
      <w:r w:rsidRPr="0043520E">
        <w:rPr>
          <w:lang w:val="en-US"/>
        </w:rPr>
        <w:t xml:space="preserve"> — </w:t>
      </w:r>
      <w:r>
        <w:t>массив</w:t>
      </w:r>
      <w:r w:rsidRPr="0043520E">
        <w:rPr>
          <w:lang w:val="en-US"/>
        </w:rPr>
        <w:t xml:space="preserve"> </w:t>
      </w:r>
      <w:r>
        <w:t>глобальных</w:t>
      </w:r>
      <w:r w:rsidRPr="0043520E">
        <w:rPr>
          <w:lang w:val="en-US"/>
        </w:rPr>
        <w:t xml:space="preserve"> </w:t>
      </w:r>
      <w:r>
        <w:t>переменных</w:t>
      </w:r>
      <w:r w:rsidRPr="0043520E">
        <w:rPr>
          <w:lang w:val="en-US"/>
        </w:rPr>
        <w:t>;</w:t>
      </w:r>
    </w:p>
    <w:p w14:paraId="1E9F002E" w14:textId="77777777" w:rsidR="00F54DAE" w:rsidRDefault="00F54DAE" w:rsidP="00F54DAE">
      <w:pPr>
        <w:pStyle w:val="Compact"/>
        <w:numPr>
          <w:ilvl w:val="0"/>
          <w:numId w:val="24"/>
        </w:numPr>
      </w:pPr>
      <w:r>
        <w:rPr>
          <w:rStyle w:val="VerbatimChar"/>
        </w:rPr>
        <w:t>vector&lt;VariableTable*&gt; m_variable_tables</w:t>
      </w:r>
      <w:r>
        <w:t xml:space="preserve"> — массив таблиц переменных для каждой области видимости;</w:t>
      </w:r>
    </w:p>
    <w:p w14:paraId="54D6B675" w14:textId="77777777" w:rsidR="00F54DAE" w:rsidRPr="0043520E" w:rsidRDefault="00F54DAE" w:rsidP="00F54DAE">
      <w:pPr>
        <w:pStyle w:val="Compact"/>
        <w:numPr>
          <w:ilvl w:val="0"/>
          <w:numId w:val="24"/>
        </w:numPr>
        <w:rPr>
          <w:lang w:val="en-US"/>
        </w:rPr>
      </w:pPr>
      <w:r w:rsidRPr="0043520E">
        <w:rPr>
          <w:rStyle w:val="VerbatimChar"/>
          <w:lang w:val="en-US"/>
        </w:rPr>
        <w:lastRenderedPageBreak/>
        <w:t>FunctionTable m_functions</w:t>
      </w:r>
      <w:r w:rsidRPr="0043520E">
        <w:rPr>
          <w:lang w:val="en-US"/>
        </w:rPr>
        <w:t xml:space="preserve"> — </w:t>
      </w:r>
      <w:r>
        <w:t>таблица</w:t>
      </w:r>
      <w:r w:rsidRPr="0043520E">
        <w:rPr>
          <w:lang w:val="en-US"/>
        </w:rPr>
        <w:t xml:space="preserve"> </w:t>
      </w:r>
      <w:r>
        <w:t>функций</w:t>
      </w:r>
      <w:r w:rsidRPr="0043520E">
        <w:rPr>
          <w:lang w:val="en-US"/>
        </w:rPr>
        <w:t>;</w:t>
      </w:r>
    </w:p>
    <w:p w14:paraId="4C2286DC" w14:textId="77777777" w:rsidR="00F54DAE" w:rsidRPr="0043520E" w:rsidRDefault="00F54DAE" w:rsidP="00F54DAE">
      <w:pPr>
        <w:pStyle w:val="Compact"/>
        <w:numPr>
          <w:ilvl w:val="0"/>
          <w:numId w:val="24"/>
        </w:numPr>
        <w:rPr>
          <w:lang w:val="en-US"/>
        </w:rPr>
      </w:pPr>
      <w:r w:rsidRPr="0043520E">
        <w:rPr>
          <w:rStyle w:val="VerbatimChar"/>
          <w:lang w:val="en-US"/>
        </w:rPr>
        <w:t>GlobalFunctions m_global_functions</w:t>
      </w:r>
      <w:r w:rsidRPr="0043520E">
        <w:rPr>
          <w:lang w:val="en-US"/>
        </w:rPr>
        <w:t xml:space="preserve"> — </w:t>
      </w:r>
      <w:r>
        <w:t>таблица</w:t>
      </w:r>
      <w:r w:rsidRPr="0043520E">
        <w:rPr>
          <w:lang w:val="en-US"/>
        </w:rPr>
        <w:t xml:space="preserve"> </w:t>
      </w:r>
      <w:r>
        <w:t>глобальных</w:t>
      </w:r>
      <w:r w:rsidRPr="0043520E">
        <w:rPr>
          <w:lang w:val="en-US"/>
        </w:rPr>
        <w:t xml:space="preserve">, </w:t>
      </w:r>
      <w:r>
        <w:t>предопределенных</w:t>
      </w:r>
      <w:r w:rsidRPr="0043520E">
        <w:rPr>
          <w:lang w:val="en-US"/>
        </w:rPr>
        <w:t xml:space="preserve"> </w:t>
      </w:r>
      <w:r>
        <w:t>функций</w:t>
      </w:r>
      <w:r w:rsidRPr="0043520E">
        <w:rPr>
          <w:lang w:val="en-US"/>
        </w:rPr>
        <w:t>.</w:t>
      </w:r>
    </w:p>
    <w:p w14:paraId="639C9663" w14:textId="77777777" w:rsidR="00F54DAE" w:rsidRDefault="00F54DAE" w:rsidP="00F54DAE">
      <w:pPr>
        <w:pStyle w:val="a1"/>
      </w:pPr>
      <w:r>
        <w:t>Это количество блоков, таблица переменных, массив глобальных переменных, массив таблиц переменных для каждого блока, таблица функций и таблица глобальных, предопределенных функций.</w:t>
      </w:r>
    </w:p>
    <w:p w14:paraId="09424675" w14:textId="77777777" w:rsidR="00F54DAE" w:rsidRDefault="00F54DAE">
      <w:pPr>
        <w:pStyle w:val="a1"/>
      </w:pPr>
      <w:r>
        <w:t>Основными функция являются следующие функции (2 блока):</w:t>
      </w:r>
    </w:p>
    <w:p w14:paraId="4E95BEF6" w14:textId="77777777" w:rsidR="00F54DAE" w:rsidRDefault="00F54DAE">
      <w:pPr>
        <w:pStyle w:val="a1"/>
      </w:pPr>
      <w:r>
        <w:t>1 блок:</w:t>
      </w:r>
    </w:p>
    <w:p w14:paraId="61CBAFA4" w14:textId="77777777" w:rsidR="00F54DAE" w:rsidRDefault="00F54DAE" w:rsidP="00F54DAE">
      <w:pPr>
        <w:pStyle w:val="Compact"/>
        <w:numPr>
          <w:ilvl w:val="0"/>
          <w:numId w:val="25"/>
        </w:numPr>
      </w:pPr>
      <w:r>
        <w:rPr>
          <w:rStyle w:val="VerbatimChar"/>
        </w:rPr>
        <w:t>void designate_blocks();</w:t>
      </w:r>
      <w:r>
        <w:t xml:space="preserve"> — выделение областей видимости переменных;</w:t>
      </w:r>
    </w:p>
    <w:p w14:paraId="5E1E2355" w14:textId="77777777" w:rsidR="00F54DAE" w:rsidRDefault="00F54DAE" w:rsidP="00F54DAE">
      <w:pPr>
        <w:pStyle w:val="Compact"/>
        <w:numPr>
          <w:ilvl w:val="0"/>
          <w:numId w:val="25"/>
        </w:numPr>
      </w:pPr>
      <w:r>
        <w:rPr>
          <w:rStyle w:val="VerbatimChar"/>
        </w:rPr>
        <w:t>void designate_variables();</w:t>
      </w:r>
      <w:r>
        <w:t xml:space="preserve"> — выделение переменных;</w:t>
      </w:r>
    </w:p>
    <w:p w14:paraId="453E5E47" w14:textId="77777777" w:rsidR="00F54DAE" w:rsidRDefault="00F54DAE" w:rsidP="00F54DAE">
      <w:pPr>
        <w:pStyle w:val="Compact"/>
        <w:numPr>
          <w:ilvl w:val="0"/>
          <w:numId w:val="25"/>
        </w:numPr>
      </w:pPr>
      <w:r>
        <w:rPr>
          <w:rStyle w:val="VerbatimChar"/>
        </w:rPr>
        <w:t>void designate_global_variables();</w:t>
      </w:r>
      <w:r>
        <w:t xml:space="preserve"> — выделение глобальных переменных;</w:t>
      </w:r>
    </w:p>
    <w:p w14:paraId="04B3A0F0" w14:textId="77777777" w:rsidR="00F54DAE" w:rsidRPr="0043520E" w:rsidRDefault="00F54DAE" w:rsidP="00F54DAE">
      <w:pPr>
        <w:pStyle w:val="Compact"/>
        <w:numPr>
          <w:ilvl w:val="0"/>
          <w:numId w:val="25"/>
        </w:numPr>
        <w:rPr>
          <w:lang w:val="en-US"/>
        </w:rPr>
      </w:pPr>
      <w:r w:rsidRPr="0043520E">
        <w:rPr>
          <w:rStyle w:val="VerbatimChar"/>
          <w:lang w:val="en-US"/>
        </w:rPr>
        <w:t>void designate_functions();</w:t>
      </w:r>
      <w:r w:rsidRPr="0043520E">
        <w:rPr>
          <w:lang w:val="en-US"/>
        </w:rPr>
        <w:t xml:space="preserve"> — </w:t>
      </w:r>
      <w:r>
        <w:t>выделение</w:t>
      </w:r>
      <w:r w:rsidRPr="0043520E">
        <w:rPr>
          <w:lang w:val="en-US"/>
        </w:rPr>
        <w:t xml:space="preserve"> </w:t>
      </w:r>
      <w:r>
        <w:t>функций</w:t>
      </w:r>
      <w:r w:rsidRPr="0043520E">
        <w:rPr>
          <w:lang w:val="en-US"/>
        </w:rPr>
        <w:t>;</w:t>
      </w:r>
    </w:p>
    <w:p w14:paraId="7A31D42D" w14:textId="77777777" w:rsidR="00F54DAE" w:rsidRPr="0043520E" w:rsidRDefault="00F54DAE" w:rsidP="00F54DAE">
      <w:pPr>
        <w:pStyle w:val="Compact"/>
        <w:numPr>
          <w:ilvl w:val="0"/>
          <w:numId w:val="25"/>
        </w:numPr>
        <w:rPr>
          <w:lang w:val="en-US"/>
        </w:rPr>
      </w:pPr>
      <w:r w:rsidRPr="0043520E">
        <w:rPr>
          <w:rStyle w:val="VerbatimChar"/>
          <w:lang w:val="en-US"/>
        </w:rPr>
        <w:t>void designate_arrays();</w:t>
      </w:r>
      <w:r w:rsidRPr="0043520E">
        <w:rPr>
          <w:lang w:val="en-US"/>
        </w:rPr>
        <w:t xml:space="preserve"> — </w:t>
      </w:r>
      <w:r>
        <w:t>выделение</w:t>
      </w:r>
      <w:r w:rsidRPr="0043520E">
        <w:rPr>
          <w:lang w:val="en-US"/>
        </w:rPr>
        <w:t xml:space="preserve"> </w:t>
      </w:r>
      <w:r>
        <w:t>массивов</w:t>
      </w:r>
      <w:r w:rsidRPr="0043520E">
        <w:rPr>
          <w:lang w:val="en-US"/>
        </w:rPr>
        <w:t>.</w:t>
      </w:r>
    </w:p>
    <w:p w14:paraId="64A5BD01" w14:textId="77777777" w:rsidR="00F54DAE" w:rsidRDefault="00F54DAE" w:rsidP="00F54DAE">
      <w:pPr>
        <w:pStyle w:val="a1"/>
      </w:pPr>
      <w:r>
        <w:t>2 блок:</w:t>
      </w:r>
    </w:p>
    <w:p w14:paraId="4550B68A" w14:textId="77777777" w:rsidR="00F54DAE" w:rsidRDefault="00F54DAE" w:rsidP="00F54DAE">
      <w:pPr>
        <w:pStyle w:val="Compact"/>
        <w:numPr>
          <w:ilvl w:val="0"/>
          <w:numId w:val="26"/>
        </w:numPr>
      </w:pPr>
      <w:r>
        <w:rPr>
          <w:rStyle w:val="VerbatimChar"/>
        </w:rPr>
        <w:t>void check_const();</w:t>
      </w:r>
      <w:r>
        <w:t xml:space="preserve"> — проверка констант;</w:t>
      </w:r>
    </w:p>
    <w:p w14:paraId="4477AA8B" w14:textId="77777777" w:rsidR="00F54DAE" w:rsidRDefault="00F54DAE" w:rsidP="00F54DAE">
      <w:pPr>
        <w:pStyle w:val="Compact"/>
        <w:numPr>
          <w:ilvl w:val="0"/>
          <w:numId w:val="26"/>
        </w:numPr>
      </w:pPr>
      <w:r>
        <w:rPr>
          <w:rStyle w:val="VerbatimChar"/>
        </w:rPr>
        <w:t>void check_array();</w:t>
      </w:r>
      <w:r>
        <w:t xml:space="preserve"> — проверка массив и их инциализаторов;</w:t>
      </w:r>
    </w:p>
    <w:p w14:paraId="3DD66B3E" w14:textId="77777777" w:rsidR="00F54DAE" w:rsidRPr="0043520E" w:rsidRDefault="00F54DAE" w:rsidP="00F54DAE">
      <w:pPr>
        <w:pStyle w:val="Compact"/>
        <w:numPr>
          <w:ilvl w:val="0"/>
          <w:numId w:val="26"/>
        </w:numPr>
        <w:rPr>
          <w:lang w:val="en-US"/>
        </w:rPr>
      </w:pPr>
      <w:r w:rsidRPr="0043520E">
        <w:rPr>
          <w:rStyle w:val="VerbatimChar"/>
          <w:lang w:val="en-US"/>
        </w:rPr>
        <w:t>void check_functions_call();</w:t>
      </w:r>
      <w:r w:rsidRPr="0043520E">
        <w:rPr>
          <w:lang w:val="en-US"/>
        </w:rPr>
        <w:t xml:space="preserve"> — </w:t>
      </w:r>
      <w:r>
        <w:t>проверка</w:t>
      </w:r>
      <w:r w:rsidRPr="0043520E">
        <w:rPr>
          <w:lang w:val="en-US"/>
        </w:rPr>
        <w:t xml:space="preserve"> </w:t>
      </w:r>
      <w:r>
        <w:t>вызовов</w:t>
      </w:r>
      <w:r w:rsidRPr="0043520E">
        <w:rPr>
          <w:lang w:val="en-US"/>
        </w:rPr>
        <w:t xml:space="preserve"> </w:t>
      </w:r>
      <w:r>
        <w:t>функций</w:t>
      </w:r>
      <w:r w:rsidRPr="0043520E">
        <w:rPr>
          <w:lang w:val="en-US"/>
        </w:rPr>
        <w:t>;</w:t>
      </w:r>
    </w:p>
    <w:p w14:paraId="65DCEDB5" w14:textId="77777777" w:rsidR="00F54DAE" w:rsidRDefault="00F54DAE" w:rsidP="00F54DAE">
      <w:pPr>
        <w:pStyle w:val="Compact"/>
        <w:numPr>
          <w:ilvl w:val="0"/>
          <w:numId w:val="26"/>
        </w:numPr>
      </w:pPr>
      <w:r>
        <w:rPr>
          <w:rStyle w:val="VerbatimChar"/>
        </w:rPr>
        <w:t>void check_expression();</w:t>
      </w:r>
      <w:r>
        <w:t xml:space="preserve"> — проверка выражений.</w:t>
      </w:r>
    </w:p>
    <w:p w14:paraId="67981DD5" w14:textId="77777777" w:rsidR="00F54DAE" w:rsidRDefault="00F54DAE" w:rsidP="00F54DAE">
      <w:pPr>
        <w:pStyle w:val="a1"/>
      </w:pPr>
      <w:r>
        <w:t>Анализатор умеет проверять следующие семантические ошибки:</w:t>
      </w:r>
    </w:p>
    <w:p w14:paraId="51BD4F7E" w14:textId="77777777" w:rsidR="00F54DAE" w:rsidRDefault="00F54DAE" w:rsidP="00F54DAE">
      <w:pPr>
        <w:pStyle w:val="Compact"/>
        <w:numPr>
          <w:ilvl w:val="0"/>
          <w:numId w:val="27"/>
        </w:numPr>
      </w:pPr>
      <w:r>
        <w:t>Присваивание константам после инициализации;</w:t>
      </w:r>
    </w:p>
    <w:p w14:paraId="669F69D1" w14:textId="77777777" w:rsidR="00F54DAE" w:rsidRDefault="00F54DAE" w:rsidP="00F54DAE">
      <w:pPr>
        <w:pStyle w:val="Compact"/>
        <w:numPr>
          <w:ilvl w:val="0"/>
          <w:numId w:val="27"/>
        </w:numPr>
      </w:pPr>
      <w:r>
        <w:t>Проверка вызовов функций, проверка нужного количества аргументов с нужным типом;</w:t>
      </w:r>
    </w:p>
    <w:p w14:paraId="0CAB56FD" w14:textId="77777777" w:rsidR="00F54DAE" w:rsidRDefault="00F54DAE" w:rsidP="00F54DAE">
      <w:pPr>
        <w:pStyle w:val="Compact"/>
        <w:numPr>
          <w:ilvl w:val="0"/>
          <w:numId w:val="27"/>
        </w:numPr>
      </w:pPr>
      <w:r>
        <w:t>Проверка корректности присваивания, например, если присваиваются переменные разных типов, то выбрасывается ошибка;</w:t>
      </w:r>
    </w:p>
    <w:p w14:paraId="2434D625" w14:textId="77777777" w:rsidR="00F54DAE" w:rsidRDefault="00F54DAE" w:rsidP="00F54DAE">
      <w:pPr>
        <w:pStyle w:val="Compact"/>
        <w:numPr>
          <w:ilvl w:val="0"/>
          <w:numId w:val="27"/>
        </w:numPr>
      </w:pPr>
      <w:r>
        <w:lastRenderedPageBreak/>
        <w:t>Проверка инициализации массива, проверка корректности типов в списке инициализаторов.</w:t>
      </w:r>
    </w:p>
    <w:p w14:paraId="1A07FFB1" w14:textId="77777777" w:rsidR="00F54DAE" w:rsidRDefault="00F54DAE" w:rsidP="00F54DAE">
      <w:pPr>
        <w:pStyle w:val="a1"/>
      </w:pPr>
      <w:r>
        <w:t xml:space="preserve">Также класс реализует функцию </w:t>
      </w:r>
      <w:r>
        <w:rPr>
          <w:rStyle w:val="VerbatimChar"/>
        </w:rPr>
        <w:t>void print(Node* sub, size_t level)</w:t>
      </w:r>
      <w:r>
        <w:t xml:space="preserve"> для печати дерева, которая является рекурсивной.</w:t>
      </w:r>
    </w:p>
    <w:p w14:paraId="3FE8F042" w14:textId="77777777" w:rsidR="00F54DAE" w:rsidRDefault="00F54DAE">
      <w:pPr>
        <w:pStyle w:val="2"/>
      </w:pPr>
      <w:bookmarkStart w:id="31" w:name="результат-работы-2"/>
      <w:bookmarkStart w:id="32" w:name="_Toc39183130"/>
      <w:r>
        <w:t>Результат работы</w:t>
      </w:r>
      <w:bookmarkEnd w:id="31"/>
      <w:bookmarkEnd w:id="32"/>
    </w:p>
    <w:p w14:paraId="6655EE57" w14:textId="164A2F40" w:rsidR="00F54DAE" w:rsidRDefault="00F54DAE" w:rsidP="00F54DAE">
      <w:pPr>
        <w:pStyle w:val="a1"/>
      </w:pPr>
      <w:r>
        <w:t xml:space="preserve">Результатом работы семантического анализатора являются таблицы переменных, а также функций. Также косвенным результатом является гарантия синтаксической корректности программы. </w:t>
      </w:r>
      <w:r w:rsidR="00EE63A2">
        <w:t>Помимо этого,</w:t>
      </w:r>
      <w:r>
        <w:t xml:space="preserve"> семантический анализатор добавляет новую информацию в AST, такую как идентификаторы блоков, идентификаторы </w:t>
      </w:r>
      <w:r w:rsidR="00EE63A2">
        <w:t>блоков,</w:t>
      </w:r>
      <w:r>
        <w:t xml:space="preserve"> где объявлена переменная и т.п.</w:t>
      </w:r>
    </w:p>
    <w:p w14:paraId="09A55BB2" w14:textId="77777777" w:rsidR="00F54DAE" w:rsidRDefault="00F54DAE">
      <w:pPr>
        <w:pStyle w:val="12"/>
      </w:pPr>
      <w:bookmarkStart w:id="33" w:name="генерация-кода"/>
      <w:bookmarkStart w:id="34" w:name="_Toc39183131"/>
      <w:r>
        <w:lastRenderedPageBreak/>
        <w:t>Генерация кода</w:t>
      </w:r>
      <w:bookmarkEnd w:id="33"/>
      <w:bookmarkEnd w:id="34"/>
    </w:p>
    <w:p w14:paraId="27BB7835" w14:textId="77777777" w:rsidR="00F54DAE" w:rsidRDefault="00F54DAE">
      <w:pPr>
        <w:pStyle w:val="2"/>
      </w:pPr>
      <w:bookmarkStart w:id="35" w:name="описание-3"/>
      <w:bookmarkStart w:id="36" w:name="_Toc39183132"/>
      <w:r>
        <w:t>Описание</w:t>
      </w:r>
      <w:bookmarkEnd w:id="35"/>
      <w:bookmarkEnd w:id="36"/>
    </w:p>
    <w:p w14:paraId="5DFF5A1A" w14:textId="391E80B4" w:rsidR="00F54DAE" w:rsidRDefault="00F54DAE" w:rsidP="00F54DAE">
      <w:pPr>
        <w:pStyle w:val="a1"/>
      </w:pPr>
      <w:r>
        <w:t xml:space="preserve">Генерация кода является последней стадией процесса компиляции. Для данной курсовой работы конечный язык является ассемблер, что усложняет работу и требует знаний этого языка. Следует отметить, что в ассемблере используется стек. На нем удобно считать как арифметические операции, так и операции сравнения. Ассемблер предоставляет возможности для трансляции регулярных языков, </w:t>
      </w:r>
      <w:r w:rsidR="00EE63A2">
        <w:t>но,</w:t>
      </w:r>
      <w:r>
        <w:t xml:space="preserve"> чтобы использовать контекстно-свободный язык, надо предварительно его видоизменить, </w:t>
      </w:r>
      <w:r w:rsidR="00EE63A2">
        <w:t>что, собственно,</w:t>
      </w:r>
      <w:r>
        <w:t xml:space="preserve"> и сделано при обходе дерева разбора.</w:t>
      </w:r>
    </w:p>
    <w:p w14:paraId="283070E9" w14:textId="77777777" w:rsidR="00F54DAE" w:rsidRDefault="00F54DAE">
      <w:pPr>
        <w:pStyle w:val="a1"/>
      </w:pPr>
      <w:r>
        <w:t>Ассемблирование может быть не первым и не последним этапом на пути получения исполнимого модуля программы. Так, многие компиляторы с языков программирования высокого уровня выдают результат в виде программы на языке ассемблера, которую в дальнейшем обрабатывает ассемблер. Также результатом ассемблирования может быть не исполняемый, а объектный модуль, содержащий разрозненные блоки машинного кода и данных программы, из которого (или из нескольких объектных модулей) в дальнейшем с помощью редактора связей может быть получен исполняемый файл.</w:t>
      </w:r>
    </w:p>
    <w:p w14:paraId="65686FD6" w14:textId="2EA1DA60" w:rsidR="00F54DAE" w:rsidRDefault="00F54DAE">
      <w:pPr>
        <w:pStyle w:val="a1"/>
      </w:pPr>
      <w:r>
        <w:t xml:space="preserve">В данной работе использовался синтаксис ассемблера MASM, так как разработка велась на Windows. Этот синтаксис имеет как свои недостатки, так и плюсы. Надо учитывать, что ассемблер в основном работает с самым низким уровнем иерархии данных в компьютере и из-за чего у него иногда есть проблемы с совместимостью на разных ОС. Дело усложняется тем, что на разных процессорах пишутся </w:t>
      </w:r>
      <w:r w:rsidR="00EE63A2">
        <w:t>по-разному</w:t>
      </w:r>
      <w:r>
        <w:t xml:space="preserve"> те или иные команды, к примеру команды на Intel могут существенно отличаться от команд на AMD. </w:t>
      </w:r>
      <w:r w:rsidR="00EE63A2">
        <w:t>К примеру,</w:t>
      </w:r>
      <w:r>
        <w:t xml:space="preserve"> в некоторых процессорах нет команд деления, которые «вшиты».</w:t>
      </w:r>
    </w:p>
    <w:p w14:paraId="729752BC" w14:textId="77777777" w:rsidR="00F54DAE" w:rsidRDefault="00F54DAE">
      <w:pPr>
        <w:pStyle w:val="a1"/>
      </w:pPr>
      <w:r>
        <w:lastRenderedPageBreak/>
        <w:t>Регистр — это сверхбыстрая память, которая расположена в процессоре.</w:t>
      </w:r>
    </w:p>
    <w:p w14:paraId="324DE903" w14:textId="77777777" w:rsidR="00F54DAE" w:rsidRDefault="00F54DAE">
      <w:pPr>
        <w:pStyle w:val="a1"/>
      </w:pPr>
      <w:r>
        <w:t>Регистры общего назначения служат для хранения промежуточных данных. В основном их размер 32 бита.</w:t>
      </w:r>
    </w:p>
    <w:p w14:paraId="71F0F586" w14:textId="77777777" w:rsidR="00F54DAE" w:rsidRDefault="00F54DAE" w:rsidP="00F54DAE">
      <w:pPr>
        <w:numPr>
          <w:ilvl w:val="0"/>
          <w:numId w:val="28"/>
        </w:numPr>
      </w:pPr>
      <w:r>
        <w:rPr>
          <w:rStyle w:val="VerbatimChar"/>
        </w:rPr>
        <w:t>eax</w:t>
      </w:r>
      <w:r>
        <w:t xml:space="preserve"> — применяется для хранения промежуточных данных, то есть он используется в качестве универсального аккумулятора значений.</w:t>
      </w:r>
    </w:p>
    <w:p w14:paraId="440802ED" w14:textId="77777777" w:rsidR="00F54DAE" w:rsidRDefault="00F54DAE" w:rsidP="00F54DAE">
      <w:pPr>
        <w:numPr>
          <w:ilvl w:val="0"/>
          <w:numId w:val="28"/>
        </w:numPr>
      </w:pPr>
      <w:r>
        <w:rPr>
          <w:rStyle w:val="VerbatimChar"/>
        </w:rPr>
        <w:t>ebx</w:t>
      </w:r>
      <w:r>
        <w:t xml:space="preserve"> — базовый регистр, который используется для хранения адреса на некоторый блок в памяти</w:t>
      </w:r>
    </w:p>
    <w:p w14:paraId="026511A6" w14:textId="77777777" w:rsidR="00F54DAE" w:rsidRDefault="00F54DAE" w:rsidP="00F54DAE">
      <w:pPr>
        <w:numPr>
          <w:ilvl w:val="0"/>
          <w:numId w:val="28"/>
        </w:numPr>
      </w:pPr>
      <w:r>
        <w:rPr>
          <w:rStyle w:val="VerbatimChar"/>
        </w:rPr>
        <w:t>ecx</w:t>
      </w:r>
      <w:r>
        <w:t xml:space="preserve"> — счетчик, который применяется в основном для циклов</w:t>
      </w:r>
    </w:p>
    <w:p w14:paraId="7A62AEB8" w14:textId="77777777" w:rsidR="00F54DAE" w:rsidRDefault="00F54DAE" w:rsidP="00F54DAE">
      <w:pPr>
        <w:numPr>
          <w:ilvl w:val="0"/>
          <w:numId w:val="28"/>
        </w:numPr>
      </w:pPr>
      <w:r>
        <w:rPr>
          <w:rStyle w:val="VerbatimChar"/>
        </w:rPr>
        <w:t>edx</w:t>
      </w:r>
      <w:r>
        <w:t xml:space="preserve"> — регистр данных, используется для хранения промежуточных вычислений</w:t>
      </w:r>
    </w:p>
    <w:p w14:paraId="36D5C980" w14:textId="77777777" w:rsidR="00F54DAE" w:rsidRDefault="00F54DAE" w:rsidP="00F54DAE">
      <w:pPr>
        <w:numPr>
          <w:ilvl w:val="0"/>
          <w:numId w:val="28"/>
        </w:numPr>
      </w:pPr>
      <w:r>
        <w:rPr>
          <w:rStyle w:val="VerbatimChar"/>
        </w:rPr>
        <w:t>esp</w:t>
      </w:r>
      <w:r>
        <w:t xml:space="preserve"> — указатель стека. Содержит адрес вершины стека</w:t>
      </w:r>
    </w:p>
    <w:p w14:paraId="429FF942" w14:textId="77777777" w:rsidR="00F54DAE" w:rsidRDefault="00F54DAE" w:rsidP="00F54DAE">
      <w:pPr>
        <w:numPr>
          <w:ilvl w:val="0"/>
          <w:numId w:val="28"/>
        </w:numPr>
      </w:pPr>
      <w:r>
        <w:rPr>
          <w:rStyle w:val="VerbatimChar"/>
        </w:rPr>
        <w:t>esi</w:t>
      </w:r>
      <w:r>
        <w:t xml:space="preserve"> — индекс источника, в цепочечных операциях содержит указатель на текущий элемент-источник</w:t>
      </w:r>
    </w:p>
    <w:p w14:paraId="0E2A36F1" w14:textId="77777777" w:rsidR="00F54DAE" w:rsidRDefault="00F54DAE" w:rsidP="00F54DAE">
      <w:pPr>
        <w:numPr>
          <w:ilvl w:val="0"/>
          <w:numId w:val="28"/>
        </w:numPr>
      </w:pPr>
      <w:r>
        <w:rPr>
          <w:rStyle w:val="VerbatimChar"/>
        </w:rPr>
        <w:t>edi</w:t>
      </w:r>
      <w:r>
        <w:t xml:space="preserve"> — индекс приёмника, в цепочечных операциях содержит указатель на текущий элемент-приёмник</w:t>
      </w:r>
    </w:p>
    <w:p w14:paraId="048A667D" w14:textId="77777777" w:rsidR="00F54DAE" w:rsidRDefault="00F54DAE" w:rsidP="00F54DAE">
      <w:pPr>
        <w:numPr>
          <w:ilvl w:val="0"/>
          <w:numId w:val="28"/>
        </w:numPr>
      </w:pPr>
      <w:r>
        <w:rPr>
          <w:rStyle w:val="VerbatimChar"/>
        </w:rPr>
        <w:t>ebp</w:t>
      </w:r>
      <w:r>
        <w:t xml:space="preserve"> — указатель базы кадра стека</w:t>
      </w:r>
    </w:p>
    <w:p w14:paraId="4C8A7FF5" w14:textId="77777777" w:rsidR="00F54DAE" w:rsidRDefault="00F54DAE">
      <w:pPr>
        <w:pStyle w:val="2"/>
      </w:pPr>
      <w:bookmarkStart w:id="37" w:name="реализация-3"/>
      <w:bookmarkStart w:id="38" w:name="_Toc39183133"/>
      <w:r>
        <w:t>Реализация</w:t>
      </w:r>
      <w:bookmarkEnd w:id="37"/>
      <w:bookmarkEnd w:id="38"/>
    </w:p>
    <w:p w14:paraId="785BBCD5" w14:textId="77777777" w:rsidR="00F54DAE" w:rsidRDefault="00F54DAE" w:rsidP="00F54DAE">
      <w:pPr>
        <w:pStyle w:val="a1"/>
      </w:pPr>
      <w:r>
        <w:t xml:space="preserve">Для генерации кода используется класс </w:t>
      </w:r>
      <w:r>
        <w:rPr>
          <w:rStyle w:val="VerbatimChar"/>
        </w:rPr>
        <w:t>Asm</w:t>
      </w:r>
      <w:r>
        <w:t>. Класс содержит следующие основные поля:</w:t>
      </w:r>
    </w:p>
    <w:p w14:paraId="7268279E" w14:textId="77777777" w:rsidR="00F54DAE" w:rsidRDefault="00F54DAE" w:rsidP="00F54DAE">
      <w:pPr>
        <w:pStyle w:val="Compact"/>
        <w:numPr>
          <w:ilvl w:val="0"/>
          <w:numId w:val="29"/>
        </w:numPr>
      </w:pPr>
      <w:r>
        <w:rPr>
          <w:rStyle w:val="VerbatimChar"/>
        </w:rPr>
        <w:t>ofstream m_file</w:t>
      </w:r>
      <w:r>
        <w:t xml:space="preserve"> — файл, в который будет записан результирующий код;</w:t>
      </w:r>
    </w:p>
    <w:p w14:paraId="20C4DC80" w14:textId="77777777" w:rsidR="00F54DAE" w:rsidRDefault="00F54DAE" w:rsidP="00F54DAE">
      <w:pPr>
        <w:pStyle w:val="Compact"/>
        <w:numPr>
          <w:ilvl w:val="0"/>
          <w:numId w:val="29"/>
        </w:numPr>
      </w:pPr>
      <w:r>
        <w:rPr>
          <w:rStyle w:val="VerbatimChar"/>
        </w:rPr>
        <w:t>Ast* m_ast</w:t>
      </w:r>
      <w:r>
        <w:t xml:space="preserve"> — синтаксическое дерево, полученное после семантического анализа;</w:t>
      </w:r>
    </w:p>
    <w:p w14:paraId="3B4BD6F8" w14:textId="77777777" w:rsidR="00F54DAE" w:rsidRDefault="00F54DAE" w:rsidP="00F54DAE">
      <w:pPr>
        <w:pStyle w:val="a1"/>
      </w:pPr>
      <w:r>
        <w:lastRenderedPageBreak/>
        <w:t>Для удобной генерации ассемблерного кода, созданы 4 переменные, каждая из которых описывает свой блок ассемблерного кода:</w:t>
      </w:r>
    </w:p>
    <w:p w14:paraId="6782B1F9" w14:textId="77777777" w:rsidR="00F54DAE" w:rsidRPr="0043520E" w:rsidRDefault="00F54DAE" w:rsidP="00F54DAE">
      <w:pPr>
        <w:pStyle w:val="Compact"/>
        <w:numPr>
          <w:ilvl w:val="0"/>
          <w:numId w:val="30"/>
        </w:numPr>
        <w:rPr>
          <w:lang w:val="en-US"/>
        </w:rPr>
      </w:pPr>
      <w:r w:rsidRPr="0043520E">
        <w:rPr>
          <w:rStyle w:val="VerbatimChar"/>
          <w:lang w:val="en-US"/>
        </w:rPr>
        <w:t>string m_data</w:t>
      </w:r>
      <w:r w:rsidRPr="0043520E">
        <w:rPr>
          <w:lang w:val="en-US"/>
        </w:rPr>
        <w:t xml:space="preserve"> — </w:t>
      </w:r>
      <w:r>
        <w:t>блок</w:t>
      </w:r>
      <w:r w:rsidRPr="0043520E">
        <w:rPr>
          <w:lang w:val="en-US"/>
        </w:rPr>
        <w:t xml:space="preserve"> </w:t>
      </w:r>
      <w:r>
        <w:t>данных</w:t>
      </w:r>
      <w:r w:rsidRPr="0043520E">
        <w:rPr>
          <w:lang w:val="en-US"/>
        </w:rPr>
        <w:t>;</w:t>
      </w:r>
    </w:p>
    <w:p w14:paraId="1BF27B0C" w14:textId="77777777" w:rsidR="00F54DAE" w:rsidRDefault="00F54DAE" w:rsidP="00F54DAE">
      <w:pPr>
        <w:pStyle w:val="Compact"/>
        <w:numPr>
          <w:ilvl w:val="0"/>
          <w:numId w:val="30"/>
        </w:numPr>
      </w:pPr>
      <w:r>
        <w:rPr>
          <w:rStyle w:val="VerbatimChar"/>
        </w:rPr>
        <w:t>string m_before_main</w:t>
      </w:r>
      <w:r>
        <w:t xml:space="preserve"> — блок до стартовой метки;</w:t>
      </w:r>
    </w:p>
    <w:p w14:paraId="406729D1" w14:textId="77777777" w:rsidR="00F54DAE" w:rsidRPr="0043520E" w:rsidRDefault="00F54DAE" w:rsidP="00F54DAE">
      <w:pPr>
        <w:pStyle w:val="Compact"/>
        <w:numPr>
          <w:ilvl w:val="0"/>
          <w:numId w:val="30"/>
        </w:numPr>
        <w:rPr>
          <w:lang w:val="en-US"/>
        </w:rPr>
      </w:pPr>
      <w:r w:rsidRPr="0043520E">
        <w:rPr>
          <w:rStyle w:val="VerbatimChar"/>
          <w:lang w:val="en-US"/>
        </w:rPr>
        <w:t>string m_function_implementations</w:t>
      </w:r>
      <w:r w:rsidRPr="0043520E">
        <w:rPr>
          <w:lang w:val="en-US"/>
        </w:rPr>
        <w:t xml:space="preserve"> — </w:t>
      </w:r>
      <w:r>
        <w:t>блок</w:t>
      </w:r>
      <w:r w:rsidRPr="0043520E">
        <w:rPr>
          <w:lang w:val="en-US"/>
        </w:rPr>
        <w:t xml:space="preserve"> </w:t>
      </w:r>
      <w:r>
        <w:t>функций</w:t>
      </w:r>
      <w:r w:rsidRPr="0043520E">
        <w:rPr>
          <w:lang w:val="en-US"/>
        </w:rPr>
        <w:t>;</w:t>
      </w:r>
    </w:p>
    <w:p w14:paraId="50BC0214" w14:textId="77777777" w:rsidR="00F54DAE" w:rsidRDefault="00F54DAE" w:rsidP="00F54DAE">
      <w:pPr>
        <w:pStyle w:val="Compact"/>
        <w:numPr>
          <w:ilvl w:val="0"/>
          <w:numId w:val="30"/>
        </w:numPr>
      </w:pPr>
      <w:r>
        <w:rPr>
          <w:rStyle w:val="VerbatimChar"/>
        </w:rPr>
        <w:t>string m_main</w:t>
      </w:r>
      <w:r>
        <w:t xml:space="preserve"> — блок основного кода.</w:t>
      </w:r>
    </w:p>
    <w:p w14:paraId="57A89A39" w14:textId="77777777" w:rsidR="00F54DAE" w:rsidRDefault="00F54DAE" w:rsidP="00F54DAE">
      <w:pPr>
        <w:pStyle w:val="a1"/>
      </w:pPr>
      <w:r>
        <w:t>Основными функция для генерации кода являются следующие методы:</w:t>
      </w:r>
    </w:p>
    <w:p w14:paraId="7A315831" w14:textId="77777777" w:rsidR="00F54DAE" w:rsidRDefault="00F54DAE" w:rsidP="00F54DAE">
      <w:pPr>
        <w:pStyle w:val="Compact"/>
        <w:numPr>
          <w:ilvl w:val="0"/>
          <w:numId w:val="31"/>
        </w:numPr>
      </w:pPr>
      <w:r>
        <w:rPr>
          <w:rStyle w:val="VerbatimChar"/>
        </w:rPr>
        <w:t>void blocks_recursive(Node* current_node)</w:t>
      </w:r>
      <w:r>
        <w:t xml:space="preserve"> — метод для генерации основных блоков (</w:t>
      </w:r>
      <w:r>
        <w:rPr>
          <w:rStyle w:val="VerbatimChar"/>
        </w:rPr>
        <w:t>if</w:t>
      </w:r>
      <w:r>
        <w:t xml:space="preserve">, </w:t>
      </w:r>
      <w:r>
        <w:rPr>
          <w:rStyle w:val="VerbatimChar"/>
        </w:rPr>
        <w:t>while</w:t>
      </w:r>
      <w:r>
        <w:t xml:space="preserve"> и т.д);</w:t>
      </w:r>
    </w:p>
    <w:p w14:paraId="521147AF" w14:textId="77777777" w:rsidR="00F54DAE" w:rsidRDefault="00F54DAE" w:rsidP="00F54DAE">
      <w:pPr>
        <w:pStyle w:val="Compact"/>
        <w:numPr>
          <w:ilvl w:val="0"/>
          <w:numId w:val="31"/>
        </w:numPr>
      </w:pPr>
      <w:r>
        <w:rPr>
          <w:rStyle w:val="VerbatimChar"/>
        </w:rPr>
        <w:t>void expression_recursive(Node* current_node)</w:t>
      </w:r>
      <w:r>
        <w:t xml:space="preserve"> — метод для генерации кода выражений (арифметических, логических и т.д.). Генерация кода для выражений осуществлялась с помощью стека, что очень похоже на обратную польскую запись.</w:t>
      </w:r>
    </w:p>
    <w:p w14:paraId="7BF7F663" w14:textId="77777777" w:rsidR="00F54DAE" w:rsidRDefault="00F54DAE" w:rsidP="00F54DAE">
      <w:pPr>
        <w:pStyle w:val="a1"/>
      </w:pPr>
      <w:r>
        <w:t>Для генерации ассемблерного кода были созданы функции с именами, как у команд ассемблера, а также с количеством аргументов, как у команды. Это позволило проще работать с командами, а также увеличило читаемость кода, для генерации.</w:t>
      </w:r>
    </w:p>
    <w:p w14:paraId="72B430CB" w14:textId="77777777" w:rsidR="00F54DAE" w:rsidRDefault="00F54DAE">
      <w:pPr>
        <w:pStyle w:val="a1"/>
      </w:pPr>
      <w:r>
        <w:t>Команды ассемблера здесь добавляются с помощью методов класса. Далее приведены все реализованные команды:</w:t>
      </w:r>
    </w:p>
    <w:p w14:paraId="05C0CD44" w14:textId="77777777" w:rsidR="00F54DAE" w:rsidRPr="0043520E" w:rsidRDefault="00F54DAE" w:rsidP="00F54DAE">
      <w:pPr>
        <w:numPr>
          <w:ilvl w:val="0"/>
          <w:numId w:val="32"/>
        </w:numPr>
        <w:rPr>
          <w:lang w:val="en-US"/>
        </w:rPr>
      </w:pPr>
      <w:r w:rsidRPr="0043520E">
        <w:rPr>
          <w:rStyle w:val="VerbatimChar"/>
          <w:lang w:val="en-US"/>
        </w:rPr>
        <w:t>void raw(const string&amp; value)</w:t>
      </w:r>
    </w:p>
    <w:p w14:paraId="508F645F" w14:textId="77777777" w:rsidR="00F54DAE" w:rsidRPr="0043520E" w:rsidRDefault="00F54DAE" w:rsidP="00F54DAE">
      <w:pPr>
        <w:numPr>
          <w:ilvl w:val="0"/>
          <w:numId w:val="32"/>
        </w:numPr>
        <w:rPr>
          <w:lang w:val="en-US"/>
        </w:rPr>
      </w:pPr>
      <w:r w:rsidRPr="0043520E">
        <w:rPr>
          <w:rStyle w:val="VerbatimChar"/>
          <w:lang w:val="en-US"/>
        </w:rPr>
        <w:t>void push(const string&amp; value)</w:t>
      </w:r>
    </w:p>
    <w:p w14:paraId="280A72F8" w14:textId="77777777" w:rsidR="00F54DAE" w:rsidRPr="0043520E" w:rsidRDefault="00F54DAE" w:rsidP="00F54DAE">
      <w:pPr>
        <w:numPr>
          <w:ilvl w:val="0"/>
          <w:numId w:val="32"/>
        </w:numPr>
        <w:rPr>
          <w:lang w:val="en-US"/>
        </w:rPr>
      </w:pPr>
      <w:r w:rsidRPr="0043520E">
        <w:rPr>
          <w:rStyle w:val="VerbatimChar"/>
          <w:lang w:val="en-US"/>
        </w:rPr>
        <w:t>void pop(const string&amp; value)</w:t>
      </w:r>
    </w:p>
    <w:p w14:paraId="33E9617F" w14:textId="77777777" w:rsidR="00F54DAE" w:rsidRPr="0043520E" w:rsidRDefault="00F54DAE" w:rsidP="00F54DAE">
      <w:pPr>
        <w:numPr>
          <w:ilvl w:val="0"/>
          <w:numId w:val="32"/>
        </w:numPr>
        <w:rPr>
          <w:lang w:val="en-US"/>
        </w:rPr>
      </w:pPr>
      <w:r w:rsidRPr="0043520E">
        <w:rPr>
          <w:rStyle w:val="VerbatimChar"/>
          <w:lang w:val="en-US"/>
        </w:rPr>
        <w:t>void add(const string&amp; value1, const string&amp; value2)</w:t>
      </w:r>
    </w:p>
    <w:p w14:paraId="1B4E10F7" w14:textId="77777777" w:rsidR="00F54DAE" w:rsidRPr="0043520E" w:rsidRDefault="00F54DAE" w:rsidP="00F54DAE">
      <w:pPr>
        <w:numPr>
          <w:ilvl w:val="0"/>
          <w:numId w:val="32"/>
        </w:numPr>
        <w:rPr>
          <w:lang w:val="en-US"/>
        </w:rPr>
      </w:pPr>
      <w:r w:rsidRPr="0043520E">
        <w:rPr>
          <w:rStyle w:val="VerbatimChar"/>
          <w:lang w:val="en-US"/>
        </w:rPr>
        <w:t>void sub(const string&amp; value1, const string&amp; value2)</w:t>
      </w:r>
    </w:p>
    <w:p w14:paraId="1CEDA6AE" w14:textId="77777777" w:rsidR="00F54DAE" w:rsidRPr="0043520E" w:rsidRDefault="00F54DAE" w:rsidP="00F54DAE">
      <w:pPr>
        <w:numPr>
          <w:ilvl w:val="0"/>
          <w:numId w:val="32"/>
        </w:numPr>
        <w:rPr>
          <w:lang w:val="en-US"/>
        </w:rPr>
      </w:pPr>
      <w:r w:rsidRPr="0043520E">
        <w:rPr>
          <w:rStyle w:val="VerbatimChar"/>
          <w:lang w:val="en-US"/>
        </w:rPr>
        <w:t>void imul(const string&amp; value1, const string&amp; value2)</w:t>
      </w:r>
    </w:p>
    <w:p w14:paraId="6420179B" w14:textId="77777777" w:rsidR="00F54DAE" w:rsidRPr="0043520E" w:rsidRDefault="00F54DAE" w:rsidP="00F54DAE">
      <w:pPr>
        <w:numPr>
          <w:ilvl w:val="0"/>
          <w:numId w:val="32"/>
        </w:numPr>
        <w:rPr>
          <w:lang w:val="en-US"/>
        </w:rPr>
      </w:pPr>
      <w:r w:rsidRPr="0043520E">
        <w:rPr>
          <w:rStyle w:val="VerbatimChar"/>
          <w:lang w:val="en-US"/>
        </w:rPr>
        <w:t>void mov(const string&amp; value1, const string&amp; value2)</w:t>
      </w:r>
    </w:p>
    <w:p w14:paraId="3E369091" w14:textId="77777777" w:rsidR="00F54DAE" w:rsidRPr="0043520E" w:rsidRDefault="00F54DAE" w:rsidP="00F54DAE">
      <w:pPr>
        <w:numPr>
          <w:ilvl w:val="0"/>
          <w:numId w:val="32"/>
        </w:numPr>
        <w:rPr>
          <w:lang w:val="en-US"/>
        </w:rPr>
      </w:pPr>
      <w:r w:rsidRPr="0043520E">
        <w:rPr>
          <w:rStyle w:val="VerbatimChar"/>
          <w:lang w:val="en-US"/>
        </w:rPr>
        <w:lastRenderedPageBreak/>
        <w:t>void logical_or(const string&amp; value1, const string&amp; value2)</w:t>
      </w:r>
    </w:p>
    <w:p w14:paraId="4E54DCCC" w14:textId="77777777" w:rsidR="00F54DAE" w:rsidRPr="0043520E" w:rsidRDefault="00F54DAE" w:rsidP="00F54DAE">
      <w:pPr>
        <w:numPr>
          <w:ilvl w:val="0"/>
          <w:numId w:val="32"/>
        </w:numPr>
        <w:rPr>
          <w:lang w:val="en-US"/>
        </w:rPr>
      </w:pPr>
      <w:r w:rsidRPr="0043520E">
        <w:rPr>
          <w:rStyle w:val="VerbatimChar"/>
          <w:lang w:val="en-US"/>
        </w:rPr>
        <w:t>void logical_and(const string&amp; value1, const string&amp; value2)</w:t>
      </w:r>
    </w:p>
    <w:p w14:paraId="28A75AF3" w14:textId="77777777" w:rsidR="00F54DAE" w:rsidRPr="0043520E" w:rsidRDefault="00F54DAE" w:rsidP="00F54DAE">
      <w:pPr>
        <w:numPr>
          <w:ilvl w:val="0"/>
          <w:numId w:val="32"/>
        </w:numPr>
        <w:rPr>
          <w:lang w:val="en-US"/>
        </w:rPr>
      </w:pPr>
      <w:r w:rsidRPr="0043520E">
        <w:rPr>
          <w:rStyle w:val="VerbatimChar"/>
          <w:lang w:val="en-US"/>
        </w:rPr>
        <w:t>void logical_xor(const string&amp; value1, const string&amp; value2)</w:t>
      </w:r>
    </w:p>
    <w:p w14:paraId="3758D1C7" w14:textId="77777777" w:rsidR="00F54DAE" w:rsidRPr="0043520E" w:rsidRDefault="00F54DAE" w:rsidP="00F54DAE">
      <w:pPr>
        <w:numPr>
          <w:ilvl w:val="0"/>
          <w:numId w:val="32"/>
        </w:numPr>
        <w:rPr>
          <w:lang w:val="en-US"/>
        </w:rPr>
      </w:pPr>
      <w:r w:rsidRPr="0043520E">
        <w:rPr>
          <w:rStyle w:val="VerbatimChar"/>
          <w:lang w:val="en-US"/>
        </w:rPr>
        <w:t>void cmp(const string&amp; value1, const string&amp; value2)</w:t>
      </w:r>
    </w:p>
    <w:p w14:paraId="65748D4B" w14:textId="77777777" w:rsidR="00F54DAE" w:rsidRPr="0043520E" w:rsidRDefault="00F54DAE" w:rsidP="00F54DAE">
      <w:pPr>
        <w:numPr>
          <w:ilvl w:val="0"/>
          <w:numId w:val="32"/>
        </w:numPr>
        <w:rPr>
          <w:lang w:val="en-US"/>
        </w:rPr>
      </w:pPr>
      <w:r w:rsidRPr="0043520E">
        <w:rPr>
          <w:rStyle w:val="VerbatimChar"/>
          <w:lang w:val="en-US"/>
        </w:rPr>
        <w:t>void jmp(const string&amp; value)</w:t>
      </w:r>
    </w:p>
    <w:p w14:paraId="435D5375" w14:textId="77777777" w:rsidR="00F54DAE" w:rsidRPr="0043520E" w:rsidRDefault="00F54DAE" w:rsidP="00F54DAE">
      <w:pPr>
        <w:numPr>
          <w:ilvl w:val="0"/>
          <w:numId w:val="32"/>
        </w:numPr>
        <w:rPr>
          <w:lang w:val="en-US"/>
        </w:rPr>
      </w:pPr>
      <w:r w:rsidRPr="0043520E">
        <w:rPr>
          <w:rStyle w:val="VerbatimChar"/>
          <w:lang w:val="en-US"/>
        </w:rPr>
        <w:t>void je(const string&amp; value)</w:t>
      </w:r>
    </w:p>
    <w:p w14:paraId="6E5787D8" w14:textId="77777777" w:rsidR="00F54DAE" w:rsidRPr="0043520E" w:rsidRDefault="00F54DAE" w:rsidP="00F54DAE">
      <w:pPr>
        <w:numPr>
          <w:ilvl w:val="0"/>
          <w:numId w:val="32"/>
        </w:numPr>
        <w:rPr>
          <w:lang w:val="en-US"/>
        </w:rPr>
      </w:pPr>
      <w:r w:rsidRPr="0043520E">
        <w:rPr>
          <w:rStyle w:val="VerbatimChar"/>
          <w:lang w:val="en-US"/>
        </w:rPr>
        <w:t>void jne(const string&amp; value)</w:t>
      </w:r>
    </w:p>
    <w:p w14:paraId="2F03493A" w14:textId="77777777" w:rsidR="00F54DAE" w:rsidRPr="0043520E" w:rsidRDefault="00F54DAE" w:rsidP="00F54DAE">
      <w:pPr>
        <w:numPr>
          <w:ilvl w:val="0"/>
          <w:numId w:val="32"/>
        </w:numPr>
        <w:rPr>
          <w:lang w:val="en-US"/>
        </w:rPr>
      </w:pPr>
      <w:r w:rsidRPr="0043520E">
        <w:rPr>
          <w:rStyle w:val="VerbatimChar"/>
          <w:lang w:val="en-US"/>
        </w:rPr>
        <w:t>void jl(const string&amp; value)</w:t>
      </w:r>
    </w:p>
    <w:p w14:paraId="2C1D154E" w14:textId="77777777" w:rsidR="00F54DAE" w:rsidRPr="0043520E" w:rsidRDefault="00F54DAE" w:rsidP="00F54DAE">
      <w:pPr>
        <w:numPr>
          <w:ilvl w:val="0"/>
          <w:numId w:val="32"/>
        </w:numPr>
        <w:rPr>
          <w:lang w:val="en-US"/>
        </w:rPr>
      </w:pPr>
      <w:r w:rsidRPr="0043520E">
        <w:rPr>
          <w:rStyle w:val="VerbatimChar"/>
          <w:lang w:val="en-US"/>
        </w:rPr>
        <w:t>void jle(const string&amp; value)</w:t>
      </w:r>
    </w:p>
    <w:p w14:paraId="72C72601" w14:textId="77777777" w:rsidR="00F54DAE" w:rsidRPr="0043520E" w:rsidRDefault="00F54DAE" w:rsidP="00F54DAE">
      <w:pPr>
        <w:numPr>
          <w:ilvl w:val="0"/>
          <w:numId w:val="32"/>
        </w:numPr>
        <w:rPr>
          <w:lang w:val="en-US"/>
        </w:rPr>
      </w:pPr>
      <w:r w:rsidRPr="0043520E">
        <w:rPr>
          <w:rStyle w:val="VerbatimChar"/>
          <w:lang w:val="en-US"/>
        </w:rPr>
        <w:t>void jg(const string&amp; value)</w:t>
      </w:r>
    </w:p>
    <w:p w14:paraId="5D09D7F1" w14:textId="77777777" w:rsidR="00F54DAE" w:rsidRPr="0043520E" w:rsidRDefault="00F54DAE" w:rsidP="00F54DAE">
      <w:pPr>
        <w:numPr>
          <w:ilvl w:val="0"/>
          <w:numId w:val="32"/>
        </w:numPr>
        <w:rPr>
          <w:lang w:val="en-US"/>
        </w:rPr>
      </w:pPr>
      <w:r w:rsidRPr="0043520E">
        <w:rPr>
          <w:rStyle w:val="VerbatimChar"/>
          <w:lang w:val="en-US"/>
        </w:rPr>
        <w:t>void jge(const string&amp; value)</w:t>
      </w:r>
    </w:p>
    <w:p w14:paraId="5DAE21D3" w14:textId="77777777" w:rsidR="00F54DAE" w:rsidRPr="0043520E" w:rsidRDefault="00F54DAE" w:rsidP="00F54DAE">
      <w:pPr>
        <w:numPr>
          <w:ilvl w:val="0"/>
          <w:numId w:val="32"/>
        </w:numPr>
        <w:rPr>
          <w:lang w:val="en-US"/>
        </w:rPr>
      </w:pPr>
      <w:r w:rsidRPr="0043520E">
        <w:rPr>
          <w:rStyle w:val="VerbatimChar"/>
          <w:lang w:val="en-US"/>
        </w:rPr>
        <w:t>void label(const string&amp; value)</w:t>
      </w:r>
    </w:p>
    <w:p w14:paraId="7C547D5B" w14:textId="77777777" w:rsidR="00F54DAE" w:rsidRPr="0043520E" w:rsidRDefault="00F54DAE" w:rsidP="00F54DAE">
      <w:pPr>
        <w:numPr>
          <w:ilvl w:val="0"/>
          <w:numId w:val="32"/>
        </w:numPr>
        <w:rPr>
          <w:lang w:val="en-US"/>
        </w:rPr>
      </w:pPr>
      <w:r w:rsidRPr="0043520E">
        <w:rPr>
          <w:rStyle w:val="VerbatimChar"/>
          <w:lang w:val="en-US"/>
        </w:rPr>
        <w:t>void call(const string&amp; value)</w:t>
      </w:r>
    </w:p>
    <w:p w14:paraId="505A06DE" w14:textId="77777777" w:rsidR="00F54DAE" w:rsidRPr="0043520E" w:rsidRDefault="00F54DAE" w:rsidP="00F54DAE">
      <w:pPr>
        <w:numPr>
          <w:ilvl w:val="0"/>
          <w:numId w:val="32"/>
        </w:numPr>
        <w:rPr>
          <w:lang w:val="en-US"/>
        </w:rPr>
      </w:pPr>
      <w:r w:rsidRPr="0043520E">
        <w:rPr>
          <w:rStyle w:val="VerbatimChar"/>
          <w:lang w:val="en-US"/>
        </w:rPr>
        <w:t>void ret(const string&amp; value = "")</w:t>
      </w:r>
    </w:p>
    <w:p w14:paraId="28C64166" w14:textId="77777777" w:rsidR="00F54DAE" w:rsidRPr="0043520E" w:rsidRDefault="00F54DAE" w:rsidP="00F54DAE">
      <w:pPr>
        <w:numPr>
          <w:ilvl w:val="0"/>
          <w:numId w:val="32"/>
        </w:numPr>
        <w:rPr>
          <w:lang w:val="en-US"/>
        </w:rPr>
      </w:pPr>
      <w:r w:rsidRPr="0043520E">
        <w:rPr>
          <w:rStyle w:val="VerbatimChar"/>
          <w:lang w:val="en-US"/>
        </w:rPr>
        <w:t>void proc(const string&amp; value)</w:t>
      </w:r>
    </w:p>
    <w:p w14:paraId="58C7BC39" w14:textId="77777777" w:rsidR="00F54DAE" w:rsidRPr="0043520E" w:rsidRDefault="00F54DAE" w:rsidP="00F54DAE">
      <w:pPr>
        <w:numPr>
          <w:ilvl w:val="0"/>
          <w:numId w:val="32"/>
        </w:numPr>
        <w:rPr>
          <w:lang w:val="en-US"/>
        </w:rPr>
      </w:pPr>
      <w:r w:rsidRPr="0043520E">
        <w:rPr>
          <w:rStyle w:val="VerbatimChar"/>
          <w:lang w:val="en-US"/>
        </w:rPr>
        <w:t>void endp(const string&amp; value)</w:t>
      </w:r>
    </w:p>
    <w:p w14:paraId="018CAC34" w14:textId="77777777" w:rsidR="00F54DAE" w:rsidRPr="0043520E" w:rsidRDefault="00F54DAE" w:rsidP="00AB4E5F">
      <w:pPr>
        <w:numPr>
          <w:ilvl w:val="0"/>
          <w:numId w:val="32"/>
        </w:numPr>
        <w:jc w:val="left"/>
        <w:rPr>
          <w:lang w:val="en-US"/>
        </w:rPr>
      </w:pPr>
      <w:r w:rsidRPr="0043520E">
        <w:rPr>
          <w:rStyle w:val="VerbatimChar"/>
          <w:lang w:val="en-US"/>
        </w:rPr>
        <w:t>void procedure_prolog(size_t level, size_t size_local_variable)</w:t>
      </w:r>
    </w:p>
    <w:p w14:paraId="0CB70409" w14:textId="77777777" w:rsidR="00F54DAE" w:rsidRDefault="00F54DAE" w:rsidP="00F54DAE">
      <w:pPr>
        <w:numPr>
          <w:ilvl w:val="0"/>
          <w:numId w:val="32"/>
        </w:numPr>
      </w:pPr>
      <w:r>
        <w:rPr>
          <w:rStyle w:val="VerbatimChar"/>
        </w:rPr>
        <w:t>void procedure_epilogue()</w:t>
      </w:r>
    </w:p>
    <w:p w14:paraId="64228923" w14:textId="77777777" w:rsidR="00F54DAE" w:rsidRDefault="00F54DAE" w:rsidP="00F54DAE">
      <w:pPr>
        <w:numPr>
          <w:ilvl w:val="0"/>
          <w:numId w:val="32"/>
        </w:numPr>
      </w:pPr>
      <w:r>
        <w:rPr>
          <w:rStyle w:val="VerbatimChar"/>
        </w:rPr>
        <w:t>void finit()</w:t>
      </w:r>
    </w:p>
    <w:p w14:paraId="1BF3EE14" w14:textId="77777777" w:rsidR="00F54DAE" w:rsidRPr="0043520E" w:rsidRDefault="00F54DAE" w:rsidP="00F54DAE">
      <w:pPr>
        <w:numPr>
          <w:ilvl w:val="0"/>
          <w:numId w:val="32"/>
        </w:numPr>
        <w:rPr>
          <w:lang w:val="en-US"/>
        </w:rPr>
      </w:pPr>
      <w:r w:rsidRPr="0043520E">
        <w:rPr>
          <w:rStyle w:val="VerbatimChar"/>
          <w:lang w:val="en-US"/>
        </w:rPr>
        <w:lastRenderedPageBreak/>
        <w:t>void fild(const string&amp; value)</w:t>
      </w:r>
    </w:p>
    <w:p w14:paraId="780135B3" w14:textId="77777777" w:rsidR="00F54DAE" w:rsidRPr="0043520E" w:rsidRDefault="00F54DAE" w:rsidP="00F54DAE">
      <w:pPr>
        <w:numPr>
          <w:ilvl w:val="0"/>
          <w:numId w:val="32"/>
        </w:numPr>
        <w:rPr>
          <w:lang w:val="en-US"/>
        </w:rPr>
      </w:pPr>
      <w:r w:rsidRPr="0043520E">
        <w:rPr>
          <w:rStyle w:val="VerbatimChar"/>
          <w:lang w:val="en-US"/>
        </w:rPr>
        <w:t>void fdiv(const string&amp; value1, const string&amp; value2)</w:t>
      </w:r>
    </w:p>
    <w:p w14:paraId="61761C52" w14:textId="77777777" w:rsidR="00F54DAE" w:rsidRPr="0043520E" w:rsidRDefault="00F54DAE" w:rsidP="00F54DAE">
      <w:pPr>
        <w:numPr>
          <w:ilvl w:val="0"/>
          <w:numId w:val="32"/>
        </w:numPr>
        <w:rPr>
          <w:lang w:val="en-US"/>
        </w:rPr>
      </w:pPr>
      <w:r w:rsidRPr="0043520E">
        <w:rPr>
          <w:rStyle w:val="VerbatimChar"/>
          <w:lang w:val="en-US"/>
        </w:rPr>
        <w:t>void fist(const string&amp; value)</w:t>
      </w:r>
    </w:p>
    <w:p w14:paraId="0B295F37" w14:textId="77777777" w:rsidR="00F54DAE" w:rsidRDefault="00F54DAE" w:rsidP="00F54DAE">
      <w:pPr>
        <w:numPr>
          <w:ilvl w:val="0"/>
          <w:numId w:val="32"/>
        </w:numPr>
      </w:pPr>
      <w:r>
        <w:rPr>
          <w:rStyle w:val="VerbatimChar"/>
        </w:rPr>
        <w:t>void fsqrt()</w:t>
      </w:r>
    </w:p>
    <w:p w14:paraId="4D368A43" w14:textId="77777777" w:rsidR="00F54DAE" w:rsidRPr="0043520E" w:rsidRDefault="00F54DAE" w:rsidP="00F54DAE">
      <w:pPr>
        <w:numPr>
          <w:ilvl w:val="0"/>
          <w:numId w:val="32"/>
        </w:numPr>
        <w:rPr>
          <w:lang w:val="en-US"/>
        </w:rPr>
      </w:pPr>
      <w:r w:rsidRPr="0043520E">
        <w:rPr>
          <w:rStyle w:val="VerbatimChar"/>
          <w:lang w:val="en-US"/>
        </w:rPr>
        <w:t>void comment(const string&amp; value)</w:t>
      </w:r>
    </w:p>
    <w:p w14:paraId="4062F88B" w14:textId="77777777" w:rsidR="00F54DAE" w:rsidRDefault="00F54DAE" w:rsidP="00F54DAE">
      <w:pPr>
        <w:pStyle w:val="a1"/>
      </w:pPr>
      <w:r>
        <w:t>Был написан код для функций ввода, вывода, и квадратного корня. За их генерацию отвечают следующие методы:</w:t>
      </w:r>
    </w:p>
    <w:p w14:paraId="2FE5BBEC" w14:textId="77777777" w:rsidR="00F54DAE" w:rsidRPr="0043520E" w:rsidRDefault="00F54DAE" w:rsidP="00F54DAE">
      <w:pPr>
        <w:pStyle w:val="Compact"/>
        <w:numPr>
          <w:ilvl w:val="0"/>
          <w:numId w:val="33"/>
        </w:numPr>
        <w:rPr>
          <w:lang w:val="en-US"/>
        </w:rPr>
      </w:pPr>
      <w:r w:rsidRPr="0043520E">
        <w:rPr>
          <w:rStyle w:val="VerbatimChar"/>
          <w:lang w:val="en-US"/>
        </w:rPr>
        <w:t>void init_input_function();</w:t>
      </w:r>
      <w:r w:rsidRPr="0043520E">
        <w:rPr>
          <w:lang w:val="en-US"/>
        </w:rPr>
        <w:t xml:space="preserve"> — </w:t>
      </w:r>
      <w:r>
        <w:t>функция</w:t>
      </w:r>
      <w:r w:rsidRPr="0043520E">
        <w:rPr>
          <w:lang w:val="en-US"/>
        </w:rPr>
        <w:t xml:space="preserve"> </w:t>
      </w:r>
      <w:r>
        <w:t>ввода</w:t>
      </w:r>
      <w:r w:rsidRPr="0043520E">
        <w:rPr>
          <w:lang w:val="en-US"/>
        </w:rPr>
        <w:t xml:space="preserve"> </w:t>
      </w:r>
      <w:r>
        <w:t>числа</w:t>
      </w:r>
      <w:r w:rsidRPr="0043520E">
        <w:rPr>
          <w:lang w:val="en-US"/>
        </w:rPr>
        <w:t>;</w:t>
      </w:r>
    </w:p>
    <w:p w14:paraId="1B6714E5" w14:textId="77777777" w:rsidR="00F54DAE" w:rsidRPr="0043520E" w:rsidRDefault="00F54DAE" w:rsidP="00F54DAE">
      <w:pPr>
        <w:pStyle w:val="Compact"/>
        <w:numPr>
          <w:ilvl w:val="0"/>
          <w:numId w:val="33"/>
        </w:numPr>
        <w:rPr>
          <w:lang w:val="en-US"/>
        </w:rPr>
      </w:pPr>
      <w:r w:rsidRPr="0043520E">
        <w:rPr>
          <w:rStyle w:val="VerbatimChar"/>
          <w:lang w:val="en-US"/>
        </w:rPr>
        <w:t>void init_print_function();</w:t>
      </w:r>
      <w:r w:rsidRPr="0043520E">
        <w:rPr>
          <w:lang w:val="en-US"/>
        </w:rPr>
        <w:t xml:space="preserve"> — </w:t>
      </w:r>
      <w:r>
        <w:t>функция</w:t>
      </w:r>
      <w:r w:rsidRPr="0043520E">
        <w:rPr>
          <w:lang w:val="en-US"/>
        </w:rPr>
        <w:t xml:space="preserve"> </w:t>
      </w:r>
      <w:r>
        <w:t>вывода</w:t>
      </w:r>
      <w:r w:rsidRPr="0043520E">
        <w:rPr>
          <w:lang w:val="en-US"/>
        </w:rPr>
        <w:t xml:space="preserve"> </w:t>
      </w:r>
      <w:r>
        <w:t>числа</w:t>
      </w:r>
      <w:r w:rsidRPr="0043520E">
        <w:rPr>
          <w:lang w:val="en-US"/>
        </w:rPr>
        <w:t>;</w:t>
      </w:r>
    </w:p>
    <w:p w14:paraId="5C994598" w14:textId="77777777" w:rsidR="00F54DAE" w:rsidRDefault="00F54DAE" w:rsidP="00F54DAE">
      <w:pPr>
        <w:pStyle w:val="Compact"/>
        <w:numPr>
          <w:ilvl w:val="0"/>
          <w:numId w:val="33"/>
        </w:numPr>
      </w:pPr>
      <w:r>
        <w:rPr>
          <w:rStyle w:val="VerbatimChar"/>
        </w:rPr>
        <w:t>void init_println_function();</w:t>
      </w:r>
      <w:r>
        <w:t xml:space="preserve"> — функция вывода строки;</w:t>
      </w:r>
    </w:p>
    <w:p w14:paraId="7F0FBF17" w14:textId="77777777" w:rsidR="00F54DAE" w:rsidRDefault="00F54DAE" w:rsidP="00F54DAE">
      <w:pPr>
        <w:pStyle w:val="Compact"/>
        <w:numPr>
          <w:ilvl w:val="0"/>
          <w:numId w:val="33"/>
        </w:numPr>
      </w:pPr>
      <w:r>
        <w:rPr>
          <w:rStyle w:val="VerbatimChar"/>
        </w:rPr>
        <w:t>void init_sqrt_function();</w:t>
      </w:r>
      <w:r>
        <w:t xml:space="preserve"> — функция квадратного корня.</w:t>
      </w:r>
    </w:p>
    <w:p w14:paraId="1A22E49F" w14:textId="77777777" w:rsidR="00F54DAE" w:rsidRDefault="00F54DAE" w:rsidP="00F54DAE">
      <w:pPr>
        <w:pStyle w:val="a1"/>
      </w:pPr>
      <w:r>
        <w:t>Каждая из которых вызывается только в том случае, если функция определена в исходном коде.</w:t>
      </w:r>
    </w:p>
    <w:p w14:paraId="47A966A0" w14:textId="77777777" w:rsidR="00F54DAE" w:rsidRDefault="00F54DAE">
      <w:pPr>
        <w:pStyle w:val="a1"/>
      </w:pPr>
      <w:r>
        <w:t xml:space="preserve">Функция </w:t>
      </w:r>
      <w:r>
        <w:rPr>
          <w:rStyle w:val="VerbatimChar"/>
        </w:rPr>
        <w:t>set_place_for_writing</w:t>
      </w:r>
      <w:r>
        <w:t xml:space="preserve"> позволяет задавать, куда будут писать все функции для команд ассемблера.</w:t>
      </w:r>
    </w:p>
    <w:p w14:paraId="48D2F12D" w14:textId="77777777" w:rsidR="00F54DAE" w:rsidRDefault="00F54DAE">
      <w:pPr>
        <w:pStyle w:val="a1"/>
      </w:pPr>
      <w:r>
        <w:t>Для деления используется вспомогательный процессор FPU. Для его использования создаются две вспомогательные переменные для делителя и делимого.</w:t>
      </w:r>
    </w:p>
    <w:p w14:paraId="5F7B1826" w14:textId="77777777" w:rsidR="00F54DAE" w:rsidRDefault="00F54DAE">
      <w:pPr>
        <w:pStyle w:val="2"/>
      </w:pPr>
      <w:bookmarkStart w:id="39" w:name="результат-работы-3"/>
      <w:bookmarkStart w:id="40" w:name="_Toc39183134"/>
      <w:r>
        <w:t>Результат работы</w:t>
      </w:r>
      <w:bookmarkEnd w:id="39"/>
      <w:bookmarkEnd w:id="40"/>
    </w:p>
    <w:p w14:paraId="105A4A9E" w14:textId="77777777" w:rsidR="00F54DAE" w:rsidRDefault="00F54DAE" w:rsidP="00F54DAE">
      <w:pPr>
        <w:pStyle w:val="a1"/>
      </w:pPr>
      <w:r>
        <w:t>Результатом работы генератора кода, является корректный код на языке ассемблера, который компилируется в верную по функционалу программу.</w:t>
      </w:r>
    </w:p>
    <w:p w14:paraId="72ED3695" w14:textId="77777777" w:rsidR="00F54DAE" w:rsidRDefault="00F54DAE">
      <w:pPr>
        <w:pStyle w:val="12"/>
      </w:pPr>
      <w:bookmarkStart w:id="41" w:name="заключение"/>
      <w:bookmarkStart w:id="42" w:name="_Toc39183135"/>
      <w:r>
        <w:lastRenderedPageBreak/>
        <w:t>Заключение</w:t>
      </w:r>
      <w:bookmarkEnd w:id="41"/>
      <w:bookmarkEnd w:id="42"/>
    </w:p>
    <w:p w14:paraId="1153F242" w14:textId="5690AE09" w:rsidR="00F54DAE" w:rsidRDefault="00F54DAE" w:rsidP="00F54DAE">
      <w:pPr>
        <w:pStyle w:val="a1"/>
      </w:pPr>
      <w:r>
        <w:t xml:space="preserve">Были получены знания и навыки о поэтапной разработке компилятора. Навык составления таблицы лексем для распознавания и формирования лексем языка. Разработано программное средство, реализующее лексический анализ текста программы на входном языке. Реализован синтаксический анализатор </w:t>
      </w:r>
      <w:r w:rsidR="00EE63A2">
        <w:t>методом рекурсивного спуска,</w:t>
      </w:r>
      <w:r>
        <w:t xml:space="preserve"> выполняющий построение дерева разбора. Разработан функционал генерации ассемблерного кода.</w:t>
      </w:r>
    </w:p>
    <w:p w14:paraId="5C8198D4" w14:textId="359475CF" w:rsidR="00F54DAE" w:rsidRDefault="00F54DAE">
      <w:pPr>
        <w:pStyle w:val="a1"/>
      </w:pPr>
      <w:r>
        <w:t>Разработка происходила на языке программирования C++ в среде JetBrains CLion 2020.1 с использованием компилятора MVSC. Был реализован компилятор для языка высокого уровня – TypeScript на язык низкого уровня – ассемблер, включающий в себя этапы лексического, синтаксического, семантического анализов, а также генератор кода. Программа была протестирована на различных примерах.</w:t>
      </w:r>
    </w:p>
    <w:p w14:paraId="7A23B7C8" w14:textId="72C26BAE" w:rsidR="00AB4E5F" w:rsidRDefault="00AB4E5F" w:rsidP="00AB4E5F">
      <w:pPr>
        <w:pStyle w:val="12"/>
      </w:pPr>
      <w:bookmarkStart w:id="43" w:name="_Toc39069729"/>
      <w:bookmarkStart w:id="44" w:name="_Toc39069798"/>
      <w:bookmarkStart w:id="45" w:name="_Toc39183136"/>
      <w:bookmarkStart w:id="46" w:name="список-использованной-литературы"/>
      <w:r>
        <w:lastRenderedPageBreak/>
        <w:t>Тестовый пример</w:t>
      </w:r>
      <w:bookmarkEnd w:id="43"/>
      <w:bookmarkEnd w:id="44"/>
      <w:bookmarkEnd w:id="45"/>
    </w:p>
    <w:p w14:paraId="27A9E2FB" w14:textId="472D376E" w:rsidR="00AB4E5F" w:rsidRDefault="00AB4E5F" w:rsidP="00AB4E5F">
      <w:pPr>
        <w:pStyle w:val="a1"/>
      </w:pPr>
      <w:r>
        <w:t>Бинарная рекурсивная сортировка:</w:t>
      </w:r>
    </w:p>
    <w:p w14:paraId="2CB44AE2" w14:textId="034FD3B2" w:rsidR="00AB4E5F" w:rsidRDefault="00AB4E5F" w:rsidP="00AB4E5F">
      <w:pPr>
        <w:pStyle w:val="a1"/>
      </w:pPr>
      <w:r>
        <w:t>Реализация на TypeScript:</w:t>
      </w:r>
    </w:p>
    <w:p w14:paraId="090045FC" w14:textId="77777777" w:rsidR="00AB4E5F" w:rsidRPr="00AB4E5F" w:rsidRDefault="00AB4E5F" w:rsidP="00AB4E5F">
      <w:pPr>
        <w:pStyle w:val="affd"/>
      </w:pPr>
      <w:r w:rsidRPr="00AB4E5F">
        <w:t>function print(n: number): void;</w:t>
      </w:r>
    </w:p>
    <w:p w14:paraId="6A899608" w14:textId="77777777" w:rsidR="00AB4E5F" w:rsidRPr="00AB4E5F" w:rsidRDefault="00AB4E5F" w:rsidP="00AB4E5F">
      <w:pPr>
        <w:pStyle w:val="affd"/>
      </w:pPr>
      <w:r w:rsidRPr="00AB4E5F">
        <w:t>function println(n: string): void;</w:t>
      </w:r>
    </w:p>
    <w:p w14:paraId="3B4DA7AB" w14:textId="77777777" w:rsidR="00AB4E5F" w:rsidRPr="00AB4E5F" w:rsidRDefault="00AB4E5F" w:rsidP="00AB4E5F">
      <w:pPr>
        <w:pStyle w:val="affd"/>
      </w:pPr>
      <w:r w:rsidRPr="00AB4E5F">
        <w:t>function input(): number;</w:t>
      </w:r>
    </w:p>
    <w:p w14:paraId="2D262124" w14:textId="77777777" w:rsidR="00AB4E5F" w:rsidRPr="00AB4E5F" w:rsidRDefault="00AB4E5F" w:rsidP="00AB4E5F">
      <w:pPr>
        <w:pStyle w:val="affd"/>
      </w:pPr>
      <w:r w:rsidRPr="00AB4E5F">
        <w:t>function sqrt(a: number): number;</w:t>
      </w:r>
    </w:p>
    <w:p w14:paraId="2AD229A3" w14:textId="77777777" w:rsidR="00AB4E5F" w:rsidRPr="00AB4E5F" w:rsidRDefault="00AB4E5F" w:rsidP="00AB4E5F">
      <w:pPr>
        <w:pStyle w:val="affd"/>
      </w:pPr>
    </w:p>
    <w:p w14:paraId="5B941799" w14:textId="77777777" w:rsidR="00AB4E5F" w:rsidRPr="00AB4E5F" w:rsidRDefault="00AB4E5F" w:rsidP="00AB4E5F">
      <w:pPr>
        <w:pStyle w:val="affd"/>
      </w:pPr>
      <w:r w:rsidRPr="00AB4E5F">
        <w:t>function qs(s_arr: number[], first: number, last: number): void</w:t>
      </w:r>
    </w:p>
    <w:p w14:paraId="5B5A2A10" w14:textId="77777777" w:rsidR="00AB4E5F" w:rsidRPr="00AB4E5F" w:rsidRDefault="00AB4E5F" w:rsidP="00AB4E5F">
      <w:pPr>
        <w:pStyle w:val="affd"/>
      </w:pPr>
      <w:r w:rsidRPr="00AB4E5F">
        <w:t>{</w:t>
      </w:r>
    </w:p>
    <w:p w14:paraId="2D0C8DB7" w14:textId="77777777" w:rsidR="00AB4E5F" w:rsidRPr="00AB4E5F" w:rsidRDefault="00AB4E5F" w:rsidP="00AB4E5F">
      <w:pPr>
        <w:pStyle w:val="affd"/>
      </w:pPr>
      <w:r w:rsidRPr="00AB4E5F">
        <w:t xml:space="preserve">    if (first &lt; last)</w:t>
      </w:r>
    </w:p>
    <w:p w14:paraId="55A58084" w14:textId="77777777" w:rsidR="00AB4E5F" w:rsidRPr="00AB4E5F" w:rsidRDefault="00AB4E5F" w:rsidP="00AB4E5F">
      <w:pPr>
        <w:pStyle w:val="affd"/>
      </w:pPr>
      <w:r w:rsidRPr="00AB4E5F">
        <w:t xml:space="preserve">    {</w:t>
      </w:r>
    </w:p>
    <w:p w14:paraId="49403C64" w14:textId="77777777" w:rsidR="00AB4E5F" w:rsidRPr="00AB4E5F" w:rsidRDefault="00AB4E5F" w:rsidP="00AB4E5F">
      <w:pPr>
        <w:pStyle w:val="affd"/>
      </w:pPr>
      <w:r w:rsidRPr="00AB4E5F">
        <w:t xml:space="preserve">        let left: number = first;</w:t>
      </w:r>
    </w:p>
    <w:p w14:paraId="4059AC82" w14:textId="77777777" w:rsidR="00AB4E5F" w:rsidRPr="00AB4E5F" w:rsidRDefault="00AB4E5F" w:rsidP="00AB4E5F">
      <w:pPr>
        <w:pStyle w:val="affd"/>
      </w:pPr>
      <w:r w:rsidRPr="00AB4E5F">
        <w:t xml:space="preserve">        let right: number = last;</w:t>
      </w:r>
    </w:p>
    <w:p w14:paraId="4B3BCB72" w14:textId="77777777" w:rsidR="00AB4E5F" w:rsidRPr="00AB4E5F" w:rsidRDefault="00AB4E5F" w:rsidP="00AB4E5F">
      <w:pPr>
        <w:pStyle w:val="affd"/>
      </w:pPr>
      <w:r w:rsidRPr="00AB4E5F">
        <w:t xml:space="preserve">        let middle: number = s_arr[(left + right) / 2];</w:t>
      </w:r>
    </w:p>
    <w:p w14:paraId="4FF8B48C" w14:textId="77777777" w:rsidR="00AB4E5F" w:rsidRPr="00AB4E5F" w:rsidRDefault="00AB4E5F" w:rsidP="00AB4E5F">
      <w:pPr>
        <w:pStyle w:val="affd"/>
      </w:pPr>
    </w:p>
    <w:p w14:paraId="13333A6D" w14:textId="77777777" w:rsidR="00AB4E5F" w:rsidRPr="00AB4E5F" w:rsidRDefault="00AB4E5F" w:rsidP="00AB4E5F">
      <w:pPr>
        <w:pStyle w:val="affd"/>
      </w:pPr>
      <w:r w:rsidRPr="00AB4E5F">
        <w:t xml:space="preserve">        do</w:t>
      </w:r>
    </w:p>
    <w:p w14:paraId="2F5519BA" w14:textId="77777777" w:rsidR="00AB4E5F" w:rsidRPr="00AB4E5F" w:rsidRDefault="00AB4E5F" w:rsidP="00AB4E5F">
      <w:pPr>
        <w:pStyle w:val="affd"/>
      </w:pPr>
      <w:r w:rsidRPr="00AB4E5F">
        <w:t xml:space="preserve">        {</w:t>
      </w:r>
    </w:p>
    <w:p w14:paraId="6EC8BBE6" w14:textId="77777777" w:rsidR="00AB4E5F" w:rsidRPr="00AB4E5F" w:rsidRDefault="00AB4E5F" w:rsidP="00AB4E5F">
      <w:pPr>
        <w:pStyle w:val="affd"/>
      </w:pPr>
      <w:r w:rsidRPr="00AB4E5F">
        <w:t xml:space="preserve">            while (s_arr[left] &lt; middle)</w:t>
      </w:r>
    </w:p>
    <w:p w14:paraId="25DD63C3" w14:textId="77777777" w:rsidR="00AB4E5F" w:rsidRPr="00AB4E5F" w:rsidRDefault="00AB4E5F" w:rsidP="00AB4E5F">
      <w:pPr>
        <w:pStyle w:val="affd"/>
      </w:pPr>
      <w:r w:rsidRPr="00AB4E5F">
        <w:t xml:space="preserve">            {</w:t>
      </w:r>
    </w:p>
    <w:p w14:paraId="3948F766" w14:textId="77777777" w:rsidR="00AB4E5F" w:rsidRPr="00AB4E5F" w:rsidRDefault="00AB4E5F" w:rsidP="00AB4E5F">
      <w:pPr>
        <w:pStyle w:val="affd"/>
      </w:pPr>
      <w:r w:rsidRPr="00AB4E5F">
        <w:t xml:space="preserve">                left += 1;</w:t>
      </w:r>
    </w:p>
    <w:p w14:paraId="3F47C970" w14:textId="77777777" w:rsidR="00AB4E5F" w:rsidRPr="00AB4E5F" w:rsidRDefault="00AB4E5F" w:rsidP="00AB4E5F">
      <w:pPr>
        <w:pStyle w:val="affd"/>
      </w:pPr>
      <w:r w:rsidRPr="00AB4E5F">
        <w:t xml:space="preserve">            }</w:t>
      </w:r>
    </w:p>
    <w:p w14:paraId="4007AF2B" w14:textId="77777777" w:rsidR="00AB4E5F" w:rsidRPr="00AB4E5F" w:rsidRDefault="00AB4E5F" w:rsidP="00AB4E5F">
      <w:pPr>
        <w:pStyle w:val="affd"/>
      </w:pPr>
      <w:r w:rsidRPr="00AB4E5F">
        <w:t xml:space="preserve">            while (s_arr[right] &gt; middle)</w:t>
      </w:r>
    </w:p>
    <w:p w14:paraId="01D7EA87" w14:textId="77777777" w:rsidR="00AB4E5F" w:rsidRPr="00AB4E5F" w:rsidRDefault="00AB4E5F" w:rsidP="00AB4E5F">
      <w:pPr>
        <w:pStyle w:val="affd"/>
      </w:pPr>
      <w:r w:rsidRPr="00AB4E5F">
        <w:t xml:space="preserve">            {</w:t>
      </w:r>
    </w:p>
    <w:p w14:paraId="534CF1B7" w14:textId="77777777" w:rsidR="00AB4E5F" w:rsidRPr="00AB4E5F" w:rsidRDefault="00AB4E5F" w:rsidP="00AB4E5F">
      <w:pPr>
        <w:pStyle w:val="affd"/>
      </w:pPr>
      <w:r w:rsidRPr="00AB4E5F">
        <w:t xml:space="preserve">                right -= 1;</w:t>
      </w:r>
    </w:p>
    <w:p w14:paraId="49E1EDEC" w14:textId="77777777" w:rsidR="00AB4E5F" w:rsidRPr="00AB4E5F" w:rsidRDefault="00AB4E5F" w:rsidP="00AB4E5F">
      <w:pPr>
        <w:pStyle w:val="affd"/>
      </w:pPr>
      <w:r w:rsidRPr="00AB4E5F">
        <w:t xml:space="preserve">            }</w:t>
      </w:r>
    </w:p>
    <w:p w14:paraId="7B714B8D" w14:textId="77777777" w:rsidR="00AB4E5F" w:rsidRPr="00AB4E5F" w:rsidRDefault="00AB4E5F" w:rsidP="00AB4E5F">
      <w:pPr>
        <w:pStyle w:val="affd"/>
      </w:pPr>
    </w:p>
    <w:p w14:paraId="446C51BD" w14:textId="77777777" w:rsidR="00AB4E5F" w:rsidRPr="00AB4E5F" w:rsidRDefault="00AB4E5F" w:rsidP="00AB4E5F">
      <w:pPr>
        <w:pStyle w:val="affd"/>
      </w:pPr>
      <w:r w:rsidRPr="00AB4E5F">
        <w:t xml:space="preserve">            if (left &lt;= right)</w:t>
      </w:r>
    </w:p>
    <w:p w14:paraId="0A88A0B2" w14:textId="77777777" w:rsidR="00AB4E5F" w:rsidRPr="00AB4E5F" w:rsidRDefault="00AB4E5F" w:rsidP="00AB4E5F">
      <w:pPr>
        <w:pStyle w:val="affd"/>
      </w:pPr>
      <w:r w:rsidRPr="00AB4E5F">
        <w:t xml:space="preserve">            {</w:t>
      </w:r>
    </w:p>
    <w:p w14:paraId="368988C2" w14:textId="77777777" w:rsidR="00AB4E5F" w:rsidRPr="00AB4E5F" w:rsidRDefault="00AB4E5F" w:rsidP="00AB4E5F">
      <w:pPr>
        <w:pStyle w:val="affd"/>
      </w:pPr>
      <w:r w:rsidRPr="00AB4E5F">
        <w:t xml:space="preserve">                let tmp: number = s_arr[left];</w:t>
      </w:r>
    </w:p>
    <w:p w14:paraId="555047E0" w14:textId="77777777" w:rsidR="00AB4E5F" w:rsidRPr="00AB4E5F" w:rsidRDefault="00AB4E5F" w:rsidP="00AB4E5F">
      <w:pPr>
        <w:pStyle w:val="affd"/>
      </w:pPr>
      <w:r w:rsidRPr="00AB4E5F">
        <w:t xml:space="preserve">                s_arr[left] = s_arr[right];</w:t>
      </w:r>
    </w:p>
    <w:p w14:paraId="03E24E92" w14:textId="77777777" w:rsidR="00AB4E5F" w:rsidRPr="00AB4E5F" w:rsidRDefault="00AB4E5F" w:rsidP="00AB4E5F">
      <w:pPr>
        <w:pStyle w:val="affd"/>
      </w:pPr>
      <w:r w:rsidRPr="00AB4E5F">
        <w:t xml:space="preserve">                s_arr[right] = tmp;</w:t>
      </w:r>
    </w:p>
    <w:p w14:paraId="1BECE3A0" w14:textId="77777777" w:rsidR="00AB4E5F" w:rsidRPr="00AB4E5F" w:rsidRDefault="00AB4E5F" w:rsidP="00AB4E5F">
      <w:pPr>
        <w:pStyle w:val="affd"/>
      </w:pPr>
      <w:r w:rsidRPr="00AB4E5F">
        <w:t xml:space="preserve">                left += 1;</w:t>
      </w:r>
    </w:p>
    <w:p w14:paraId="69E52785" w14:textId="77777777" w:rsidR="00AB4E5F" w:rsidRPr="00AB4E5F" w:rsidRDefault="00AB4E5F" w:rsidP="00AB4E5F">
      <w:pPr>
        <w:pStyle w:val="affd"/>
      </w:pPr>
      <w:r w:rsidRPr="00AB4E5F">
        <w:t xml:space="preserve">                right -= 1;</w:t>
      </w:r>
    </w:p>
    <w:p w14:paraId="172A1494" w14:textId="77777777" w:rsidR="00AB4E5F" w:rsidRPr="00AB4E5F" w:rsidRDefault="00AB4E5F" w:rsidP="00AB4E5F">
      <w:pPr>
        <w:pStyle w:val="affd"/>
      </w:pPr>
      <w:r w:rsidRPr="00AB4E5F">
        <w:t xml:space="preserve">            }</w:t>
      </w:r>
    </w:p>
    <w:p w14:paraId="44641D86" w14:textId="77777777" w:rsidR="00AB4E5F" w:rsidRPr="00AB4E5F" w:rsidRDefault="00AB4E5F" w:rsidP="00AB4E5F">
      <w:pPr>
        <w:pStyle w:val="affd"/>
      </w:pPr>
    </w:p>
    <w:p w14:paraId="4FCD7A84" w14:textId="77777777" w:rsidR="00AB4E5F" w:rsidRPr="00AB4E5F" w:rsidRDefault="00AB4E5F" w:rsidP="00AB4E5F">
      <w:pPr>
        <w:pStyle w:val="affd"/>
      </w:pPr>
      <w:r w:rsidRPr="00AB4E5F">
        <w:t xml:space="preserve">        } while (left &lt;= right);</w:t>
      </w:r>
    </w:p>
    <w:p w14:paraId="18E1F5D1" w14:textId="77777777" w:rsidR="00AB4E5F" w:rsidRPr="00AB4E5F" w:rsidRDefault="00AB4E5F" w:rsidP="00AB4E5F">
      <w:pPr>
        <w:pStyle w:val="affd"/>
      </w:pPr>
    </w:p>
    <w:p w14:paraId="2FA020ED" w14:textId="77777777" w:rsidR="00AB4E5F" w:rsidRPr="00AB4E5F" w:rsidRDefault="00AB4E5F" w:rsidP="00AB4E5F">
      <w:pPr>
        <w:pStyle w:val="affd"/>
      </w:pPr>
      <w:r w:rsidRPr="00AB4E5F">
        <w:t xml:space="preserve">        qs(s_arr, first, right);</w:t>
      </w:r>
    </w:p>
    <w:p w14:paraId="2D1C014F" w14:textId="77777777" w:rsidR="00AB4E5F" w:rsidRPr="00AB4E5F" w:rsidRDefault="00AB4E5F" w:rsidP="00AB4E5F">
      <w:pPr>
        <w:pStyle w:val="affd"/>
      </w:pPr>
      <w:r w:rsidRPr="00AB4E5F">
        <w:t xml:space="preserve">        qs(s_arr, left, last);</w:t>
      </w:r>
    </w:p>
    <w:p w14:paraId="266B0C0B" w14:textId="77777777" w:rsidR="00AB4E5F" w:rsidRPr="00AB4E5F" w:rsidRDefault="00AB4E5F" w:rsidP="00AB4E5F">
      <w:pPr>
        <w:pStyle w:val="affd"/>
      </w:pPr>
      <w:r w:rsidRPr="00AB4E5F">
        <w:t xml:space="preserve">    }</w:t>
      </w:r>
    </w:p>
    <w:p w14:paraId="73B9BB63" w14:textId="77777777" w:rsidR="00AB4E5F" w:rsidRPr="00AB4E5F" w:rsidRDefault="00AB4E5F" w:rsidP="00AB4E5F">
      <w:pPr>
        <w:pStyle w:val="affd"/>
      </w:pPr>
      <w:r w:rsidRPr="00AB4E5F">
        <w:t>}</w:t>
      </w:r>
    </w:p>
    <w:p w14:paraId="3756CA6A" w14:textId="77777777" w:rsidR="00AB4E5F" w:rsidRPr="00AB4E5F" w:rsidRDefault="00AB4E5F" w:rsidP="00AB4E5F">
      <w:pPr>
        <w:pStyle w:val="affd"/>
      </w:pPr>
    </w:p>
    <w:p w14:paraId="17A00B51" w14:textId="77777777" w:rsidR="00AB4E5F" w:rsidRPr="00AB4E5F" w:rsidRDefault="00AB4E5F" w:rsidP="00AB4E5F">
      <w:pPr>
        <w:pStyle w:val="affd"/>
      </w:pPr>
      <w:r w:rsidRPr="00AB4E5F">
        <w:t>let arr: number[] = [10, 4, 2, 14, 67, 2, 11, 33, 1, 15];</w:t>
      </w:r>
    </w:p>
    <w:p w14:paraId="71DEEEDA" w14:textId="77777777" w:rsidR="00AB4E5F" w:rsidRPr="00AB4E5F" w:rsidRDefault="00AB4E5F" w:rsidP="00AB4E5F">
      <w:pPr>
        <w:pStyle w:val="affd"/>
      </w:pPr>
    </w:p>
    <w:p w14:paraId="107E0587" w14:textId="77777777" w:rsidR="00AB4E5F" w:rsidRPr="00AB4E5F" w:rsidRDefault="00AB4E5F" w:rsidP="00AB4E5F">
      <w:pPr>
        <w:pStyle w:val="affd"/>
      </w:pPr>
      <w:r w:rsidRPr="00AB4E5F">
        <w:t>for (let i: number = 0; i &lt; 10; i += 1)</w:t>
      </w:r>
    </w:p>
    <w:p w14:paraId="4DA6C7E9" w14:textId="77777777" w:rsidR="00AB4E5F" w:rsidRPr="00AB4E5F" w:rsidRDefault="00AB4E5F" w:rsidP="00AB4E5F">
      <w:pPr>
        <w:pStyle w:val="affd"/>
      </w:pPr>
      <w:r w:rsidRPr="00AB4E5F">
        <w:t>{</w:t>
      </w:r>
    </w:p>
    <w:p w14:paraId="12501482" w14:textId="77777777" w:rsidR="00AB4E5F" w:rsidRPr="00AB4E5F" w:rsidRDefault="00AB4E5F" w:rsidP="00AB4E5F">
      <w:pPr>
        <w:pStyle w:val="affd"/>
      </w:pPr>
      <w:r w:rsidRPr="00AB4E5F">
        <w:t xml:space="preserve">    print(arr[i]);</w:t>
      </w:r>
    </w:p>
    <w:p w14:paraId="252F710E" w14:textId="77777777" w:rsidR="00AB4E5F" w:rsidRPr="00AB4E5F" w:rsidRDefault="00AB4E5F" w:rsidP="00AB4E5F">
      <w:pPr>
        <w:pStyle w:val="affd"/>
      </w:pPr>
      <w:r w:rsidRPr="00AB4E5F">
        <w:t>}</w:t>
      </w:r>
    </w:p>
    <w:p w14:paraId="2810F7E9" w14:textId="77777777" w:rsidR="00AB4E5F" w:rsidRPr="00AB4E5F" w:rsidRDefault="00AB4E5F" w:rsidP="00AB4E5F">
      <w:pPr>
        <w:pStyle w:val="affd"/>
      </w:pPr>
      <w:r w:rsidRPr="00AB4E5F">
        <w:t>println(" ");</w:t>
      </w:r>
    </w:p>
    <w:p w14:paraId="2E03669C" w14:textId="77777777" w:rsidR="00AB4E5F" w:rsidRPr="00AB4E5F" w:rsidRDefault="00AB4E5F" w:rsidP="00AB4E5F">
      <w:pPr>
        <w:pStyle w:val="affd"/>
      </w:pPr>
    </w:p>
    <w:p w14:paraId="538434A7" w14:textId="77777777" w:rsidR="00AB4E5F" w:rsidRPr="00AB4E5F" w:rsidRDefault="00AB4E5F" w:rsidP="00AB4E5F">
      <w:pPr>
        <w:pStyle w:val="affd"/>
      </w:pPr>
      <w:r w:rsidRPr="00AB4E5F">
        <w:t>qs(arr, 0, 9);</w:t>
      </w:r>
    </w:p>
    <w:p w14:paraId="11E4DD89" w14:textId="77777777" w:rsidR="00AB4E5F" w:rsidRPr="00AB4E5F" w:rsidRDefault="00AB4E5F" w:rsidP="00AB4E5F">
      <w:pPr>
        <w:pStyle w:val="affd"/>
      </w:pPr>
    </w:p>
    <w:p w14:paraId="141395B5" w14:textId="77777777" w:rsidR="00AB4E5F" w:rsidRPr="00AB4E5F" w:rsidRDefault="00AB4E5F" w:rsidP="00AB4E5F">
      <w:pPr>
        <w:pStyle w:val="affd"/>
      </w:pPr>
      <w:r w:rsidRPr="00AB4E5F">
        <w:t>for (let k: number = 0; k &lt; 10; k += 1)</w:t>
      </w:r>
    </w:p>
    <w:p w14:paraId="4E62F86D" w14:textId="77777777" w:rsidR="00AB4E5F" w:rsidRPr="00AB4E5F" w:rsidRDefault="00AB4E5F" w:rsidP="00AB4E5F">
      <w:pPr>
        <w:pStyle w:val="affd"/>
        <w:rPr>
          <w:lang w:val="ru-RU"/>
        </w:rPr>
      </w:pPr>
      <w:r w:rsidRPr="00AB4E5F">
        <w:rPr>
          <w:lang w:val="ru-RU"/>
        </w:rPr>
        <w:t>{</w:t>
      </w:r>
    </w:p>
    <w:p w14:paraId="45E145DD" w14:textId="77777777" w:rsidR="00AB4E5F" w:rsidRPr="00AB4E5F" w:rsidRDefault="00AB4E5F" w:rsidP="00AB4E5F">
      <w:pPr>
        <w:pStyle w:val="affd"/>
        <w:rPr>
          <w:lang w:val="ru-RU"/>
        </w:rPr>
      </w:pPr>
      <w:r w:rsidRPr="00AB4E5F">
        <w:rPr>
          <w:lang w:val="ru-RU"/>
        </w:rPr>
        <w:t xml:space="preserve">    </w:t>
      </w:r>
      <w:r w:rsidRPr="008248BA">
        <w:t>print</w:t>
      </w:r>
      <w:r w:rsidRPr="00AB4E5F">
        <w:rPr>
          <w:lang w:val="ru-RU"/>
        </w:rPr>
        <w:t>(</w:t>
      </w:r>
      <w:r w:rsidRPr="008248BA">
        <w:t>arr</w:t>
      </w:r>
      <w:r w:rsidRPr="00AB4E5F">
        <w:rPr>
          <w:lang w:val="ru-RU"/>
        </w:rPr>
        <w:t>[</w:t>
      </w:r>
      <w:r w:rsidRPr="008248BA">
        <w:t>k</w:t>
      </w:r>
      <w:r w:rsidRPr="00AB4E5F">
        <w:rPr>
          <w:lang w:val="ru-RU"/>
        </w:rPr>
        <w:t>]);</w:t>
      </w:r>
    </w:p>
    <w:p w14:paraId="6E420813" w14:textId="77777777" w:rsidR="00AB4E5F" w:rsidRPr="00AB4E5F" w:rsidRDefault="00AB4E5F" w:rsidP="00AB4E5F">
      <w:pPr>
        <w:pStyle w:val="affd"/>
        <w:rPr>
          <w:lang w:val="ru-RU"/>
        </w:rPr>
      </w:pPr>
      <w:r w:rsidRPr="00AB4E5F">
        <w:rPr>
          <w:lang w:val="ru-RU"/>
        </w:rPr>
        <w:t>}</w:t>
      </w:r>
    </w:p>
    <w:p w14:paraId="763CA41B" w14:textId="460E8754" w:rsidR="00AB4E5F" w:rsidRDefault="00AB4E5F" w:rsidP="00AB4E5F">
      <w:pPr>
        <w:pStyle w:val="affd"/>
        <w:rPr>
          <w:lang w:val="ru-RU"/>
        </w:rPr>
      </w:pPr>
      <w:r w:rsidRPr="008248BA">
        <w:t>println</w:t>
      </w:r>
      <w:r w:rsidRPr="00AB4E5F">
        <w:rPr>
          <w:lang w:val="ru-RU"/>
        </w:rPr>
        <w:t>(" ");</w:t>
      </w:r>
    </w:p>
    <w:p w14:paraId="366A8C97" w14:textId="77777777" w:rsidR="00AB4E5F" w:rsidRPr="00AB4E5F" w:rsidRDefault="00AB4E5F" w:rsidP="00AB4E5F">
      <w:pPr>
        <w:pStyle w:val="affd"/>
        <w:rPr>
          <w:lang w:val="ru-RU"/>
        </w:rPr>
      </w:pPr>
    </w:p>
    <w:p w14:paraId="466FBD9D" w14:textId="77777777" w:rsidR="00AB4E5F" w:rsidRDefault="00AB4E5F" w:rsidP="00AB4E5F">
      <w:pPr>
        <w:pStyle w:val="a1"/>
      </w:pPr>
      <w:r>
        <w:t>Выходной код на ассемблере:</w:t>
      </w:r>
    </w:p>
    <w:p w14:paraId="5D523FCF" w14:textId="77777777" w:rsidR="00AB4E5F" w:rsidRPr="00FC4DEA" w:rsidRDefault="00AB4E5F" w:rsidP="00AB4E5F">
      <w:pPr>
        <w:pStyle w:val="affd"/>
        <w:rPr>
          <w:lang w:val="ru-RU"/>
        </w:rPr>
        <w:sectPr w:rsidR="00AB4E5F" w:rsidRPr="00FC4DEA" w:rsidSect="00E032F8">
          <w:footerReference w:type="default" r:id="rId11"/>
          <w:pgSz w:w="11906" w:h="16838" w:code="9"/>
          <w:pgMar w:top="1134" w:right="851" w:bottom="1134" w:left="1701" w:header="0" w:footer="0" w:gutter="0"/>
          <w:cols w:space="720"/>
          <w:titlePg/>
          <w:docGrid w:linePitch="381"/>
        </w:sectPr>
      </w:pPr>
    </w:p>
    <w:p w14:paraId="3581886F" w14:textId="6A3DBB95" w:rsidR="00AB4E5F" w:rsidRPr="00AB4E5F" w:rsidRDefault="00AB4E5F" w:rsidP="00AB4E5F">
      <w:pPr>
        <w:pStyle w:val="affd"/>
      </w:pPr>
      <w:r w:rsidRPr="00AB4E5F">
        <w:t>.586</w:t>
      </w:r>
    </w:p>
    <w:p w14:paraId="455BD853" w14:textId="77777777" w:rsidR="00AB4E5F" w:rsidRPr="00AB4E5F" w:rsidRDefault="00AB4E5F" w:rsidP="00AB4E5F">
      <w:pPr>
        <w:pStyle w:val="affd"/>
      </w:pPr>
      <w:r w:rsidRPr="00AB4E5F">
        <w:t>.model flat, stdcall</w:t>
      </w:r>
    </w:p>
    <w:p w14:paraId="6F86C55C" w14:textId="77777777" w:rsidR="00AB4E5F" w:rsidRPr="00AB4E5F" w:rsidRDefault="00AB4E5F" w:rsidP="00AB4E5F">
      <w:pPr>
        <w:pStyle w:val="affd"/>
      </w:pPr>
    </w:p>
    <w:p w14:paraId="204E5921" w14:textId="77777777" w:rsidR="00AB4E5F" w:rsidRPr="00AB4E5F" w:rsidRDefault="00AB4E5F" w:rsidP="00AB4E5F">
      <w:pPr>
        <w:pStyle w:val="affd"/>
      </w:pPr>
      <w:r w:rsidRPr="00AB4E5F">
        <w:t>include &lt;\masm32\include\msvcrt.inc&gt;</w:t>
      </w:r>
    </w:p>
    <w:p w14:paraId="78BE0075" w14:textId="77777777" w:rsidR="00AB4E5F" w:rsidRPr="00AB4E5F" w:rsidRDefault="00AB4E5F" w:rsidP="00AB4E5F">
      <w:pPr>
        <w:pStyle w:val="affd"/>
      </w:pPr>
      <w:r w:rsidRPr="00AB4E5F">
        <w:t>include &lt;\masm32\include\kernel32.inc&gt;</w:t>
      </w:r>
    </w:p>
    <w:p w14:paraId="2C246E8F" w14:textId="77777777" w:rsidR="00AB4E5F" w:rsidRPr="00AB4E5F" w:rsidRDefault="00AB4E5F" w:rsidP="00AB4E5F">
      <w:pPr>
        <w:pStyle w:val="affd"/>
      </w:pPr>
      <w:r w:rsidRPr="00AB4E5F">
        <w:t>includelib &lt;\masm32\lib\msvcrt.lib&gt;</w:t>
      </w:r>
    </w:p>
    <w:p w14:paraId="0CB226B7" w14:textId="77777777" w:rsidR="00AB4E5F" w:rsidRPr="00AB4E5F" w:rsidRDefault="00AB4E5F" w:rsidP="00AB4E5F">
      <w:pPr>
        <w:pStyle w:val="affd"/>
      </w:pPr>
      <w:r w:rsidRPr="00AB4E5F">
        <w:t>includelib &lt;\masm32\lib\kernel32.lib&gt;</w:t>
      </w:r>
    </w:p>
    <w:p w14:paraId="2983E7E4" w14:textId="77777777" w:rsidR="00AB4E5F" w:rsidRPr="00AB4E5F" w:rsidRDefault="00AB4E5F" w:rsidP="00AB4E5F">
      <w:pPr>
        <w:pStyle w:val="affd"/>
      </w:pPr>
    </w:p>
    <w:p w14:paraId="4463CC27" w14:textId="77777777" w:rsidR="00AB4E5F" w:rsidRPr="00AB4E5F" w:rsidRDefault="00AB4E5F" w:rsidP="00AB4E5F">
      <w:pPr>
        <w:pStyle w:val="affd"/>
      </w:pPr>
      <w:r w:rsidRPr="00AB4E5F">
        <w:t>data segment</w:t>
      </w:r>
    </w:p>
    <w:p w14:paraId="439BC218" w14:textId="77777777" w:rsidR="00AB4E5F" w:rsidRPr="00AB4E5F" w:rsidRDefault="00AB4E5F" w:rsidP="00AB4E5F">
      <w:pPr>
        <w:pStyle w:val="affd"/>
      </w:pPr>
    </w:p>
    <w:p w14:paraId="4971E8F6" w14:textId="77777777" w:rsidR="00AB4E5F" w:rsidRPr="00AB4E5F" w:rsidRDefault="00AB4E5F" w:rsidP="00AB4E5F">
      <w:pPr>
        <w:pStyle w:val="affd"/>
      </w:pPr>
      <w:r w:rsidRPr="00AB4E5F">
        <w:t xml:space="preserve">   string_const_0 db " ",13,10,0</w:t>
      </w:r>
    </w:p>
    <w:p w14:paraId="320301D4" w14:textId="77777777" w:rsidR="00AB4E5F" w:rsidRPr="00AB4E5F" w:rsidRDefault="00AB4E5F" w:rsidP="00AB4E5F">
      <w:pPr>
        <w:pStyle w:val="affd"/>
      </w:pPr>
      <w:r w:rsidRPr="00AB4E5F">
        <w:t xml:space="preserve">   string_const_1 db " ",13,10,0</w:t>
      </w:r>
    </w:p>
    <w:p w14:paraId="386A0166" w14:textId="77777777" w:rsidR="00AB4E5F" w:rsidRPr="00AB4E5F" w:rsidRDefault="00AB4E5F" w:rsidP="00AB4E5F">
      <w:pPr>
        <w:pStyle w:val="affd"/>
      </w:pPr>
      <w:r w:rsidRPr="00AB4E5F">
        <w:t xml:space="preserve">   div_operand_1 dd 0</w:t>
      </w:r>
    </w:p>
    <w:p w14:paraId="55C488A9" w14:textId="77777777" w:rsidR="00AB4E5F" w:rsidRPr="00AB4E5F" w:rsidRDefault="00AB4E5F" w:rsidP="00AB4E5F">
      <w:pPr>
        <w:pStyle w:val="affd"/>
      </w:pPr>
      <w:r w:rsidRPr="00AB4E5F">
        <w:t xml:space="preserve">   div_operand_2 dd 0</w:t>
      </w:r>
    </w:p>
    <w:p w14:paraId="6FBB96BB" w14:textId="77777777" w:rsidR="00AB4E5F" w:rsidRPr="00AB4E5F" w:rsidRDefault="00AB4E5F" w:rsidP="00AB4E5F">
      <w:pPr>
        <w:pStyle w:val="affd"/>
      </w:pPr>
    </w:p>
    <w:p w14:paraId="0A926DE3" w14:textId="77777777" w:rsidR="00AB4E5F" w:rsidRPr="00AB4E5F" w:rsidRDefault="00AB4E5F" w:rsidP="00AB4E5F">
      <w:pPr>
        <w:pStyle w:val="affd"/>
      </w:pPr>
      <w:r w:rsidRPr="00AB4E5F">
        <w:t>; Global variable START</w:t>
      </w:r>
    </w:p>
    <w:p w14:paraId="2E8E4AF3" w14:textId="77777777" w:rsidR="00AB4E5F" w:rsidRPr="00AB4E5F" w:rsidRDefault="00AB4E5F" w:rsidP="00AB4E5F">
      <w:pPr>
        <w:pStyle w:val="affd"/>
      </w:pPr>
      <w:r w:rsidRPr="00AB4E5F">
        <w:t xml:space="preserve">   i27 dd 0</w:t>
      </w:r>
    </w:p>
    <w:p w14:paraId="23DE0992" w14:textId="77777777" w:rsidR="00AB4E5F" w:rsidRPr="00AB4E5F" w:rsidRDefault="00AB4E5F" w:rsidP="00AB4E5F">
      <w:pPr>
        <w:pStyle w:val="affd"/>
      </w:pPr>
      <w:r w:rsidRPr="00AB4E5F">
        <w:t xml:space="preserve">   k31 dd 0</w:t>
      </w:r>
    </w:p>
    <w:p w14:paraId="1821EFD9" w14:textId="77777777" w:rsidR="00AB4E5F" w:rsidRPr="00AB4E5F" w:rsidRDefault="00AB4E5F" w:rsidP="00AB4E5F">
      <w:pPr>
        <w:pStyle w:val="affd"/>
      </w:pPr>
      <w:r w:rsidRPr="00AB4E5F">
        <w:t xml:space="preserve">   s_arr10_arr dd 0 dup (0)</w:t>
      </w:r>
    </w:p>
    <w:p w14:paraId="68FB0815" w14:textId="77777777" w:rsidR="00AB4E5F" w:rsidRPr="00AB4E5F" w:rsidRDefault="00AB4E5F" w:rsidP="00AB4E5F">
      <w:pPr>
        <w:pStyle w:val="affd"/>
      </w:pPr>
      <w:r w:rsidRPr="00AB4E5F">
        <w:t xml:space="preserve">   s_arr10 dd offset s_arr10_arr</w:t>
      </w:r>
    </w:p>
    <w:p w14:paraId="01720CF0" w14:textId="77777777" w:rsidR="00AB4E5F" w:rsidRPr="00AB4E5F" w:rsidRDefault="00AB4E5F" w:rsidP="00AB4E5F">
      <w:pPr>
        <w:pStyle w:val="affd"/>
      </w:pPr>
      <w:r w:rsidRPr="00AB4E5F">
        <w:t xml:space="preserve">   arr1_arr dd 10,4,2,14,67,2,11,33,1,15</w:t>
      </w:r>
    </w:p>
    <w:p w14:paraId="0F66F79B" w14:textId="77777777" w:rsidR="00AB4E5F" w:rsidRPr="00AB4E5F" w:rsidRDefault="00AB4E5F" w:rsidP="00AB4E5F">
      <w:pPr>
        <w:pStyle w:val="affd"/>
      </w:pPr>
      <w:r w:rsidRPr="00AB4E5F">
        <w:t xml:space="preserve">   arr1 dd offset arr1_arr</w:t>
      </w:r>
    </w:p>
    <w:p w14:paraId="7C35B36C" w14:textId="77777777" w:rsidR="00AB4E5F" w:rsidRPr="00AB4E5F" w:rsidRDefault="00AB4E5F" w:rsidP="00AB4E5F">
      <w:pPr>
        <w:pStyle w:val="affd"/>
      </w:pPr>
      <w:r w:rsidRPr="00AB4E5F">
        <w:t>; Global variable END</w:t>
      </w:r>
    </w:p>
    <w:p w14:paraId="333131D4" w14:textId="77777777" w:rsidR="00AB4E5F" w:rsidRPr="00AB4E5F" w:rsidRDefault="00AB4E5F" w:rsidP="00AB4E5F">
      <w:pPr>
        <w:pStyle w:val="affd"/>
      </w:pPr>
    </w:p>
    <w:p w14:paraId="0151705B" w14:textId="77777777" w:rsidR="00AB4E5F" w:rsidRPr="00AB4E5F" w:rsidRDefault="00AB4E5F" w:rsidP="00AB4E5F">
      <w:pPr>
        <w:pStyle w:val="affd"/>
      </w:pPr>
      <w:r w:rsidRPr="00AB4E5F">
        <w:t xml:space="preserve">   print_format db "%d ", 0</w:t>
      </w:r>
    </w:p>
    <w:p w14:paraId="2C4FFA79" w14:textId="77777777" w:rsidR="00AB4E5F" w:rsidRPr="00AB4E5F" w:rsidRDefault="00AB4E5F" w:rsidP="00AB4E5F">
      <w:pPr>
        <w:pStyle w:val="affd"/>
      </w:pPr>
      <w:r w:rsidRPr="00AB4E5F">
        <w:t xml:space="preserve">   println_format db "%s", 0</w:t>
      </w:r>
    </w:p>
    <w:p w14:paraId="1348BC44" w14:textId="77777777" w:rsidR="00AB4E5F" w:rsidRPr="00AB4E5F" w:rsidRDefault="00AB4E5F" w:rsidP="00AB4E5F">
      <w:pPr>
        <w:pStyle w:val="affd"/>
      </w:pPr>
      <w:r w:rsidRPr="00AB4E5F">
        <w:t xml:space="preserve">   input_format db "%d", 0</w:t>
      </w:r>
    </w:p>
    <w:p w14:paraId="686B468B" w14:textId="77777777" w:rsidR="00AB4E5F" w:rsidRPr="00AB4E5F" w:rsidRDefault="00AB4E5F" w:rsidP="00AB4E5F">
      <w:pPr>
        <w:pStyle w:val="affd"/>
      </w:pPr>
      <w:r w:rsidRPr="00AB4E5F">
        <w:t xml:space="preserve">   input_result dd 0</w:t>
      </w:r>
    </w:p>
    <w:p w14:paraId="767E2FC7" w14:textId="77777777" w:rsidR="00AB4E5F" w:rsidRPr="00AB4E5F" w:rsidRDefault="00AB4E5F" w:rsidP="00AB4E5F">
      <w:pPr>
        <w:pStyle w:val="affd"/>
      </w:pPr>
      <w:r w:rsidRPr="00AB4E5F">
        <w:t xml:space="preserve">   sqrt_result dd 0</w:t>
      </w:r>
    </w:p>
    <w:p w14:paraId="61FBCF64" w14:textId="77777777" w:rsidR="00AB4E5F" w:rsidRPr="00AB4E5F" w:rsidRDefault="00AB4E5F" w:rsidP="00AB4E5F">
      <w:pPr>
        <w:pStyle w:val="affd"/>
      </w:pPr>
    </w:p>
    <w:p w14:paraId="145010F6" w14:textId="77777777" w:rsidR="00AB4E5F" w:rsidRPr="00AB4E5F" w:rsidRDefault="00AB4E5F" w:rsidP="00AB4E5F">
      <w:pPr>
        <w:pStyle w:val="affd"/>
      </w:pPr>
      <w:r w:rsidRPr="00AB4E5F">
        <w:t>data ends</w:t>
      </w:r>
    </w:p>
    <w:p w14:paraId="5EA77AD7" w14:textId="77777777" w:rsidR="00AB4E5F" w:rsidRPr="00AB4E5F" w:rsidRDefault="00AB4E5F" w:rsidP="00AB4E5F">
      <w:pPr>
        <w:pStyle w:val="affd"/>
      </w:pPr>
    </w:p>
    <w:p w14:paraId="5A208343" w14:textId="77777777" w:rsidR="00AB4E5F" w:rsidRPr="00AB4E5F" w:rsidRDefault="00AB4E5F" w:rsidP="00AB4E5F">
      <w:pPr>
        <w:pStyle w:val="affd"/>
      </w:pPr>
      <w:r w:rsidRPr="00AB4E5F">
        <w:t>text segment</w:t>
      </w:r>
    </w:p>
    <w:p w14:paraId="2C589687" w14:textId="77777777" w:rsidR="00AB4E5F" w:rsidRPr="00AB4E5F" w:rsidRDefault="00AB4E5F" w:rsidP="00AB4E5F">
      <w:pPr>
        <w:pStyle w:val="affd"/>
      </w:pPr>
    </w:p>
    <w:p w14:paraId="5D93962D" w14:textId="77777777" w:rsidR="00AB4E5F" w:rsidRPr="00AB4E5F" w:rsidRDefault="00AB4E5F" w:rsidP="00AB4E5F">
      <w:pPr>
        <w:pStyle w:val="affd"/>
      </w:pPr>
      <w:r w:rsidRPr="00AB4E5F">
        <w:t>left14 = -4 ; size = 4</w:t>
      </w:r>
    </w:p>
    <w:p w14:paraId="01F53416" w14:textId="77777777" w:rsidR="00AB4E5F" w:rsidRPr="00AB4E5F" w:rsidRDefault="00AB4E5F" w:rsidP="00AB4E5F">
      <w:pPr>
        <w:pStyle w:val="affd"/>
      </w:pPr>
      <w:r w:rsidRPr="00AB4E5F">
        <w:t>right14 = -8 ; size = 4</w:t>
      </w:r>
    </w:p>
    <w:p w14:paraId="36DBED82" w14:textId="77777777" w:rsidR="00AB4E5F" w:rsidRPr="00AB4E5F" w:rsidRDefault="00AB4E5F" w:rsidP="00AB4E5F">
      <w:pPr>
        <w:pStyle w:val="affd"/>
      </w:pPr>
      <w:r w:rsidRPr="00AB4E5F">
        <w:t>middle14 = -12 ; size = 4</w:t>
      </w:r>
    </w:p>
    <w:p w14:paraId="2E3372F1" w14:textId="77777777" w:rsidR="00AB4E5F" w:rsidRPr="00AB4E5F" w:rsidRDefault="00AB4E5F" w:rsidP="00AB4E5F">
      <w:pPr>
        <w:pStyle w:val="affd"/>
      </w:pPr>
      <w:r w:rsidRPr="00AB4E5F">
        <w:t>tmp25 = -16 ; size = 4</w:t>
      </w:r>
    </w:p>
    <w:p w14:paraId="06CD4273" w14:textId="77777777" w:rsidR="00AB4E5F" w:rsidRPr="00AB4E5F" w:rsidRDefault="00AB4E5F" w:rsidP="00AB4E5F">
      <w:pPr>
        <w:pStyle w:val="affd"/>
      </w:pPr>
      <w:r w:rsidRPr="00AB4E5F">
        <w:t>arg_n2 = 8 ; size = 4</w:t>
      </w:r>
    </w:p>
    <w:p w14:paraId="0B7AE06A" w14:textId="77777777" w:rsidR="00AB4E5F" w:rsidRPr="00AB4E5F" w:rsidRDefault="00AB4E5F" w:rsidP="00AB4E5F">
      <w:pPr>
        <w:pStyle w:val="affd"/>
      </w:pPr>
      <w:r w:rsidRPr="00AB4E5F">
        <w:t>arg_n4 = 8 ; size = 4</w:t>
      </w:r>
    </w:p>
    <w:p w14:paraId="0400038D" w14:textId="77777777" w:rsidR="00AB4E5F" w:rsidRPr="00AB4E5F" w:rsidRDefault="00AB4E5F" w:rsidP="00AB4E5F">
      <w:pPr>
        <w:pStyle w:val="affd"/>
      </w:pPr>
      <w:r w:rsidRPr="00AB4E5F">
        <w:t>arg_a8 = 8 ; size = 4</w:t>
      </w:r>
    </w:p>
    <w:p w14:paraId="0F94DED0" w14:textId="77777777" w:rsidR="00AB4E5F" w:rsidRPr="00AB4E5F" w:rsidRDefault="00AB4E5F" w:rsidP="00AB4E5F">
      <w:pPr>
        <w:pStyle w:val="affd"/>
      </w:pPr>
      <w:r w:rsidRPr="00AB4E5F">
        <w:t>arg_s_arr10 = 8 ; size = 4</w:t>
      </w:r>
    </w:p>
    <w:p w14:paraId="5D3499F1" w14:textId="77777777" w:rsidR="00AB4E5F" w:rsidRPr="00AB4E5F" w:rsidRDefault="00AB4E5F" w:rsidP="00AB4E5F">
      <w:pPr>
        <w:pStyle w:val="affd"/>
      </w:pPr>
      <w:r w:rsidRPr="00AB4E5F">
        <w:t>arg_first10 = 12 ; size = 4</w:t>
      </w:r>
    </w:p>
    <w:p w14:paraId="46029E39" w14:textId="77777777" w:rsidR="00AB4E5F" w:rsidRPr="00AB4E5F" w:rsidRDefault="00AB4E5F" w:rsidP="00AB4E5F">
      <w:pPr>
        <w:pStyle w:val="affd"/>
      </w:pPr>
      <w:r w:rsidRPr="00AB4E5F">
        <w:lastRenderedPageBreak/>
        <w:t>arg_last10 = 16 ; size = 4</w:t>
      </w:r>
    </w:p>
    <w:p w14:paraId="6D7CCB38" w14:textId="77777777" w:rsidR="00AB4E5F" w:rsidRPr="00AB4E5F" w:rsidRDefault="00AB4E5F" w:rsidP="00AB4E5F">
      <w:pPr>
        <w:pStyle w:val="affd"/>
      </w:pPr>
    </w:p>
    <w:p w14:paraId="678D0D5D" w14:textId="77777777" w:rsidR="00AB4E5F" w:rsidRPr="00AB4E5F" w:rsidRDefault="00AB4E5F" w:rsidP="00AB4E5F">
      <w:pPr>
        <w:pStyle w:val="affd"/>
      </w:pPr>
      <w:r w:rsidRPr="00AB4E5F">
        <w:t>print PROC</w:t>
      </w:r>
    </w:p>
    <w:p w14:paraId="2946A9E3" w14:textId="77777777" w:rsidR="00AB4E5F" w:rsidRPr="00AB4E5F" w:rsidRDefault="00AB4E5F" w:rsidP="00AB4E5F">
      <w:pPr>
        <w:pStyle w:val="affd"/>
      </w:pPr>
      <w:r w:rsidRPr="00AB4E5F">
        <w:t xml:space="preserve">   enter 0, 0</w:t>
      </w:r>
    </w:p>
    <w:p w14:paraId="16F04208" w14:textId="77777777" w:rsidR="00AB4E5F" w:rsidRPr="00AB4E5F" w:rsidRDefault="00AB4E5F" w:rsidP="00AB4E5F">
      <w:pPr>
        <w:pStyle w:val="affd"/>
      </w:pPr>
      <w:r w:rsidRPr="00AB4E5F">
        <w:t xml:space="preserve">   mov eax, [ebp + 8]</w:t>
      </w:r>
    </w:p>
    <w:p w14:paraId="1A21FB35" w14:textId="77777777" w:rsidR="00AB4E5F" w:rsidRPr="00AB4E5F" w:rsidRDefault="00AB4E5F" w:rsidP="00AB4E5F">
      <w:pPr>
        <w:pStyle w:val="affd"/>
      </w:pPr>
      <w:r w:rsidRPr="00AB4E5F">
        <w:t xml:space="preserve">   invoke crt_printf, offset print_format, eax</w:t>
      </w:r>
    </w:p>
    <w:p w14:paraId="24AEF2FA" w14:textId="77777777" w:rsidR="00AB4E5F" w:rsidRPr="00AB4E5F" w:rsidRDefault="00AB4E5F" w:rsidP="00AB4E5F">
      <w:pPr>
        <w:pStyle w:val="affd"/>
      </w:pPr>
      <w:r w:rsidRPr="00AB4E5F">
        <w:t xml:space="preserve">   leave</w:t>
      </w:r>
    </w:p>
    <w:p w14:paraId="66AC28AD" w14:textId="77777777" w:rsidR="00AB4E5F" w:rsidRPr="00AB4E5F" w:rsidRDefault="00AB4E5F" w:rsidP="00AB4E5F">
      <w:pPr>
        <w:pStyle w:val="affd"/>
      </w:pPr>
      <w:r w:rsidRPr="00AB4E5F">
        <w:t xml:space="preserve">   ret 4</w:t>
      </w:r>
    </w:p>
    <w:p w14:paraId="75A1561A" w14:textId="77777777" w:rsidR="00AB4E5F" w:rsidRPr="00AB4E5F" w:rsidRDefault="00AB4E5F" w:rsidP="00AB4E5F">
      <w:pPr>
        <w:pStyle w:val="affd"/>
      </w:pPr>
      <w:r w:rsidRPr="00AB4E5F">
        <w:t>print ENDP</w:t>
      </w:r>
    </w:p>
    <w:p w14:paraId="49711ACE" w14:textId="77777777" w:rsidR="00AB4E5F" w:rsidRPr="00AB4E5F" w:rsidRDefault="00AB4E5F" w:rsidP="00AB4E5F">
      <w:pPr>
        <w:pStyle w:val="affd"/>
      </w:pPr>
      <w:r w:rsidRPr="00AB4E5F">
        <w:t>println PROC</w:t>
      </w:r>
    </w:p>
    <w:p w14:paraId="131E3851" w14:textId="77777777" w:rsidR="00AB4E5F" w:rsidRPr="00AB4E5F" w:rsidRDefault="00AB4E5F" w:rsidP="00AB4E5F">
      <w:pPr>
        <w:pStyle w:val="affd"/>
      </w:pPr>
      <w:r w:rsidRPr="00AB4E5F">
        <w:t xml:space="preserve">   enter 0, 0</w:t>
      </w:r>
    </w:p>
    <w:p w14:paraId="096328FC" w14:textId="77777777" w:rsidR="00AB4E5F" w:rsidRPr="00AB4E5F" w:rsidRDefault="00AB4E5F" w:rsidP="00AB4E5F">
      <w:pPr>
        <w:pStyle w:val="affd"/>
      </w:pPr>
      <w:r w:rsidRPr="00AB4E5F">
        <w:t xml:space="preserve">   mov eax, [ebp + 8]</w:t>
      </w:r>
    </w:p>
    <w:p w14:paraId="3C280FCF" w14:textId="77777777" w:rsidR="00AB4E5F" w:rsidRPr="00AB4E5F" w:rsidRDefault="00AB4E5F" w:rsidP="00AB4E5F">
      <w:pPr>
        <w:pStyle w:val="affd"/>
      </w:pPr>
      <w:r w:rsidRPr="00AB4E5F">
        <w:t xml:space="preserve">   invoke crt_printf, offset println_format, eax</w:t>
      </w:r>
    </w:p>
    <w:p w14:paraId="67F33DE1" w14:textId="77777777" w:rsidR="00AB4E5F" w:rsidRPr="00AB4E5F" w:rsidRDefault="00AB4E5F" w:rsidP="00AB4E5F">
      <w:pPr>
        <w:pStyle w:val="affd"/>
      </w:pPr>
      <w:r w:rsidRPr="00AB4E5F">
        <w:t xml:space="preserve">   leave</w:t>
      </w:r>
    </w:p>
    <w:p w14:paraId="7999DE17" w14:textId="77777777" w:rsidR="00AB4E5F" w:rsidRPr="00AB4E5F" w:rsidRDefault="00AB4E5F" w:rsidP="00AB4E5F">
      <w:pPr>
        <w:pStyle w:val="affd"/>
      </w:pPr>
      <w:r w:rsidRPr="00AB4E5F">
        <w:t xml:space="preserve">   ret 4</w:t>
      </w:r>
    </w:p>
    <w:p w14:paraId="1EEA1424" w14:textId="77777777" w:rsidR="00AB4E5F" w:rsidRPr="00AB4E5F" w:rsidRDefault="00AB4E5F" w:rsidP="00AB4E5F">
      <w:pPr>
        <w:pStyle w:val="affd"/>
      </w:pPr>
      <w:r w:rsidRPr="00AB4E5F">
        <w:t>println ENDP</w:t>
      </w:r>
    </w:p>
    <w:p w14:paraId="15135F41" w14:textId="77777777" w:rsidR="00AB4E5F" w:rsidRPr="00AB4E5F" w:rsidRDefault="00AB4E5F" w:rsidP="00AB4E5F">
      <w:pPr>
        <w:pStyle w:val="affd"/>
      </w:pPr>
      <w:r w:rsidRPr="00AB4E5F">
        <w:t>input PROC</w:t>
      </w:r>
    </w:p>
    <w:p w14:paraId="233A009B" w14:textId="77777777" w:rsidR="00AB4E5F" w:rsidRPr="00AB4E5F" w:rsidRDefault="00AB4E5F" w:rsidP="00AB4E5F">
      <w:pPr>
        <w:pStyle w:val="affd"/>
      </w:pPr>
      <w:r w:rsidRPr="00AB4E5F">
        <w:t xml:space="preserve">   enter 0, 0</w:t>
      </w:r>
    </w:p>
    <w:p w14:paraId="0335F26F" w14:textId="77777777" w:rsidR="00AB4E5F" w:rsidRPr="00AB4E5F" w:rsidRDefault="00AB4E5F" w:rsidP="00AB4E5F">
      <w:pPr>
        <w:pStyle w:val="affd"/>
      </w:pPr>
      <w:r w:rsidRPr="00AB4E5F">
        <w:t xml:space="preserve">   invoke crt_scanf, offset input_format, offset input_result</w:t>
      </w:r>
    </w:p>
    <w:p w14:paraId="47A241AC" w14:textId="77777777" w:rsidR="00AB4E5F" w:rsidRPr="00AB4E5F" w:rsidRDefault="00AB4E5F" w:rsidP="00AB4E5F">
      <w:pPr>
        <w:pStyle w:val="affd"/>
      </w:pPr>
      <w:r w:rsidRPr="00AB4E5F">
        <w:t xml:space="preserve">   mov eax, input_result</w:t>
      </w:r>
    </w:p>
    <w:p w14:paraId="36BE49EA" w14:textId="77777777" w:rsidR="00AB4E5F" w:rsidRPr="00AB4E5F" w:rsidRDefault="00AB4E5F" w:rsidP="00AB4E5F">
      <w:pPr>
        <w:pStyle w:val="affd"/>
      </w:pPr>
      <w:r w:rsidRPr="00AB4E5F">
        <w:t xml:space="preserve">   leave</w:t>
      </w:r>
    </w:p>
    <w:p w14:paraId="3D266C1A" w14:textId="77777777" w:rsidR="00AB4E5F" w:rsidRPr="00AB4E5F" w:rsidRDefault="00AB4E5F" w:rsidP="00AB4E5F">
      <w:pPr>
        <w:pStyle w:val="affd"/>
      </w:pPr>
      <w:r w:rsidRPr="00AB4E5F">
        <w:t xml:space="preserve">   ret </w:t>
      </w:r>
    </w:p>
    <w:p w14:paraId="060DEFF9" w14:textId="77777777" w:rsidR="00AB4E5F" w:rsidRPr="00AB4E5F" w:rsidRDefault="00AB4E5F" w:rsidP="00AB4E5F">
      <w:pPr>
        <w:pStyle w:val="affd"/>
      </w:pPr>
      <w:r w:rsidRPr="00AB4E5F">
        <w:t>input ENDP</w:t>
      </w:r>
    </w:p>
    <w:p w14:paraId="5FBBE4B8" w14:textId="77777777" w:rsidR="00AB4E5F" w:rsidRPr="00AB4E5F" w:rsidRDefault="00AB4E5F" w:rsidP="00AB4E5F">
      <w:pPr>
        <w:pStyle w:val="affd"/>
      </w:pPr>
      <w:r w:rsidRPr="00AB4E5F">
        <w:t>sqrt PROC</w:t>
      </w:r>
    </w:p>
    <w:p w14:paraId="464248B3" w14:textId="77777777" w:rsidR="00AB4E5F" w:rsidRPr="00AB4E5F" w:rsidRDefault="00AB4E5F" w:rsidP="00AB4E5F">
      <w:pPr>
        <w:pStyle w:val="affd"/>
      </w:pPr>
      <w:r w:rsidRPr="00AB4E5F">
        <w:t xml:space="preserve">   enter 0, 0</w:t>
      </w:r>
    </w:p>
    <w:p w14:paraId="77EBDD68" w14:textId="77777777" w:rsidR="00AB4E5F" w:rsidRPr="00AB4E5F" w:rsidRDefault="00AB4E5F" w:rsidP="00AB4E5F">
      <w:pPr>
        <w:pStyle w:val="affd"/>
      </w:pPr>
      <w:r w:rsidRPr="00AB4E5F">
        <w:t xml:space="preserve">   mov eax, [ebp + 8]</w:t>
      </w:r>
    </w:p>
    <w:p w14:paraId="2E99CB94" w14:textId="77777777" w:rsidR="00AB4E5F" w:rsidRPr="00AB4E5F" w:rsidRDefault="00AB4E5F" w:rsidP="00AB4E5F">
      <w:pPr>
        <w:pStyle w:val="affd"/>
      </w:pPr>
      <w:r w:rsidRPr="00AB4E5F">
        <w:t xml:space="preserve">   mov sqrt_result, eax</w:t>
      </w:r>
    </w:p>
    <w:p w14:paraId="5D23BCB6" w14:textId="77777777" w:rsidR="00AB4E5F" w:rsidRPr="00AB4E5F" w:rsidRDefault="00AB4E5F" w:rsidP="00AB4E5F">
      <w:pPr>
        <w:pStyle w:val="affd"/>
      </w:pPr>
      <w:r w:rsidRPr="00AB4E5F">
        <w:t xml:space="preserve">   finit</w:t>
      </w:r>
    </w:p>
    <w:p w14:paraId="3F0B8B0D" w14:textId="77777777" w:rsidR="00AB4E5F" w:rsidRPr="00AB4E5F" w:rsidRDefault="00AB4E5F" w:rsidP="00AB4E5F">
      <w:pPr>
        <w:pStyle w:val="affd"/>
      </w:pPr>
      <w:r w:rsidRPr="00AB4E5F">
        <w:t xml:space="preserve">   fild sqrt_result</w:t>
      </w:r>
    </w:p>
    <w:p w14:paraId="38E25202" w14:textId="77777777" w:rsidR="00AB4E5F" w:rsidRPr="00AB4E5F" w:rsidRDefault="00AB4E5F" w:rsidP="00AB4E5F">
      <w:pPr>
        <w:pStyle w:val="affd"/>
      </w:pPr>
      <w:r w:rsidRPr="00AB4E5F">
        <w:t xml:space="preserve">   fsqrt</w:t>
      </w:r>
    </w:p>
    <w:p w14:paraId="5D70D9DC" w14:textId="77777777" w:rsidR="00AB4E5F" w:rsidRPr="00AB4E5F" w:rsidRDefault="00AB4E5F" w:rsidP="00AB4E5F">
      <w:pPr>
        <w:pStyle w:val="affd"/>
      </w:pPr>
      <w:r w:rsidRPr="00AB4E5F">
        <w:t xml:space="preserve">   fist sqrt_result</w:t>
      </w:r>
    </w:p>
    <w:p w14:paraId="4D62C388" w14:textId="77777777" w:rsidR="00AB4E5F" w:rsidRPr="00AB4E5F" w:rsidRDefault="00AB4E5F" w:rsidP="00AB4E5F">
      <w:pPr>
        <w:pStyle w:val="affd"/>
      </w:pPr>
      <w:r w:rsidRPr="00AB4E5F">
        <w:t xml:space="preserve">   mov eax, sqrt_result</w:t>
      </w:r>
    </w:p>
    <w:p w14:paraId="60F426D9" w14:textId="77777777" w:rsidR="00AB4E5F" w:rsidRPr="00AB4E5F" w:rsidRDefault="00AB4E5F" w:rsidP="00AB4E5F">
      <w:pPr>
        <w:pStyle w:val="affd"/>
      </w:pPr>
      <w:r w:rsidRPr="00AB4E5F">
        <w:t xml:space="preserve">   leave</w:t>
      </w:r>
    </w:p>
    <w:p w14:paraId="118348FF" w14:textId="77777777" w:rsidR="00AB4E5F" w:rsidRPr="00AB4E5F" w:rsidRDefault="00AB4E5F" w:rsidP="00AB4E5F">
      <w:pPr>
        <w:pStyle w:val="affd"/>
      </w:pPr>
      <w:r w:rsidRPr="00AB4E5F">
        <w:t xml:space="preserve">   ret 4</w:t>
      </w:r>
    </w:p>
    <w:p w14:paraId="74942345" w14:textId="77777777" w:rsidR="00AB4E5F" w:rsidRPr="00AB4E5F" w:rsidRDefault="00AB4E5F" w:rsidP="00AB4E5F">
      <w:pPr>
        <w:pStyle w:val="affd"/>
      </w:pPr>
      <w:r w:rsidRPr="00AB4E5F">
        <w:t>sqrt ENDP</w:t>
      </w:r>
    </w:p>
    <w:p w14:paraId="7219F697" w14:textId="77777777" w:rsidR="00AB4E5F" w:rsidRPr="00AB4E5F" w:rsidRDefault="00AB4E5F" w:rsidP="00AB4E5F">
      <w:pPr>
        <w:pStyle w:val="affd"/>
      </w:pPr>
      <w:r w:rsidRPr="00AB4E5F">
        <w:t>qs PROC</w:t>
      </w:r>
    </w:p>
    <w:p w14:paraId="6915E7AE" w14:textId="77777777" w:rsidR="00AB4E5F" w:rsidRPr="00AB4E5F" w:rsidRDefault="00AB4E5F" w:rsidP="00AB4E5F">
      <w:pPr>
        <w:pStyle w:val="affd"/>
      </w:pPr>
      <w:r w:rsidRPr="00AB4E5F">
        <w:t xml:space="preserve">   enter 0, 16</w:t>
      </w:r>
    </w:p>
    <w:p w14:paraId="0865DC8D" w14:textId="77777777" w:rsidR="00AB4E5F" w:rsidRPr="00AB4E5F" w:rsidRDefault="00AB4E5F" w:rsidP="00AB4E5F">
      <w:pPr>
        <w:pStyle w:val="affd"/>
      </w:pPr>
      <w:r w:rsidRPr="00AB4E5F">
        <w:t xml:space="preserve">   push arg_first10[ebp]</w:t>
      </w:r>
    </w:p>
    <w:p w14:paraId="46CAB4A3" w14:textId="77777777" w:rsidR="00AB4E5F" w:rsidRPr="00AB4E5F" w:rsidRDefault="00AB4E5F" w:rsidP="00AB4E5F">
      <w:pPr>
        <w:pStyle w:val="affd"/>
      </w:pPr>
      <w:r w:rsidRPr="00AB4E5F">
        <w:t xml:space="preserve">   pop ecx</w:t>
      </w:r>
    </w:p>
    <w:p w14:paraId="69809985" w14:textId="77777777" w:rsidR="00AB4E5F" w:rsidRPr="00AB4E5F" w:rsidRDefault="00AB4E5F" w:rsidP="00AB4E5F">
      <w:pPr>
        <w:pStyle w:val="affd"/>
      </w:pPr>
      <w:r w:rsidRPr="00AB4E5F">
        <w:t xml:space="preserve">   push arg_last10[ebp]</w:t>
      </w:r>
    </w:p>
    <w:p w14:paraId="058E6806" w14:textId="77777777" w:rsidR="00AB4E5F" w:rsidRPr="00AB4E5F" w:rsidRDefault="00AB4E5F" w:rsidP="00AB4E5F">
      <w:pPr>
        <w:pStyle w:val="affd"/>
      </w:pPr>
      <w:r w:rsidRPr="00AB4E5F">
        <w:t xml:space="preserve">   pop edx</w:t>
      </w:r>
    </w:p>
    <w:p w14:paraId="43396673" w14:textId="77777777" w:rsidR="00AB4E5F" w:rsidRPr="00AB4E5F" w:rsidRDefault="00AB4E5F" w:rsidP="00AB4E5F">
      <w:pPr>
        <w:pStyle w:val="affd"/>
      </w:pPr>
      <w:r w:rsidRPr="00AB4E5F">
        <w:t xml:space="preserve">   cmp ecx, edx</w:t>
      </w:r>
    </w:p>
    <w:p w14:paraId="0C1C336E" w14:textId="77777777" w:rsidR="00AB4E5F" w:rsidRPr="00AB4E5F" w:rsidRDefault="00AB4E5F" w:rsidP="00AB4E5F">
      <w:pPr>
        <w:pStyle w:val="affd"/>
      </w:pPr>
      <w:r w:rsidRPr="00AB4E5F">
        <w:t xml:space="preserve">   jge _compare_not_equal428025419349334</w:t>
      </w:r>
    </w:p>
    <w:p w14:paraId="30EDBAC9" w14:textId="77777777" w:rsidR="00AB4E5F" w:rsidRPr="00AB4E5F" w:rsidRDefault="00AB4E5F" w:rsidP="00AB4E5F">
      <w:pPr>
        <w:pStyle w:val="affd"/>
      </w:pPr>
      <w:r w:rsidRPr="00AB4E5F">
        <w:t xml:space="preserve">   push 1</w:t>
      </w:r>
    </w:p>
    <w:p w14:paraId="2B2370DC" w14:textId="77777777" w:rsidR="00AB4E5F" w:rsidRPr="00AB4E5F" w:rsidRDefault="00AB4E5F" w:rsidP="00AB4E5F">
      <w:pPr>
        <w:pStyle w:val="affd"/>
      </w:pPr>
      <w:r w:rsidRPr="00AB4E5F">
        <w:t xml:space="preserve">   jmp _compare_end428025419349334</w:t>
      </w:r>
    </w:p>
    <w:p w14:paraId="09AD7879" w14:textId="77777777" w:rsidR="00AB4E5F" w:rsidRPr="00AB4E5F" w:rsidRDefault="00AB4E5F" w:rsidP="00AB4E5F">
      <w:pPr>
        <w:pStyle w:val="affd"/>
      </w:pPr>
      <w:r w:rsidRPr="00AB4E5F">
        <w:t>_compare_not_equal428025419349334:</w:t>
      </w:r>
    </w:p>
    <w:p w14:paraId="5EF3778C" w14:textId="77777777" w:rsidR="00AB4E5F" w:rsidRPr="00AB4E5F" w:rsidRDefault="00AB4E5F" w:rsidP="00AB4E5F">
      <w:pPr>
        <w:pStyle w:val="affd"/>
      </w:pPr>
      <w:r w:rsidRPr="00AB4E5F">
        <w:t xml:space="preserve">   push 0</w:t>
      </w:r>
    </w:p>
    <w:p w14:paraId="3D3E1B8A" w14:textId="77777777" w:rsidR="00AB4E5F" w:rsidRPr="00AB4E5F" w:rsidRDefault="00AB4E5F" w:rsidP="00AB4E5F">
      <w:pPr>
        <w:pStyle w:val="affd"/>
      </w:pPr>
      <w:r w:rsidRPr="00AB4E5F">
        <w:t>_compare_end428025419349334:</w:t>
      </w:r>
    </w:p>
    <w:p w14:paraId="12B34345" w14:textId="77777777" w:rsidR="00AB4E5F" w:rsidRPr="00AB4E5F" w:rsidRDefault="00AB4E5F" w:rsidP="00AB4E5F">
      <w:pPr>
        <w:pStyle w:val="affd"/>
      </w:pPr>
      <w:r w:rsidRPr="00AB4E5F">
        <w:t xml:space="preserve">   pop eax</w:t>
      </w:r>
    </w:p>
    <w:p w14:paraId="02286225" w14:textId="77777777" w:rsidR="00AB4E5F" w:rsidRPr="00AB4E5F" w:rsidRDefault="00AB4E5F" w:rsidP="00AB4E5F">
      <w:pPr>
        <w:pStyle w:val="affd"/>
      </w:pPr>
      <w:r w:rsidRPr="00AB4E5F">
        <w:t xml:space="preserve">   cmp eax, 0</w:t>
      </w:r>
    </w:p>
    <w:p w14:paraId="6249E222" w14:textId="77777777" w:rsidR="00AB4E5F" w:rsidRPr="00AB4E5F" w:rsidRDefault="00AB4E5F" w:rsidP="00AB4E5F">
      <w:pPr>
        <w:pStyle w:val="affd"/>
      </w:pPr>
      <w:r w:rsidRPr="00AB4E5F">
        <w:t xml:space="preserve">   je _if_end_14</w:t>
      </w:r>
    </w:p>
    <w:p w14:paraId="47751123" w14:textId="77777777" w:rsidR="00AB4E5F" w:rsidRPr="00AB4E5F" w:rsidRDefault="00AB4E5F" w:rsidP="00AB4E5F">
      <w:pPr>
        <w:pStyle w:val="affd"/>
      </w:pPr>
      <w:r w:rsidRPr="00AB4E5F">
        <w:t>_if_start_14:</w:t>
      </w:r>
    </w:p>
    <w:p w14:paraId="711F53F0" w14:textId="77777777" w:rsidR="00AB4E5F" w:rsidRPr="00AB4E5F" w:rsidRDefault="00AB4E5F" w:rsidP="00AB4E5F">
      <w:pPr>
        <w:pStyle w:val="affd"/>
      </w:pPr>
      <w:r w:rsidRPr="00AB4E5F">
        <w:t xml:space="preserve">   push arg_first10[ebp]</w:t>
      </w:r>
    </w:p>
    <w:p w14:paraId="59E4116D" w14:textId="77777777" w:rsidR="00AB4E5F" w:rsidRPr="00AB4E5F" w:rsidRDefault="00AB4E5F" w:rsidP="00AB4E5F">
      <w:pPr>
        <w:pStyle w:val="affd"/>
      </w:pPr>
      <w:r w:rsidRPr="00AB4E5F">
        <w:t xml:space="preserve">   pop eax</w:t>
      </w:r>
    </w:p>
    <w:p w14:paraId="1D7D6A87" w14:textId="77777777" w:rsidR="00AB4E5F" w:rsidRPr="00AB4E5F" w:rsidRDefault="00AB4E5F" w:rsidP="00AB4E5F">
      <w:pPr>
        <w:pStyle w:val="affd"/>
      </w:pPr>
      <w:r w:rsidRPr="00AB4E5F">
        <w:t xml:space="preserve">   mov left14[ebp], eax</w:t>
      </w:r>
    </w:p>
    <w:p w14:paraId="6F6C6E0B" w14:textId="77777777" w:rsidR="00AB4E5F" w:rsidRPr="00AB4E5F" w:rsidRDefault="00AB4E5F" w:rsidP="00AB4E5F">
      <w:pPr>
        <w:pStyle w:val="affd"/>
      </w:pPr>
      <w:r w:rsidRPr="00AB4E5F">
        <w:t xml:space="preserve">   push arg_last10[ebp]</w:t>
      </w:r>
    </w:p>
    <w:p w14:paraId="2DC69442" w14:textId="77777777" w:rsidR="00AB4E5F" w:rsidRPr="00AB4E5F" w:rsidRDefault="00AB4E5F" w:rsidP="00AB4E5F">
      <w:pPr>
        <w:pStyle w:val="affd"/>
      </w:pPr>
      <w:r w:rsidRPr="00AB4E5F">
        <w:t xml:space="preserve">   pop eax</w:t>
      </w:r>
    </w:p>
    <w:p w14:paraId="36326FFC" w14:textId="77777777" w:rsidR="00AB4E5F" w:rsidRPr="00AB4E5F" w:rsidRDefault="00AB4E5F" w:rsidP="00AB4E5F">
      <w:pPr>
        <w:pStyle w:val="affd"/>
      </w:pPr>
      <w:r w:rsidRPr="00AB4E5F">
        <w:t xml:space="preserve">   mov right14[ebp], eax</w:t>
      </w:r>
    </w:p>
    <w:p w14:paraId="47FEDF61" w14:textId="77777777" w:rsidR="00AB4E5F" w:rsidRPr="00AB4E5F" w:rsidRDefault="00AB4E5F" w:rsidP="00AB4E5F">
      <w:pPr>
        <w:pStyle w:val="affd"/>
      </w:pPr>
      <w:r w:rsidRPr="00AB4E5F">
        <w:t xml:space="preserve">   push left14[ebp]</w:t>
      </w:r>
    </w:p>
    <w:p w14:paraId="17CC54FF" w14:textId="77777777" w:rsidR="00AB4E5F" w:rsidRPr="00AB4E5F" w:rsidRDefault="00AB4E5F" w:rsidP="00AB4E5F">
      <w:pPr>
        <w:pStyle w:val="affd"/>
      </w:pPr>
      <w:r w:rsidRPr="00AB4E5F">
        <w:t xml:space="preserve">   push right14[ebp]</w:t>
      </w:r>
    </w:p>
    <w:p w14:paraId="14E57C6D" w14:textId="77777777" w:rsidR="00AB4E5F" w:rsidRPr="00AB4E5F" w:rsidRDefault="00AB4E5F" w:rsidP="00AB4E5F">
      <w:pPr>
        <w:pStyle w:val="affd"/>
      </w:pPr>
      <w:r w:rsidRPr="00AB4E5F">
        <w:t xml:space="preserve">   pop eax</w:t>
      </w:r>
    </w:p>
    <w:p w14:paraId="42E32782" w14:textId="77777777" w:rsidR="00AB4E5F" w:rsidRPr="00AB4E5F" w:rsidRDefault="00AB4E5F" w:rsidP="00AB4E5F">
      <w:pPr>
        <w:pStyle w:val="affd"/>
      </w:pPr>
      <w:r w:rsidRPr="00AB4E5F">
        <w:t xml:space="preserve">   pop ebx</w:t>
      </w:r>
    </w:p>
    <w:p w14:paraId="1F6F6BC3" w14:textId="77777777" w:rsidR="00AB4E5F" w:rsidRPr="00AB4E5F" w:rsidRDefault="00AB4E5F" w:rsidP="00AB4E5F">
      <w:pPr>
        <w:pStyle w:val="affd"/>
      </w:pPr>
      <w:r w:rsidRPr="00AB4E5F">
        <w:t xml:space="preserve">   add eax, ebx</w:t>
      </w:r>
    </w:p>
    <w:p w14:paraId="1085E0E6" w14:textId="77777777" w:rsidR="00AB4E5F" w:rsidRPr="00AB4E5F" w:rsidRDefault="00AB4E5F" w:rsidP="00AB4E5F">
      <w:pPr>
        <w:pStyle w:val="affd"/>
      </w:pPr>
      <w:r w:rsidRPr="00AB4E5F">
        <w:t xml:space="preserve">   push eax</w:t>
      </w:r>
    </w:p>
    <w:p w14:paraId="7B118ED9" w14:textId="77777777" w:rsidR="00AB4E5F" w:rsidRPr="00AB4E5F" w:rsidRDefault="00AB4E5F" w:rsidP="00AB4E5F">
      <w:pPr>
        <w:pStyle w:val="affd"/>
      </w:pPr>
      <w:r w:rsidRPr="00AB4E5F">
        <w:t xml:space="preserve">   push 2</w:t>
      </w:r>
    </w:p>
    <w:p w14:paraId="6BA21CFB" w14:textId="77777777" w:rsidR="00AB4E5F" w:rsidRPr="00AB4E5F" w:rsidRDefault="00AB4E5F" w:rsidP="00AB4E5F">
      <w:pPr>
        <w:pStyle w:val="affd"/>
      </w:pPr>
      <w:r w:rsidRPr="00AB4E5F">
        <w:t xml:space="preserve">   pop ebx</w:t>
      </w:r>
    </w:p>
    <w:p w14:paraId="453EB6A7" w14:textId="77777777" w:rsidR="00AB4E5F" w:rsidRPr="00AB4E5F" w:rsidRDefault="00AB4E5F" w:rsidP="00AB4E5F">
      <w:pPr>
        <w:pStyle w:val="affd"/>
      </w:pPr>
      <w:r w:rsidRPr="00AB4E5F">
        <w:t xml:space="preserve">   pop eax</w:t>
      </w:r>
    </w:p>
    <w:p w14:paraId="11F20D0C" w14:textId="77777777" w:rsidR="00AB4E5F" w:rsidRPr="00AB4E5F" w:rsidRDefault="00AB4E5F" w:rsidP="00AB4E5F">
      <w:pPr>
        <w:pStyle w:val="affd"/>
      </w:pPr>
      <w:r w:rsidRPr="00AB4E5F">
        <w:t xml:space="preserve">   mov div_operand_1, eax</w:t>
      </w:r>
    </w:p>
    <w:p w14:paraId="0DEB39D0" w14:textId="77777777" w:rsidR="00AB4E5F" w:rsidRPr="00AB4E5F" w:rsidRDefault="00AB4E5F" w:rsidP="00AB4E5F">
      <w:pPr>
        <w:pStyle w:val="affd"/>
      </w:pPr>
      <w:r w:rsidRPr="00AB4E5F">
        <w:t xml:space="preserve">   mov div_operand_2, ebx</w:t>
      </w:r>
    </w:p>
    <w:p w14:paraId="141599BC" w14:textId="77777777" w:rsidR="00AB4E5F" w:rsidRPr="00AB4E5F" w:rsidRDefault="00AB4E5F" w:rsidP="00AB4E5F">
      <w:pPr>
        <w:pStyle w:val="affd"/>
      </w:pPr>
      <w:r w:rsidRPr="00AB4E5F">
        <w:t xml:space="preserve">   finit</w:t>
      </w:r>
    </w:p>
    <w:p w14:paraId="1BB78B7A" w14:textId="77777777" w:rsidR="00AB4E5F" w:rsidRPr="00AB4E5F" w:rsidRDefault="00AB4E5F" w:rsidP="00AB4E5F">
      <w:pPr>
        <w:pStyle w:val="affd"/>
      </w:pPr>
      <w:r w:rsidRPr="00AB4E5F">
        <w:t xml:space="preserve">   fild div_operand_2</w:t>
      </w:r>
    </w:p>
    <w:p w14:paraId="6B6E9A6A" w14:textId="77777777" w:rsidR="00AB4E5F" w:rsidRPr="00AB4E5F" w:rsidRDefault="00AB4E5F" w:rsidP="00AB4E5F">
      <w:pPr>
        <w:pStyle w:val="affd"/>
      </w:pPr>
      <w:r w:rsidRPr="00AB4E5F">
        <w:t xml:space="preserve">   fild div_operand_1</w:t>
      </w:r>
    </w:p>
    <w:p w14:paraId="0D26BF36" w14:textId="77777777" w:rsidR="00AB4E5F" w:rsidRPr="00AB4E5F" w:rsidRDefault="00AB4E5F" w:rsidP="00AB4E5F">
      <w:pPr>
        <w:pStyle w:val="affd"/>
      </w:pPr>
      <w:r w:rsidRPr="00AB4E5F">
        <w:t xml:space="preserve">   fdiv st(0), st(1)</w:t>
      </w:r>
    </w:p>
    <w:p w14:paraId="228220E8" w14:textId="77777777" w:rsidR="00AB4E5F" w:rsidRPr="00AB4E5F" w:rsidRDefault="00AB4E5F" w:rsidP="00AB4E5F">
      <w:pPr>
        <w:pStyle w:val="affd"/>
      </w:pPr>
      <w:r w:rsidRPr="00AB4E5F">
        <w:t xml:space="preserve">   fist div_operand_1</w:t>
      </w:r>
    </w:p>
    <w:p w14:paraId="75353726" w14:textId="77777777" w:rsidR="00AB4E5F" w:rsidRPr="00AB4E5F" w:rsidRDefault="00AB4E5F" w:rsidP="00AB4E5F">
      <w:pPr>
        <w:pStyle w:val="affd"/>
      </w:pPr>
      <w:r w:rsidRPr="00AB4E5F">
        <w:t xml:space="preserve">   push div_operand_1</w:t>
      </w:r>
    </w:p>
    <w:p w14:paraId="1591A8F7" w14:textId="77777777" w:rsidR="00AB4E5F" w:rsidRPr="00AB4E5F" w:rsidRDefault="00AB4E5F" w:rsidP="00AB4E5F">
      <w:pPr>
        <w:pStyle w:val="affd"/>
      </w:pPr>
      <w:r w:rsidRPr="00AB4E5F">
        <w:t xml:space="preserve">   pop edx</w:t>
      </w:r>
    </w:p>
    <w:p w14:paraId="100BBE76" w14:textId="77777777" w:rsidR="00AB4E5F" w:rsidRPr="00AB4E5F" w:rsidRDefault="00AB4E5F" w:rsidP="00AB4E5F">
      <w:pPr>
        <w:pStyle w:val="affd"/>
      </w:pPr>
      <w:r w:rsidRPr="00AB4E5F">
        <w:t xml:space="preserve">   imul edx, 4</w:t>
      </w:r>
    </w:p>
    <w:p w14:paraId="2D966738" w14:textId="77777777" w:rsidR="00AB4E5F" w:rsidRPr="00AB4E5F" w:rsidRDefault="00AB4E5F" w:rsidP="00AB4E5F">
      <w:pPr>
        <w:pStyle w:val="affd"/>
      </w:pPr>
      <w:r w:rsidRPr="00AB4E5F">
        <w:t xml:space="preserve">   mov esi, arg_s_arr10[ebp]</w:t>
      </w:r>
    </w:p>
    <w:p w14:paraId="7E02AB94" w14:textId="77777777" w:rsidR="00AB4E5F" w:rsidRPr="00AB4E5F" w:rsidRDefault="00AB4E5F" w:rsidP="00AB4E5F">
      <w:pPr>
        <w:pStyle w:val="affd"/>
      </w:pPr>
      <w:r w:rsidRPr="00AB4E5F">
        <w:t xml:space="preserve">   push [esi[edx]]</w:t>
      </w:r>
    </w:p>
    <w:p w14:paraId="477D3D9C" w14:textId="77777777" w:rsidR="00AB4E5F" w:rsidRPr="00AB4E5F" w:rsidRDefault="00AB4E5F" w:rsidP="00AB4E5F">
      <w:pPr>
        <w:pStyle w:val="affd"/>
      </w:pPr>
      <w:r w:rsidRPr="00AB4E5F">
        <w:t xml:space="preserve">   pop eax</w:t>
      </w:r>
    </w:p>
    <w:p w14:paraId="2AB1526E" w14:textId="77777777" w:rsidR="00AB4E5F" w:rsidRPr="00AB4E5F" w:rsidRDefault="00AB4E5F" w:rsidP="00AB4E5F">
      <w:pPr>
        <w:pStyle w:val="affd"/>
      </w:pPr>
      <w:r w:rsidRPr="00AB4E5F">
        <w:t xml:space="preserve">   mov middle14[ebp], eax</w:t>
      </w:r>
    </w:p>
    <w:p w14:paraId="6FB407BF" w14:textId="77777777" w:rsidR="00AB4E5F" w:rsidRPr="00AB4E5F" w:rsidRDefault="00AB4E5F" w:rsidP="00AB4E5F">
      <w:pPr>
        <w:pStyle w:val="affd"/>
      </w:pPr>
      <w:r w:rsidRPr="00AB4E5F">
        <w:t>_loop_start_17:</w:t>
      </w:r>
    </w:p>
    <w:p w14:paraId="689A16A8" w14:textId="77777777" w:rsidR="00AB4E5F" w:rsidRPr="00AB4E5F" w:rsidRDefault="00AB4E5F" w:rsidP="00AB4E5F">
      <w:pPr>
        <w:pStyle w:val="affd"/>
      </w:pPr>
      <w:r w:rsidRPr="00AB4E5F">
        <w:t>_loop_aftereffects_17:</w:t>
      </w:r>
    </w:p>
    <w:p w14:paraId="7A641700" w14:textId="77777777" w:rsidR="00AB4E5F" w:rsidRPr="00AB4E5F" w:rsidRDefault="00AB4E5F" w:rsidP="00AB4E5F">
      <w:pPr>
        <w:pStyle w:val="affd"/>
      </w:pPr>
      <w:r w:rsidRPr="00AB4E5F">
        <w:t>_loop_start_20:</w:t>
      </w:r>
    </w:p>
    <w:p w14:paraId="6CD35162" w14:textId="77777777" w:rsidR="00AB4E5F" w:rsidRPr="00AB4E5F" w:rsidRDefault="00AB4E5F" w:rsidP="00AB4E5F">
      <w:pPr>
        <w:pStyle w:val="affd"/>
      </w:pPr>
      <w:r w:rsidRPr="00AB4E5F">
        <w:lastRenderedPageBreak/>
        <w:t>_loop_aftereffects_20:</w:t>
      </w:r>
    </w:p>
    <w:p w14:paraId="01E61C82" w14:textId="77777777" w:rsidR="00AB4E5F" w:rsidRPr="00AB4E5F" w:rsidRDefault="00AB4E5F" w:rsidP="00AB4E5F">
      <w:pPr>
        <w:pStyle w:val="affd"/>
      </w:pPr>
      <w:r w:rsidRPr="00AB4E5F">
        <w:t xml:space="preserve">   push left14[ebp]</w:t>
      </w:r>
    </w:p>
    <w:p w14:paraId="73E05D19" w14:textId="77777777" w:rsidR="00AB4E5F" w:rsidRPr="00AB4E5F" w:rsidRDefault="00AB4E5F" w:rsidP="00AB4E5F">
      <w:pPr>
        <w:pStyle w:val="affd"/>
      </w:pPr>
      <w:r w:rsidRPr="00AB4E5F">
        <w:t xml:space="preserve">   pop edx</w:t>
      </w:r>
    </w:p>
    <w:p w14:paraId="016078EE" w14:textId="77777777" w:rsidR="00AB4E5F" w:rsidRPr="00AB4E5F" w:rsidRDefault="00AB4E5F" w:rsidP="00AB4E5F">
      <w:pPr>
        <w:pStyle w:val="affd"/>
      </w:pPr>
      <w:r w:rsidRPr="00AB4E5F">
        <w:t xml:space="preserve">   imul edx, 4</w:t>
      </w:r>
    </w:p>
    <w:p w14:paraId="6D0BFBC7" w14:textId="77777777" w:rsidR="00AB4E5F" w:rsidRPr="00AB4E5F" w:rsidRDefault="00AB4E5F" w:rsidP="00AB4E5F">
      <w:pPr>
        <w:pStyle w:val="affd"/>
      </w:pPr>
      <w:r w:rsidRPr="00AB4E5F">
        <w:t xml:space="preserve">   mov esi, arg_s_arr10[ebp]</w:t>
      </w:r>
    </w:p>
    <w:p w14:paraId="7FC6FFC5" w14:textId="77777777" w:rsidR="00AB4E5F" w:rsidRPr="00AB4E5F" w:rsidRDefault="00AB4E5F" w:rsidP="00AB4E5F">
      <w:pPr>
        <w:pStyle w:val="affd"/>
      </w:pPr>
      <w:r w:rsidRPr="00AB4E5F">
        <w:t xml:space="preserve">   push [esi[edx]]</w:t>
      </w:r>
    </w:p>
    <w:p w14:paraId="104F2553" w14:textId="77777777" w:rsidR="00AB4E5F" w:rsidRPr="00AB4E5F" w:rsidRDefault="00AB4E5F" w:rsidP="00AB4E5F">
      <w:pPr>
        <w:pStyle w:val="affd"/>
      </w:pPr>
      <w:r w:rsidRPr="00AB4E5F">
        <w:t xml:space="preserve">   pop ecx</w:t>
      </w:r>
    </w:p>
    <w:p w14:paraId="4757A543" w14:textId="77777777" w:rsidR="00AB4E5F" w:rsidRPr="00AB4E5F" w:rsidRDefault="00AB4E5F" w:rsidP="00AB4E5F">
      <w:pPr>
        <w:pStyle w:val="affd"/>
      </w:pPr>
      <w:r w:rsidRPr="00AB4E5F">
        <w:t xml:space="preserve">   push middle14[ebp]</w:t>
      </w:r>
    </w:p>
    <w:p w14:paraId="086BD974" w14:textId="77777777" w:rsidR="00AB4E5F" w:rsidRPr="00AB4E5F" w:rsidRDefault="00AB4E5F" w:rsidP="00AB4E5F">
      <w:pPr>
        <w:pStyle w:val="affd"/>
      </w:pPr>
      <w:r w:rsidRPr="00AB4E5F">
        <w:t xml:space="preserve">   pop edx</w:t>
      </w:r>
    </w:p>
    <w:p w14:paraId="2C81F003" w14:textId="77777777" w:rsidR="00AB4E5F" w:rsidRPr="00AB4E5F" w:rsidRDefault="00AB4E5F" w:rsidP="00AB4E5F">
      <w:pPr>
        <w:pStyle w:val="affd"/>
      </w:pPr>
      <w:r w:rsidRPr="00AB4E5F">
        <w:t xml:space="preserve">   cmp ecx, edx</w:t>
      </w:r>
    </w:p>
    <w:p w14:paraId="0FE177C3" w14:textId="77777777" w:rsidR="00AB4E5F" w:rsidRPr="00AB4E5F" w:rsidRDefault="00AB4E5F" w:rsidP="00AB4E5F">
      <w:pPr>
        <w:pStyle w:val="affd"/>
      </w:pPr>
      <w:r w:rsidRPr="00AB4E5F">
        <w:t xml:space="preserve">   jge _compare_not_equal428025420293164</w:t>
      </w:r>
    </w:p>
    <w:p w14:paraId="57BC310E" w14:textId="77777777" w:rsidR="00AB4E5F" w:rsidRPr="00AB4E5F" w:rsidRDefault="00AB4E5F" w:rsidP="00AB4E5F">
      <w:pPr>
        <w:pStyle w:val="affd"/>
      </w:pPr>
      <w:r w:rsidRPr="00AB4E5F">
        <w:t xml:space="preserve">   push 1</w:t>
      </w:r>
    </w:p>
    <w:p w14:paraId="69B2CF48" w14:textId="77777777" w:rsidR="00AB4E5F" w:rsidRPr="00AB4E5F" w:rsidRDefault="00AB4E5F" w:rsidP="00AB4E5F">
      <w:pPr>
        <w:pStyle w:val="affd"/>
      </w:pPr>
      <w:r w:rsidRPr="00AB4E5F">
        <w:t xml:space="preserve">   jmp _compare_end428025420293164</w:t>
      </w:r>
    </w:p>
    <w:p w14:paraId="0BC6FE43" w14:textId="77777777" w:rsidR="00AB4E5F" w:rsidRPr="00AB4E5F" w:rsidRDefault="00AB4E5F" w:rsidP="00AB4E5F">
      <w:pPr>
        <w:pStyle w:val="affd"/>
      </w:pPr>
      <w:r w:rsidRPr="00AB4E5F">
        <w:t>_compare_not_equal428025420293164:</w:t>
      </w:r>
    </w:p>
    <w:p w14:paraId="6C15028A" w14:textId="77777777" w:rsidR="00AB4E5F" w:rsidRPr="00AB4E5F" w:rsidRDefault="00AB4E5F" w:rsidP="00AB4E5F">
      <w:pPr>
        <w:pStyle w:val="affd"/>
      </w:pPr>
      <w:r w:rsidRPr="00AB4E5F">
        <w:t xml:space="preserve">   push 0</w:t>
      </w:r>
    </w:p>
    <w:p w14:paraId="7D0F5CCB" w14:textId="77777777" w:rsidR="00AB4E5F" w:rsidRPr="00AB4E5F" w:rsidRDefault="00AB4E5F" w:rsidP="00AB4E5F">
      <w:pPr>
        <w:pStyle w:val="affd"/>
      </w:pPr>
      <w:r w:rsidRPr="00AB4E5F">
        <w:t>_compare_end428025420293164:</w:t>
      </w:r>
    </w:p>
    <w:p w14:paraId="5167D0E8" w14:textId="77777777" w:rsidR="00AB4E5F" w:rsidRPr="00AB4E5F" w:rsidRDefault="00AB4E5F" w:rsidP="00AB4E5F">
      <w:pPr>
        <w:pStyle w:val="affd"/>
      </w:pPr>
      <w:r w:rsidRPr="00AB4E5F">
        <w:t xml:space="preserve">   pop eax</w:t>
      </w:r>
    </w:p>
    <w:p w14:paraId="16C6232F" w14:textId="77777777" w:rsidR="00AB4E5F" w:rsidRPr="00AB4E5F" w:rsidRDefault="00AB4E5F" w:rsidP="00AB4E5F">
      <w:pPr>
        <w:pStyle w:val="affd"/>
      </w:pPr>
      <w:r w:rsidRPr="00AB4E5F">
        <w:t xml:space="preserve">   cmp eax, 0</w:t>
      </w:r>
    </w:p>
    <w:p w14:paraId="4A407FD1" w14:textId="77777777" w:rsidR="00AB4E5F" w:rsidRPr="00AB4E5F" w:rsidRDefault="00AB4E5F" w:rsidP="00AB4E5F">
      <w:pPr>
        <w:pStyle w:val="affd"/>
      </w:pPr>
      <w:r w:rsidRPr="00AB4E5F">
        <w:t xml:space="preserve">   je _loop_end_20</w:t>
      </w:r>
    </w:p>
    <w:p w14:paraId="2774422E" w14:textId="77777777" w:rsidR="00AB4E5F" w:rsidRPr="00AB4E5F" w:rsidRDefault="00AB4E5F" w:rsidP="00AB4E5F">
      <w:pPr>
        <w:pStyle w:val="affd"/>
      </w:pPr>
      <w:r w:rsidRPr="00AB4E5F">
        <w:t xml:space="preserve">   push left14[ebp]</w:t>
      </w:r>
    </w:p>
    <w:p w14:paraId="321B9C9A" w14:textId="77777777" w:rsidR="00AB4E5F" w:rsidRPr="00AB4E5F" w:rsidRDefault="00AB4E5F" w:rsidP="00AB4E5F">
      <w:pPr>
        <w:pStyle w:val="affd"/>
      </w:pPr>
      <w:r w:rsidRPr="00AB4E5F">
        <w:t xml:space="preserve">   push 1</w:t>
      </w:r>
    </w:p>
    <w:p w14:paraId="68539B22" w14:textId="77777777" w:rsidR="00AB4E5F" w:rsidRPr="00AB4E5F" w:rsidRDefault="00AB4E5F" w:rsidP="00AB4E5F">
      <w:pPr>
        <w:pStyle w:val="affd"/>
      </w:pPr>
      <w:r w:rsidRPr="00AB4E5F">
        <w:t xml:space="preserve">   pop eax</w:t>
      </w:r>
    </w:p>
    <w:p w14:paraId="6A73435C" w14:textId="77777777" w:rsidR="00AB4E5F" w:rsidRPr="00AB4E5F" w:rsidRDefault="00AB4E5F" w:rsidP="00AB4E5F">
      <w:pPr>
        <w:pStyle w:val="affd"/>
      </w:pPr>
      <w:r w:rsidRPr="00AB4E5F">
        <w:t xml:space="preserve">   pop ebx</w:t>
      </w:r>
    </w:p>
    <w:p w14:paraId="62EC22B8" w14:textId="77777777" w:rsidR="00AB4E5F" w:rsidRPr="00AB4E5F" w:rsidRDefault="00AB4E5F" w:rsidP="00AB4E5F">
      <w:pPr>
        <w:pStyle w:val="affd"/>
      </w:pPr>
      <w:r w:rsidRPr="00AB4E5F">
        <w:t xml:space="preserve">   add eax, ebx</w:t>
      </w:r>
    </w:p>
    <w:p w14:paraId="17FCE82E" w14:textId="77777777" w:rsidR="00AB4E5F" w:rsidRPr="00AB4E5F" w:rsidRDefault="00AB4E5F" w:rsidP="00AB4E5F">
      <w:pPr>
        <w:pStyle w:val="affd"/>
      </w:pPr>
      <w:r w:rsidRPr="00AB4E5F">
        <w:t xml:space="preserve">   push eax</w:t>
      </w:r>
    </w:p>
    <w:p w14:paraId="5C63DF70" w14:textId="77777777" w:rsidR="00AB4E5F" w:rsidRPr="00AB4E5F" w:rsidRDefault="00AB4E5F" w:rsidP="00AB4E5F">
      <w:pPr>
        <w:pStyle w:val="affd"/>
      </w:pPr>
      <w:r w:rsidRPr="00AB4E5F">
        <w:t xml:space="preserve">   pop eax</w:t>
      </w:r>
    </w:p>
    <w:p w14:paraId="7E7FA466" w14:textId="77777777" w:rsidR="00AB4E5F" w:rsidRPr="00AB4E5F" w:rsidRDefault="00AB4E5F" w:rsidP="00AB4E5F">
      <w:pPr>
        <w:pStyle w:val="affd"/>
      </w:pPr>
      <w:r w:rsidRPr="00AB4E5F">
        <w:t xml:space="preserve">   mov left14[ebp], eax</w:t>
      </w:r>
    </w:p>
    <w:p w14:paraId="01D2DFA9" w14:textId="77777777" w:rsidR="00AB4E5F" w:rsidRPr="00AB4E5F" w:rsidRDefault="00AB4E5F" w:rsidP="00AB4E5F">
      <w:pPr>
        <w:pStyle w:val="affd"/>
      </w:pPr>
      <w:r w:rsidRPr="00AB4E5F">
        <w:t xml:space="preserve">   jmp _loop_start_20</w:t>
      </w:r>
    </w:p>
    <w:p w14:paraId="11DAFA97" w14:textId="77777777" w:rsidR="00AB4E5F" w:rsidRPr="00AB4E5F" w:rsidRDefault="00AB4E5F" w:rsidP="00AB4E5F">
      <w:pPr>
        <w:pStyle w:val="affd"/>
      </w:pPr>
      <w:r w:rsidRPr="00AB4E5F">
        <w:t>_loop_end_20:</w:t>
      </w:r>
    </w:p>
    <w:p w14:paraId="18CC1C12" w14:textId="77777777" w:rsidR="00AB4E5F" w:rsidRPr="00AB4E5F" w:rsidRDefault="00AB4E5F" w:rsidP="00AB4E5F">
      <w:pPr>
        <w:pStyle w:val="affd"/>
      </w:pPr>
      <w:r w:rsidRPr="00AB4E5F">
        <w:t>_loop_start_23:</w:t>
      </w:r>
    </w:p>
    <w:p w14:paraId="695DA545" w14:textId="77777777" w:rsidR="00AB4E5F" w:rsidRPr="00AB4E5F" w:rsidRDefault="00AB4E5F" w:rsidP="00AB4E5F">
      <w:pPr>
        <w:pStyle w:val="affd"/>
      </w:pPr>
      <w:r w:rsidRPr="00AB4E5F">
        <w:t>_loop_aftereffects_23:</w:t>
      </w:r>
    </w:p>
    <w:p w14:paraId="489A33E3" w14:textId="77777777" w:rsidR="00AB4E5F" w:rsidRPr="00AB4E5F" w:rsidRDefault="00AB4E5F" w:rsidP="00AB4E5F">
      <w:pPr>
        <w:pStyle w:val="affd"/>
      </w:pPr>
      <w:r w:rsidRPr="00AB4E5F">
        <w:t xml:space="preserve">   push right14[ebp]</w:t>
      </w:r>
    </w:p>
    <w:p w14:paraId="5EC573EA" w14:textId="77777777" w:rsidR="00AB4E5F" w:rsidRPr="00AB4E5F" w:rsidRDefault="00AB4E5F" w:rsidP="00AB4E5F">
      <w:pPr>
        <w:pStyle w:val="affd"/>
      </w:pPr>
      <w:r w:rsidRPr="00AB4E5F">
        <w:t xml:space="preserve">   pop edx</w:t>
      </w:r>
    </w:p>
    <w:p w14:paraId="57FCB9CA" w14:textId="77777777" w:rsidR="00AB4E5F" w:rsidRPr="00AB4E5F" w:rsidRDefault="00AB4E5F" w:rsidP="00AB4E5F">
      <w:pPr>
        <w:pStyle w:val="affd"/>
      </w:pPr>
      <w:r w:rsidRPr="00AB4E5F">
        <w:t xml:space="preserve">   imul edx, 4</w:t>
      </w:r>
    </w:p>
    <w:p w14:paraId="157055CC" w14:textId="77777777" w:rsidR="00AB4E5F" w:rsidRPr="00AB4E5F" w:rsidRDefault="00AB4E5F" w:rsidP="00AB4E5F">
      <w:pPr>
        <w:pStyle w:val="affd"/>
      </w:pPr>
      <w:r w:rsidRPr="00AB4E5F">
        <w:t xml:space="preserve">   mov esi, arg_s_arr10[ebp]</w:t>
      </w:r>
    </w:p>
    <w:p w14:paraId="11983DAB" w14:textId="77777777" w:rsidR="00AB4E5F" w:rsidRPr="00AB4E5F" w:rsidRDefault="00AB4E5F" w:rsidP="00AB4E5F">
      <w:pPr>
        <w:pStyle w:val="affd"/>
      </w:pPr>
      <w:r w:rsidRPr="00AB4E5F">
        <w:t xml:space="preserve">   push [esi[edx]]</w:t>
      </w:r>
    </w:p>
    <w:p w14:paraId="18827256" w14:textId="77777777" w:rsidR="00AB4E5F" w:rsidRPr="00AB4E5F" w:rsidRDefault="00AB4E5F" w:rsidP="00AB4E5F">
      <w:pPr>
        <w:pStyle w:val="affd"/>
      </w:pPr>
      <w:r w:rsidRPr="00AB4E5F">
        <w:t xml:space="preserve">   pop ecx</w:t>
      </w:r>
    </w:p>
    <w:p w14:paraId="5F68FCF8" w14:textId="77777777" w:rsidR="00AB4E5F" w:rsidRPr="00AB4E5F" w:rsidRDefault="00AB4E5F" w:rsidP="00AB4E5F">
      <w:pPr>
        <w:pStyle w:val="affd"/>
      </w:pPr>
      <w:r w:rsidRPr="00AB4E5F">
        <w:t xml:space="preserve">   push middle14[ebp]</w:t>
      </w:r>
    </w:p>
    <w:p w14:paraId="59BDAAFB" w14:textId="77777777" w:rsidR="00AB4E5F" w:rsidRPr="00AB4E5F" w:rsidRDefault="00AB4E5F" w:rsidP="00AB4E5F">
      <w:pPr>
        <w:pStyle w:val="affd"/>
      </w:pPr>
      <w:r w:rsidRPr="00AB4E5F">
        <w:t xml:space="preserve">   pop edx</w:t>
      </w:r>
    </w:p>
    <w:p w14:paraId="5C5546CF" w14:textId="77777777" w:rsidR="00AB4E5F" w:rsidRPr="00AB4E5F" w:rsidRDefault="00AB4E5F" w:rsidP="00AB4E5F">
      <w:pPr>
        <w:pStyle w:val="affd"/>
      </w:pPr>
      <w:r w:rsidRPr="00AB4E5F">
        <w:t xml:space="preserve">   cmp ecx, edx</w:t>
      </w:r>
    </w:p>
    <w:p w14:paraId="4E8A550E" w14:textId="77777777" w:rsidR="00AB4E5F" w:rsidRPr="00AB4E5F" w:rsidRDefault="00AB4E5F" w:rsidP="00AB4E5F">
      <w:pPr>
        <w:pStyle w:val="affd"/>
      </w:pPr>
      <w:r w:rsidRPr="00AB4E5F">
        <w:t xml:space="preserve">   jle _compare_not_equal428025420742628</w:t>
      </w:r>
    </w:p>
    <w:p w14:paraId="2BEDDC78" w14:textId="77777777" w:rsidR="00AB4E5F" w:rsidRPr="00AB4E5F" w:rsidRDefault="00AB4E5F" w:rsidP="00AB4E5F">
      <w:pPr>
        <w:pStyle w:val="affd"/>
      </w:pPr>
      <w:r w:rsidRPr="00AB4E5F">
        <w:t xml:space="preserve">   push 1</w:t>
      </w:r>
    </w:p>
    <w:p w14:paraId="5F2FAE06" w14:textId="77777777" w:rsidR="00AB4E5F" w:rsidRPr="00AB4E5F" w:rsidRDefault="00AB4E5F" w:rsidP="00AB4E5F">
      <w:pPr>
        <w:pStyle w:val="affd"/>
      </w:pPr>
      <w:r w:rsidRPr="00AB4E5F">
        <w:t xml:space="preserve">   jmp _compare_end428025420742628</w:t>
      </w:r>
    </w:p>
    <w:p w14:paraId="4334127E" w14:textId="77777777" w:rsidR="00AB4E5F" w:rsidRPr="00AB4E5F" w:rsidRDefault="00AB4E5F" w:rsidP="00AB4E5F">
      <w:pPr>
        <w:pStyle w:val="affd"/>
      </w:pPr>
      <w:r w:rsidRPr="00AB4E5F">
        <w:t>_compare_not_equal428025420742628:</w:t>
      </w:r>
    </w:p>
    <w:p w14:paraId="3FB63E58" w14:textId="77777777" w:rsidR="00AB4E5F" w:rsidRPr="00AB4E5F" w:rsidRDefault="00AB4E5F" w:rsidP="00AB4E5F">
      <w:pPr>
        <w:pStyle w:val="affd"/>
      </w:pPr>
      <w:r w:rsidRPr="00AB4E5F">
        <w:t xml:space="preserve">   push 0</w:t>
      </w:r>
    </w:p>
    <w:p w14:paraId="4D829640" w14:textId="77777777" w:rsidR="00AB4E5F" w:rsidRPr="00AB4E5F" w:rsidRDefault="00AB4E5F" w:rsidP="00AB4E5F">
      <w:pPr>
        <w:pStyle w:val="affd"/>
      </w:pPr>
      <w:r w:rsidRPr="00AB4E5F">
        <w:t>_compare_end428025420742628:</w:t>
      </w:r>
    </w:p>
    <w:p w14:paraId="25CAFEC0" w14:textId="77777777" w:rsidR="00AB4E5F" w:rsidRPr="00AB4E5F" w:rsidRDefault="00AB4E5F" w:rsidP="00AB4E5F">
      <w:pPr>
        <w:pStyle w:val="affd"/>
      </w:pPr>
      <w:r w:rsidRPr="00AB4E5F">
        <w:t xml:space="preserve">   pop eax</w:t>
      </w:r>
    </w:p>
    <w:p w14:paraId="779BDBFF" w14:textId="77777777" w:rsidR="00AB4E5F" w:rsidRPr="00AB4E5F" w:rsidRDefault="00AB4E5F" w:rsidP="00AB4E5F">
      <w:pPr>
        <w:pStyle w:val="affd"/>
      </w:pPr>
      <w:r w:rsidRPr="00AB4E5F">
        <w:t xml:space="preserve">   cmp eax, 0</w:t>
      </w:r>
    </w:p>
    <w:p w14:paraId="3153B415" w14:textId="77777777" w:rsidR="00AB4E5F" w:rsidRPr="00AB4E5F" w:rsidRDefault="00AB4E5F" w:rsidP="00AB4E5F">
      <w:pPr>
        <w:pStyle w:val="affd"/>
      </w:pPr>
      <w:r w:rsidRPr="00AB4E5F">
        <w:t xml:space="preserve">   je _loop_end_23</w:t>
      </w:r>
    </w:p>
    <w:p w14:paraId="73305993" w14:textId="77777777" w:rsidR="00AB4E5F" w:rsidRPr="00AB4E5F" w:rsidRDefault="00AB4E5F" w:rsidP="00AB4E5F">
      <w:pPr>
        <w:pStyle w:val="affd"/>
      </w:pPr>
      <w:r w:rsidRPr="00AB4E5F">
        <w:t xml:space="preserve">   push right14[ebp]</w:t>
      </w:r>
    </w:p>
    <w:p w14:paraId="20E95557" w14:textId="77777777" w:rsidR="00AB4E5F" w:rsidRPr="00AB4E5F" w:rsidRDefault="00AB4E5F" w:rsidP="00AB4E5F">
      <w:pPr>
        <w:pStyle w:val="affd"/>
      </w:pPr>
      <w:r w:rsidRPr="00AB4E5F">
        <w:t xml:space="preserve">   push 1</w:t>
      </w:r>
    </w:p>
    <w:p w14:paraId="327BA4AD" w14:textId="77777777" w:rsidR="00AB4E5F" w:rsidRPr="00AB4E5F" w:rsidRDefault="00AB4E5F" w:rsidP="00AB4E5F">
      <w:pPr>
        <w:pStyle w:val="affd"/>
      </w:pPr>
      <w:r w:rsidRPr="00AB4E5F">
        <w:t xml:space="preserve">   pop ebx</w:t>
      </w:r>
    </w:p>
    <w:p w14:paraId="4C6951EB" w14:textId="77777777" w:rsidR="00AB4E5F" w:rsidRPr="00AB4E5F" w:rsidRDefault="00AB4E5F" w:rsidP="00AB4E5F">
      <w:pPr>
        <w:pStyle w:val="affd"/>
      </w:pPr>
      <w:r w:rsidRPr="00AB4E5F">
        <w:t xml:space="preserve">   pop eax</w:t>
      </w:r>
    </w:p>
    <w:p w14:paraId="7F7892BD" w14:textId="77777777" w:rsidR="00AB4E5F" w:rsidRPr="00AB4E5F" w:rsidRDefault="00AB4E5F" w:rsidP="00AB4E5F">
      <w:pPr>
        <w:pStyle w:val="affd"/>
      </w:pPr>
      <w:r w:rsidRPr="00AB4E5F">
        <w:t xml:space="preserve">   sub eax, ebx</w:t>
      </w:r>
    </w:p>
    <w:p w14:paraId="4FA24BDA" w14:textId="77777777" w:rsidR="00AB4E5F" w:rsidRPr="00AB4E5F" w:rsidRDefault="00AB4E5F" w:rsidP="00AB4E5F">
      <w:pPr>
        <w:pStyle w:val="affd"/>
      </w:pPr>
      <w:r w:rsidRPr="00AB4E5F">
        <w:t xml:space="preserve">   push eax</w:t>
      </w:r>
    </w:p>
    <w:p w14:paraId="2044D951" w14:textId="77777777" w:rsidR="00AB4E5F" w:rsidRPr="00AB4E5F" w:rsidRDefault="00AB4E5F" w:rsidP="00AB4E5F">
      <w:pPr>
        <w:pStyle w:val="affd"/>
      </w:pPr>
      <w:r w:rsidRPr="00AB4E5F">
        <w:t xml:space="preserve">   pop eax</w:t>
      </w:r>
    </w:p>
    <w:p w14:paraId="0C51BA37" w14:textId="77777777" w:rsidR="00AB4E5F" w:rsidRPr="00AB4E5F" w:rsidRDefault="00AB4E5F" w:rsidP="00AB4E5F">
      <w:pPr>
        <w:pStyle w:val="affd"/>
      </w:pPr>
      <w:r w:rsidRPr="00AB4E5F">
        <w:t xml:space="preserve">   mov right14[ebp], eax</w:t>
      </w:r>
    </w:p>
    <w:p w14:paraId="366195E4" w14:textId="77777777" w:rsidR="00AB4E5F" w:rsidRPr="00AB4E5F" w:rsidRDefault="00AB4E5F" w:rsidP="00AB4E5F">
      <w:pPr>
        <w:pStyle w:val="affd"/>
      </w:pPr>
      <w:r w:rsidRPr="00AB4E5F">
        <w:t xml:space="preserve">   jmp _loop_start_23</w:t>
      </w:r>
    </w:p>
    <w:p w14:paraId="58C0115C" w14:textId="77777777" w:rsidR="00AB4E5F" w:rsidRPr="00AB4E5F" w:rsidRDefault="00AB4E5F" w:rsidP="00AB4E5F">
      <w:pPr>
        <w:pStyle w:val="affd"/>
      </w:pPr>
      <w:r w:rsidRPr="00AB4E5F">
        <w:t>_loop_end_23:</w:t>
      </w:r>
    </w:p>
    <w:p w14:paraId="5B66E5D7" w14:textId="77777777" w:rsidR="00AB4E5F" w:rsidRPr="00AB4E5F" w:rsidRDefault="00AB4E5F" w:rsidP="00AB4E5F">
      <w:pPr>
        <w:pStyle w:val="affd"/>
      </w:pPr>
      <w:r w:rsidRPr="00AB4E5F">
        <w:t xml:space="preserve">   push left14[ebp]</w:t>
      </w:r>
    </w:p>
    <w:p w14:paraId="158C46C5" w14:textId="77777777" w:rsidR="00AB4E5F" w:rsidRPr="00AB4E5F" w:rsidRDefault="00AB4E5F" w:rsidP="00AB4E5F">
      <w:pPr>
        <w:pStyle w:val="affd"/>
      </w:pPr>
      <w:r w:rsidRPr="00AB4E5F">
        <w:t xml:space="preserve">   pop ecx</w:t>
      </w:r>
    </w:p>
    <w:p w14:paraId="4183A8FE" w14:textId="77777777" w:rsidR="00AB4E5F" w:rsidRPr="00AB4E5F" w:rsidRDefault="00AB4E5F" w:rsidP="00AB4E5F">
      <w:pPr>
        <w:pStyle w:val="affd"/>
      </w:pPr>
      <w:r w:rsidRPr="00AB4E5F">
        <w:t xml:space="preserve">   push right14[ebp]</w:t>
      </w:r>
    </w:p>
    <w:p w14:paraId="72F6DF4D" w14:textId="77777777" w:rsidR="00AB4E5F" w:rsidRPr="00AB4E5F" w:rsidRDefault="00AB4E5F" w:rsidP="00AB4E5F">
      <w:pPr>
        <w:pStyle w:val="affd"/>
      </w:pPr>
      <w:r w:rsidRPr="00AB4E5F">
        <w:t xml:space="preserve">   pop edx</w:t>
      </w:r>
    </w:p>
    <w:p w14:paraId="03E194AC" w14:textId="77777777" w:rsidR="00AB4E5F" w:rsidRPr="00AB4E5F" w:rsidRDefault="00AB4E5F" w:rsidP="00AB4E5F">
      <w:pPr>
        <w:pStyle w:val="affd"/>
      </w:pPr>
      <w:r w:rsidRPr="00AB4E5F">
        <w:t xml:space="preserve">   cmp ecx, edx</w:t>
      </w:r>
    </w:p>
    <w:p w14:paraId="00113C2B" w14:textId="77777777" w:rsidR="00AB4E5F" w:rsidRPr="00AB4E5F" w:rsidRDefault="00AB4E5F" w:rsidP="00AB4E5F">
      <w:pPr>
        <w:pStyle w:val="affd"/>
      </w:pPr>
      <w:r w:rsidRPr="00AB4E5F">
        <w:t xml:space="preserve">   jg _compare_not_equal428025421155740</w:t>
      </w:r>
    </w:p>
    <w:p w14:paraId="303DDB25" w14:textId="77777777" w:rsidR="00AB4E5F" w:rsidRPr="00AB4E5F" w:rsidRDefault="00AB4E5F" w:rsidP="00AB4E5F">
      <w:pPr>
        <w:pStyle w:val="affd"/>
      </w:pPr>
      <w:r w:rsidRPr="00AB4E5F">
        <w:t xml:space="preserve">   push 1</w:t>
      </w:r>
    </w:p>
    <w:p w14:paraId="500CE3A6" w14:textId="77777777" w:rsidR="00AB4E5F" w:rsidRPr="00AB4E5F" w:rsidRDefault="00AB4E5F" w:rsidP="00AB4E5F">
      <w:pPr>
        <w:pStyle w:val="affd"/>
      </w:pPr>
      <w:r w:rsidRPr="00AB4E5F">
        <w:t xml:space="preserve">   jmp _compare_end428025421155740</w:t>
      </w:r>
    </w:p>
    <w:p w14:paraId="19862A2E" w14:textId="77777777" w:rsidR="00AB4E5F" w:rsidRPr="00AB4E5F" w:rsidRDefault="00AB4E5F" w:rsidP="00AB4E5F">
      <w:pPr>
        <w:pStyle w:val="affd"/>
      </w:pPr>
      <w:r w:rsidRPr="00AB4E5F">
        <w:t>_compare_not_equal428025421155740:</w:t>
      </w:r>
    </w:p>
    <w:p w14:paraId="4B0CD624" w14:textId="77777777" w:rsidR="00AB4E5F" w:rsidRPr="002239DB" w:rsidRDefault="00AB4E5F" w:rsidP="00AB4E5F">
      <w:pPr>
        <w:pStyle w:val="affd"/>
      </w:pPr>
      <w:r w:rsidRPr="00AB4E5F">
        <w:t xml:space="preserve">   </w:t>
      </w:r>
      <w:r w:rsidRPr="002239DB">
        <w:t>push 0</w:t>
      </w:r>
    </w:p>
    <w:p w14:paraId="467FFC18" w14:textId="77777777" w:rsidR="00AB4E5F" w:rsidRPr="002239DB" w:rsidRDefault="00AB4E5F" w:rsidP="00AB4E5F">
      <w:pPr>
        <w:pStyle w:val="affd"/>
      </w:pPr>
      <w:r w:rsidRPr="002239DB">
        <w:t>_compare_end428025421155740:</w:t>
      </w:r>
    </w:p>
    <w:p w14:paraId="36F6F677" w14:textId="77777777" w:rsidR="00AB4E5F" w:rsidRPr="002239DB" w:rsidRDefault="00AB4E5F" w:rsidP="00AB4E5F">
      <w:pPr>
        <w:pStyle w:val="affd"/>
      </w:pPr>
      <w:r w:rsidRPr="002239DB">
        <w:t xml:space="preserve">   pop eax</w:t>
      </w:r>
    </w:p>
    <w:p w14:paraId="3B5A1397" w14:textId="77777777" w:rsidR="00AB4E5F" w:rsidRPr="00AB4E5F" w:rsidRDefault="00AB4E5F" w:rsidP="00AB4E5F">
      <w:pPr>
        <w:pStyle w:val="affd"/>
      </w:pPr>
      <w:r w:rsidRPr="002239DB">
        <w:t xml:space="preserve">   </w:t>
      </w:r>
      <w:r w:rsidRPr="00AB4E5F">
        <w:t>cmp eax, 0</w:t>
      </w:r>
    </w:p>
    <w:p w14:paraId="09AE51F7" w14:textId="77777777" w:rsidR="00AB4E5F" w:rsidRPr="00AB4E5F" w:rsidRDefault="00AB4E5F" w:rsidP="00AB4E5F">
      <w:pPr>
        <w:pStyle w:val="affd"/>
      </w:pPr>
      <w:r w:rsidRPr="00AB4E5F">
        <w:t xml:space="preserve">   je _if_end_25</w:t>
      </w:r>
    </w:p>
    <w:p w14:paraId="7F8B167E" w14:textId="77777777" w:rsidR="00AB4E5F" w:rsidRPr="00AB4E5F" w:rsidRDefault="00AB4E5F" w:rsidP="00AB4E5F">
      <w:pPr>
        <w:pStyle w:val="affd"/>
      </w:pPr>
      <w:r w:rsidRPr="00AB4E5F">
        <w:t>_if_start_25:</w:t>
      </w:r>
    </w:p>
    <w:p w14:paraId="15EACE98" w14:textId="77777777" w:rsidR="00AB4E5F" w:rsidRPr="00AB4E5F" w:rsidRDefault="00AB4E5F" w:rsidP="00AB4E5F">
      <w:pPr>
        <w:pStyle w:val="affd"/>
      </w:pPr>
      <w:r w:rsidRPr="00AB4E5F">
        <w:t xml:space="preserve">   push left14[ebp]</w:t>
      </w:r>
    </w:p>
    <w:p w14:paraId="6C046991" w14:textId="77777777" w:rsidR="00AB4E5F" w:rsidRPr="00AB4E5F" w:rsidRDefault="00AB4E5F" w:rsidP="00AB4E5F">
      <w:pPr>
        <w:pStyle w:val="affd"/>
      </w:pPr>
      <w:r w:rsidRPr="00AB4E5F">
        <w:t xml:space="preserve">   pop edx</w:t>
      </w:r>
    </w:p>
    <w:p w14:paraId="0052E367" w14:textId="77777777" w:rsidR="00AB4E5F" w:rsidRPr="00AB4E5F" w:rsidRDefault="00AB4E5F" w:rsidP="00AB4E5F">
      <w:pPr>
        <w:pStyle w:val="affd"/>
      </w:pPr>
      <w:r w:rsidRPr="00AB4E5F">
        <w:t xml:space="preserve">   imul edx, 4</w:t>
      </w:r>
    </w:p>
    <w:p w14:paraId="06EAA67C" w14:textId="77777777" w:rsidR="00AB4E5F" w:rsidRPr="00AB4E5F" w:rsidRDefault="00AB4E5F" w:rsidP="00AB4E5F">
      <w:pPr>
        <w:pStyle w:val="affd"/>
      </w:pPr>
      <w:r w:rsidRPr="00AB4E5F">
        <w:t xml:space="preserve">   mov esi, arg_s_arr10[ebp]</w:t>
      </w:r>
    </w:p>
    <w:p w14:paraId="7301A223" w14:textId="77777777" w:rsidR="00AB4E5F" w:rsidRPr="00AB4E5F" w:rsidRDefault="00AB4E5F" w:rsidP="00AB4E5F">
      <w:pPr>
        <w:pStyle w:val="affd"/>
      </w:pPr>
      <w:r w:rsidRPr="00AB4E5F">
        <w:lastRenderedPageBreak/>
        <w:t xml:space="preserve">   push [esi[edx]]</w:t>
      </w:r>
    </w:p>
    <w:p w14:paraId="20B5FEAF" w14:textId="77777777" w:rsidR="00AB4E5F" w:rsidRPr="00AB4E5F" w:rsidRDefault="00AB4E5F" w:rsidP="00AB4E5F">
      <w:pPr>
        <w:pStyle w:val="affd"/>
      </w:pPr>
      <w:r w:rsidRPr="00AB4E5F">
        <w:t xml:space="preserve">   pop eax</w:t>
      </w:r>
    </w:p>
    <w:p w14:paraId="00F85260" w14:textId="77777777" w:rsidR="00AB4E5F" w:rsidRPr="00AB4E5F" w:rsidRDefault="00AB4E5F" w:rsidP="00AB4E5F">
      <w:pPr>
        <w:pStyle w:val="affd"/>
      </w:pPr>
      <w:r w:rsidRPr="00AB4E5F">
        <w:t xml:space="preserve">   mov tmp25[ebp], eax</w:t>
      </w:r>
    </w:p>
    <w:p w14:paraId="517CD556" w14:textId="77777777" w:rsidR="00AB4E5F" w:rsidRPr="00AB4E5F" w:rsidRDefault="00AB4E5F" w:rsidP="00AB4E5F">
      <w:pPr>
        <w:pStyle w:val="affd"/>
      </w:pPr>
      <w:r w:rsidRPr="00AB4E5F">
        <w:t xml:space="preserve">   push right14[ebp]</w:t>
      </w:r>
    </w:p>
    <w:p w14:paraId="3D112161" w14:textId="77777777" w:rsidR="00AB4E5F" w:rsidRPr="00AB4E5F" w:rsidRDefault="00AB4E5F" w:rsidP="00AB4E5F">
      <w:pPr>
        <w:pStyle w:val="affd"/>
      </w:pPr>
      <w:r w:rsidRPr="00AB4E5F">
        <w:t xml:space="preserve">   pop edx</w:t>
      </w:r>
    </w:p>
    <w:p w14:paraId="553A6313" w14:textId="77777777" w:rsidR="00AB4E5F" w:rsidRPr="00AB4E5F" w:rsidRDefault="00AB4E5F" w:rsidP="00AB4E5F">
      <w:pPr>
        <w:pStyle w:val="affd"/>
      </w:pPr>
      <w:r w:rsidRPr="00AB4E5F">
        <w:t xml:space="preserve">   imul edx, 4</w:t>
      </w:r>
    </w:p>
    <w:p w14:paraId="3BF7ABC4" w14:textId="77777777" w:rsidR="00AB4E5F" w:rsidRPr="00AB4E5F" w:rsidRDefault="00AB4E5F" w:rsidP="00AB4E5F">
      <w:pPr>
        <w:pStyle w:val="affd"/>
      </w:pPr>
      <w:r w:rsidRPr="00AB4E5F">
        <w:t xml:space="preserve">   mov esi, arg_s_arr10[ebp]</w:t>
      </w:r>
    </w:p>
    <w:p w14:paraId="27854C35" w14:textId="77777777" w:rsidR="00AB4E5F" w:rsidRPr="00AB4E5F" w:rsidRDefault="00AB4E5F" w:rsidP="00AB4E5F">
      <w:pPr>
        <w:pStyle w:val="affd"/>
      </w:pPr>
      <w:r w:rsidRPr="00AB4E5F">
        <w:t xml:space="preserve">   push [esi[edx]]</w:t>
      </w:r>
    </w:p>
    <w:p w14:paraId="3FC9441A" w14:textId="77777777" w:rsidR="00AB4E5F" w:rsidRPr="00AB4E5F" w:rsidRDefault="00AB4E5F" w:rsidP="00AB4E5F">
      <w:pPr>
        <w:pStyle w:val="affd"/>
      </w:pPr>
      <w:r w:rsidRPr="00AB4E5F">
        <w:t xml:space="preserve">   pop edx</w:t>
      </w:r>
    </w:p>
    <w:p w14:paraId="274671CA" w14:textId="77777777" w:rsidR="00AB4E5F" w:rsidRPr="00AB4E5F" w:rsidRDefault="00AB4E5F" w:rsidP="00AB4E5F">
      <w:pPr>
        <w:pStyle w:val="affd"/>
      </w:pPr>
      <w:r w:rsidRPr="00AB4E5F">
        <w:t xml:space="preserve">   push left14[ebp]</w:t>
      </w:r>
    </w:p>
    <w:p w14:paraId="54880BC7" w14:textId="77777777" w:rsidR="00AB4E5F" w:rsidRPr="00AB4E5F" w:rsidRDefault="00AB4E5F" w:rsidP="00AB4E5F">
      <w:pPr>
        <w:pStyle w:val="affd"/>
      </w:pPr>
      <w:r w:rsidRPr="00AB4E5F">
        <w:t xml:space="preserve">   pop ecx</w:t>
      </w:r>
    </w:p>
    <w:p w14:paraId="0238B062" w14:textId="77777777" w:rsidR="00AB4E5F" w:rsidRPr="00AB4E5F" w:rsidRDefault="00AB4E5F" w:rsidP="00AB4E5F">
      <w:pPr>
        <w:pStyle w:val="affd"/>
      </w:pPr>
      <w:r w:rsidRPr="00AB4E5F">
        <w:t xml:space="preserve">   imul ecx, 4</w:t>
      </w:r>
    </w:p>
    <w:p w14:paraId="53D33FF8" w14:textId="77777777" w:rsidR="00AB4E5F" w:rsidRPr="00AB4E5F" w:rsidRDefault="00AB4E5F" w:rsidP="00AB4E5F">
      <w:pPr>
        <w:pStyle w:val="affd"/>
      </w:pPr>
      <w:r w:rsidRPr="00AB4E5F">
        <w:t xml:space="preserve">   mov esi, arg_s_arr10[ebp]</w:t>
      </w:r>
    </w:p>
    <w:p w14:paraId="6A49F8EA" w14:textId="77777777" w:rsidR="00AB4E5F" w:rsidRPr="00AB4E5F" w:rsidRDefault="00AB4E5F" w:rsidP="00AB4E5F">
      <w:pPr>
        <w:pStyle w:val="affd"/>
      </w:pPr>
      <w:r w:rsidRPr="00AB4E5F">
        <w:t xml:space="preserve">   add esi, ecx</w:t>
      </w:r>
    </w:p>
    <w:p w14:paraId="32DF2876" w14:textId="77777777" w:rsidR="00AB4E5F" w:rsidRPr="00AB4E5F" w:rsidRDefault="00AB4E5F" w:rsidP="00AB4E5F">
      <w:pPr>
        <w:pStyle w:val="affd"/>
      </w:pPr>
      <w:r w:rsidRPr="00AB4E5F">
        <w:t xml:space="preserve">   mov [esi], edx</w:t>
      </w:r>
    </w:p>
    <w:p w14:paraId="36200F95" w14:textId="77777777" w:rsidR="00AB4E5F" w:rsidRPr="00AB4E5F" w:rsidRDefault="00AB4E5F" w:rsidP="00AB4E5F">
      <w:pPr>
        <w:pStyle w:val="affd"/>
      </w:pPr>
      <w:r w:rsidRPr="00AB4E5F">
        <w:t xml:space="preserve">   push tmp25[ebp]</w:t>
      </w:r>
    </w:p>
    <w:p w14:paraId="0702A35F" w14:textId="77777777" w:rsidR="00AB4E5F" w:rsidRPr="00AB4E5F" w:rsidRDefault="00AB4E5F" w:rsidP="00AB4E5F">
      <w:pPr>
        <w:pStyle w:val="affd"/>
      </w:pPr>
      <w:r w:rsidRPr="00AB4E5F">
        <w:t xml:space="preserve">   pop edx</w:t>
      </w:r>
    </w:p>
    <w:p w14:paraId="0B4217A1" w14:textId="77777777" w:rsidR="00AB4E5F" w:rsidRPr="00AB4E5F" w:rsidRDefault="00AB4E5F" w:rsidP="00AB4E5F">
      <w:pPr>
        <w:pStyle w:val="affd"/>
      </w:pPr>
      <w:r w:rsidRPr="00AB4E5F">
        <w:t xml:space="preserve">   push right14[ebp]</w:t>
      </w:r>
    </w:p>
    <w:p w14:paraId="01914419" w14:textId="77777777" w:rsidR="00AB4E5F" w:rsidRPr="00AB4E5F" w:rsidRDefault="00AB4E5F" w:rsidP="00AB4E5F">
      <w:pPr>
        <w:pStyle w:val="affd"/>
      </w:pPr>
      <w:r w:rsidRPr="00AB4E5F">
        <w:t xml:space="preserve">   pop ecx</w:t>
      </w:r>
    </w:p>
    <w:p w14:paraId="3CEE26EF" w14:textId="77777777" w:rsidR="00AB4E5F" w:rsidRPr="00AB4E5F" w:rsidRDefault="00AB4E5F" w:rsidP="00AB4E5F">
      <w:pPr>
        <w:pStyle w:val="affd"/>
      </w:pPr>
      <w:r w:rsidRPr="00AB4E5F">
        <w:t xml:space="preserve">   imul ecx, 4</w:t>
      </w:r>
    </w:p>
    <w:p w14:paraId="17586CFA" w14:textId="77777777" w:rsidR="00AB4E5F" w:rsidRPr="00AB4E5F" w:rsidRDefault="00AB4E5F" w:rsidP="00AB4E5F">
      <w:pPr>
        <w:pStyle w:val="affd"/>
      </w:pPr>
      <w:r w:rsidRPr="00AB4E5F">
        <w:t xml:space="preserve">   mov esi, arg_s_arr10[ebp]</w:t>
      </w:r>
    </w:p>
    <w:p w14:paraId="36598312" w14:textId="77777777" w:rsidR="00AB4E5F" w:rsidRPr="00AB4E5F" w:rsidRDefault="00AB4E5F" w:rsidP="00AB4E5F">
      <w:pPr>
        <w:pStyle w:val="affd"/>
      </w:pPr>
      <w:r w:rsidRPr="00AB4E5F">
        <w:t xml:space="preserve">   add esi, ecx</w:t>
      </w:r>
    </w:p>
    <w:p w14:paraId="2306119F" w14:textId="77777777" w:rsidR="00AB4E5F" w:rsidRPr="00AB4E5F" w:rsidRDefault="00AB4E5F" w:rsidP="00AB4E5F">
      <w:pPr>
        <w:pStyle w:val="affd"/>
      </w:pPr>
      <w:r w:rsidRPr="00AB4E5F">
        <w:t xml:space="preserve">   mov [esi], edx</w:t>
      </w:r>
    </w:p>
    <w:p w14:paraId="3ADED090" w14:textId="77777777" w:rsidR="00AB4E5F" w:rsidRPr="00AB4E5F" w:rsidRDefault="00AB4E5F" w:rsidP="00AB4E5F">
      <w:pPr>
        <w:pStyle w:val="affd"/>
      </w:pPr>
      <w:r w:rsidRPr="00AB4E5F">
        <w:t xml:space="preserve">   push left14[ebp]</w:t>
      </w:r>
    </w:p>
    <w:p w14:paraId="10F3E8F3" w14:textId="77777777" w:rsidR="00AB4E5F" w:rsidRPr="00AB4E5F" w:rsidRDefault="00AB4E5F" w:rsidP="00AB4E5F">
      <w:pPr>
        <w:pStyle w:val="affd"/>
      </w:pPr>
      <w:r w:rsidRPr="00AB4E5F">
        <w:t xml:space="preserve">   push 1</w:t>
      </w:r>
    </w:p>
    <w:p w14:paraId="783C7470" w14:textId="77777777" w:rsidR="00AB4E5F" w:rsidRPr="00AB4E5F" w:rsidRDefault="00AB4E5F" w:rsidP="00AB4E5F">
      <w:pPr>
        <w:pStyle w:val="affd"/>
      </w:pPr>
      <w:r w:rsidRPr="00AB4E5F">
        <w:t xml:space="preserve">   pop eax</w:t>
      </w:r>
    </w:p>
    <w:p w14:paraId="424BD570" w14:textId="77777777" w:rsidR="00AB4E5F" w:rsidRPr="00AB4E5F" w:rsidRDefault="00AB4E5F" w:rsidP="00AB4E5F">
      <w:pPr>
        <w:pStyle w:val="affd"/>
      </w:pPr>
      <w:r w:rsidRPr="00AB4E5F">
        <w:t xml:space="preserve">   pop ebx</w:t>
      </w:r>
    </w:p>
    <w:p w14:paraId="72480120" w14:textId="77777777" w:rsidR="00AB4E5F" w:rsidRPr="00AB4E5F" w:rsidRDefault="00AB4E5F" w:rsidP="00AB4E5F">
      <w:pPr>
        <w:pStyle w:val="affd"/>
      </w:pPr>
      <w:r w:rsidRPr="00AB4E5F">
        <w:t xml:space="preserve">   add eax, ebx</w:t>
      </w:r>
    </w:p>
    <w:p w14:paraId="4F6027DA" w14:textId="77777777" w:rsidR="00AB4E5F" w:rsidRPr="00AB4E5F" w:rsidRDefault="00AB4E5F" w:rsidP="00AB4E5F">
      <w:pPr>
        <w:pStyle w:val="affd"/>
      </w:pPr>
      <w:r w:rsidRPr="00AB4E5F">
        <w:t xml:space="preserve">   push eax</w:t>
      </w:r>
    </w:p>
    <w:p w14:paraId="36E5C085" w14:textId="77777777" w:rsidR="00AB4E5F" w:rsidRPr="00AB4E5F" w:rsidRDefault="00AB4E5F" w:rsidP="00AB4E5F">
      <w:pPr>
        <w:pStyle w:val="affd"/>
      </w:pPr>
      <w:r w:rsidRPr="00AB4E5F">
        <w:t xml:space="preserve">   pop eax</w:t>
      </w:r>
    </w:p>
    <w:p w14:paraId="27177E7E" w14:textId="77777777" w:rsidR="00AB4E5F" w:rsidRPr="00AB4E5F" w:rsidRDefault="00AB4E5F" w:rsidP="00AB4E5F">
      <w:pPr>
        <w:pStyle w:val="affd"/>
      </w:pPr>
      <w:r w:rsidRPr="00AB4E5F">
        <w:t xml:space="preserve">   mov left14[ebp], eax</w:t>
      </w:r>
    </w:p>
    <w:p w14:paraId="4B5C68E3" w14:textId="77777777" w:rsidR="00AB4E5F" w:rsidRPr="00AB4E5F" w:rsidRDefault="00AB4E5F" w:rsidP="00AB4E5F">
      <w:pPr>
        <w:pStyle w:val="affd"/>
      </w:pPr>
      <w:r w:rsidRPr="00AB4E5F">
        <w:t xml:space="preserve">   push right14[ebp]</w:t>
      </w:r>
    </w:p>
    <w:p w14:paraId="3330A063" w14:textId="77777777" w:rsidR="00AB4E5F" w:rsidRPr="00AB4E5F" w:rsidRDefault="00AB4E5F" w:rsidP="00AB4E5F">
      <w:pPr>
        <w:pStyle w:val="affd"/>
      </w:pPr>
      <w:r w:rsidRPr="00AB4E5F">
        <w:t xml:space="preserve">   push 1</w:t>
      </w:r>
    </w:p>
    <w:p w14:paraId="6B85BA39" w14:textId="77777777" w:rsidR="00AB4E5F" w:rsidRPr="00AB4E5F" w:rsidRDefault="00AB4E5F" w:rsidP="00AB4E5F">
      <w:pPr>
        <w:pStyle w:val="affd"/>
      </w:pPr>
      <w:r w:rsidRPr="00AB4E5F">
        <w:t xml:space="preserve">   pop ebx</w:t>
      </w:r>
    </w:p>
    <w:p w14:paraId="044608C2" w14:textId="77777777" w:rsidR="00AB4E5F" w:rsidRPr="00AB4E5F" w:rsidRDefault="00AB4E5F" w:rsidP="00AB4E5F">
      <w:pPr>
        <w:pStyle w:val="affd"/>
      </w:pPr>
      <w:r w:rsidRPr="00AB4E5F">
        <w:t xml:space="preserve">   pop eax</w:t>
      </w:r>
    </w:p>
    <w:p w14:paraId="0DCAAB42" w14:textId="77777777" w:rsidR="00AB4E5F" w:rsidRPr="00AB4E5F" w:rsidRDefault="00AB4E5F" w:rsidP="00AB4E5F">
      <w:pPr>
        <w:pStyle w:val="affd"/>
      </w:pPr>
      <w:r w:rsidRPr="00AB4E5F">
        <w:t xml:space="preserve">   sub eax, ebx</w:t>
      </w:r>
    </w:p>
    <w:p w14:paraId="3318BFF8" w14:textId="77777777" w:rsidR="00AB4E5F" w:rsidRPr="00AB4E5F" w:rsidRDefault="00AB4E5F" w:rsidP="00AB4E5F">
      <w:pPr>
        <w:pStyle w:val="affd"/>
      </w:pPr>
      <w:r w:rsidRPr="00AB4E5F">
        <w:t xml:space="preserve">   push eax</w:t>
      </w:r>
    </w:p>
    <w:p w14:paraId="57896163" w14:textId="77777777" w:rsidR="00AB4E5F" w:rsidRPr="00AB4E5F" w:rsidRDefault="00AB4E5F" w:rsidP="00AB4E5F">
      <w:pPr>
        <w:pStyle w:val="affd"/>
      </w:pPr>
      <w:r w:rsidRPr="00AB4E5F">
        <w:t xml:space="preserve">   pop eax</w:t>
      </w:r>
    </w:p>
    <w:p w14:paraId="4C69FA11" w14:textId="77777777" w:rsidR="00AB4E5F" w:rsidRPr="00AB4E5F" w:rsidRDefault="00AB4E5F" w:rsidP="00AB4E5F">
      <w:pPr>
        <w:pStyle w:val="affd"/>
      </w:pPr>
      <w:r w:rsidRPr="00AB4E5F">
        <w:t xml:space="preserve">   mov right14[ebp], eax</w:t>
      </w:r>
    </w:p>
    <w:p w14:paraId="18AB359F" w14:textId="77777777" w:rsidR="00AB4E5F" w:rsidRPr="00AB4E5F" w:rsidRDefault="00AB4E5F" w:rsidP="00AB4E5F">
      <w:pPr>
        <w:pStyle w:val="affd"/>
      </w:pPr>
      <w:r w:rsidRPr="00AB4E5F">
        <w:t>_if_end_25:</w:t>
      </w:r>
    </w:p>
    <w:p w14:paraId="7B34C743" w14:textId="77777777" w:rsidR="00AB4E5F" w:rsidRPr="00AB4E5F" w:rsidRDefault="00AB4E5F" w:rsidP="00AB4E5F">
      <w:pPr>
        <w:pStyle w:val="affd"/>
      </w:pPr>
      <w:r w:rsidRPr="00AB4E5F">
        <w:t xml:space="preserve">   push left14[ebp]</w:t>
      </w:r>
    </w:p>
    <w:p w14:paraId="32CD3F84" w14:textId="77777777" w:rsidR="00AB4E5F" w:rsidRPr="00AB4E5F" w:rsidRDefault="00AB4E5F" w:rsidP="00AB4E5F">
      <w:pPr>
        <w:pStyle w:val="affd"/>
      </w:pPr>
      <w:r w:rsidRPr="00AB4E5F">
        <w:t xml:space="preserve">   pop ecx</w:t>
      </w:r>
    </w:p>
    <w:p w14:paraId="070A6D45" w14:textId="77777777" w:rsidR="00AB4E5F" w:rsidRPr="00AB4E5F" w:rsidRDefault="00AB4E5F" w:rsidP="00AB4E5F">
      <w:pPr>
        <w:pStyle w:val="affd"/>
      </w:pPr>
      <w:r w:rsidRPr="00AB4E5F">
        <w:t xml:space="preserve">   push right14[ebp]</w:t>
      </w:r>
    </w:p>
    <w:p w14:paraId="360E9A07" w14:textId="77777777" w:rsidR="00AB4E5F" w:rsidRPr="00AB4E5F" w:rsidRDefault="00AB4E5F" w:rsidP="00AB4E5F">
      <w:pPr>
        <w:pStyle w:val="affd"/>
      </w:pPr>
      <w:r w:rsidRPr="00AB4E5F">
        <w:t xml:space="preserve">   pop edx</w:t>
      </w:r>
    </w:p>
    <w:p w14:paraId="6937CD97" w14:textId="77777777" w:rsidR="00AB4E5F" w:rsidRPr="00AB4E5F" w:rsidRDefault="00AB4E5F" w:rsidP="00AB4E5F">
      <w:pPr>
        <w:pStyle w:val="affd"/>
      </w:pPr>
      <w:r w:rsidRPr="00AB4E5F">
        <w:t xml:space="preserve">   cmp ecx, edx</w:t>
      </w:r>
    </w:p>
    <w:p w14:paraId="1CD70BE6" w14:textId="77777777" w:rsidR="00AB4E5F" w:rsidRPr="00AB4E5F" w:rsidRDefault="00AB4E5F" w:rsidP="00AB4E5F">
      <w:pPr>
        <w:pStyle w:val="affd"/>
      </w:pPr>
      <w:r w:rsidRPr="00AB4E5F">
        <w:t xml:space="preserve">   jg _compare_not_equal428025422646967</w:t>
      </w:r>
    </w:p>
    <w:p w14:paraId="00F03B91" w14:textId="77777777" w:rsidR="00AB4E5F" w:rsidRPr="00AB4E5F" w:rsidRDefault="00AB4E5F" w:rsidP="00AB4E5F">
      <w:pPr>
        <w:pStyle w:val="affd"/>
      </w:pPr>
      <w:r w:rsidRPr="00AB4E5F">
        <w:t xml:space="preserve">   push 1</w:t>
      </w:r>
    </w:p>
    <w:p w14:paraId="1B29E852" w14:textId="77777777" w:rsidR="00AB4E5F" w:rsidRPr="00AB4E5F" w:rsidRDefault="00AB4E5F" w:rsidP="00AB4E5F">
      <w:pPr>
        <w:pStyle w:val="affd"/>
      </w:pPr>
      <w:r w:rsidRPr="00AB4E5F">
        <w:t xml:space="preserve">   jmp _compare_end428025422646967</w:t>
      </w:r>
    </w:p>
    <w:p w14:paraId="31C23F93" w14:textId="77777777" w:rsidR="00AB4E5F" w:rsidRPr="00AB4E5F" w:rsidRDefault="00AB4E5F" w:rsidP="00AB4E5F">
      <w:pPr>
        <w:pStyle w:val="affd"/>
      </w:pPr>
      <w:r w:rsidRPr="00AB4E5F">
        <w:t>_compare_not_equal428025422646967:</w:t>
      </w:r>
    </w:p>
    <w:p w14:paraId="040DA8B6" w14:textId="77777777" w:rsidR="00AB4E5F" w:rsidRPr="00AB4E5F" w:rsidRDefault="00AB4E5F" w:rsidP="00AB4E5F">
      <w:pPr>
        <w:pStyle w:val="affd"/>
      </w:pPr>
      <w:r w:rsidRPr="00AB4E5F">
        <w:t xml:space="preserve">   push 0</w:t>
      </w:r>
    </w:p>
    <w:p w14:paraId="1B0DEFBA" w14:textId="77777777" w:rsidR="00AB4E5F" w:rsidRPr="00AB4E5F" w:rsidRDefault="00AB4E5F" w:rsidP="00AB4E5F">
      <w:pPr>
        <w:pStyle w:val="affd"/>
      </w:pPr>
      <w:r w:rsidRPr="00AB4E5F">
        <w:t>_compare_end428025422646967:</w:t>
      </w:r>
    </w:p>
    <w:p w14:paraId="00B264BD" w14:textId="77777777" w:rsidR="00AB4E5F" w:rsidRPr="00AB4E5F" w:rsidRDefault="00AB4E5F" w:rsidP="00AB4E5F">
      <w:pPr>
        <w:pStyle w:val="affd"/>
      </w:pPr>
      <w:r w:rsidRPr="00AB4E5F">
        <w:t xml:space="preserve">   pop eax</w:t>
      </w:r>
    </w:p>
    <w:p w14:paraId="56CF5E4B" w14:textId="77777777" w:rsidR="00AB4E5F" w:rsidRPr="00AB4E5F" w:rsidRDefault="00AB4E5F" w:rsidP="00AB4E5F">
      <w:pPr>
        <w:pStyle w:val="affd"/>
      </w:pPr>
      <w:r w:rsidRPr="00AB4E5F">
        <w:t xml:space="preserve">   cmp eax, 0</w:t>
      </w:r>
    </w:p>
    <w:p w14:paraId="6C614B35" w14:textId="77777777" w:rsidR="00AB4E5F" w:rsidRPr="00AB4E5F" w:rsidRDefault="00AB4E5F" w:rsidP="00AB4E5F">
      <w:pPr>
        <w:pStyle w:val="affd"/>
      </w:pPr>
      <w:r w:rsidRPr="00AB4E5F">
        <w:t xml:space="preserve">   je _loop_end_17</w:t>
      </w:r>
    </w:p>
    <w:p w14:paraId="6B8F29C9" w14:textId="77777777" w:rsidR="00AB4E5F" w:rsidRPr="00AB4E5F" w:rsidRDefault="00AB4E5F" w:rsidP="00AB4E5F">
      <w:pPr>
        <w:pStyle w:val="affd"/>
      </w:pPr>
      <w:r w:rsidRPr="00AB4E5F">
        <w:t xml:space="preserve">   jmp _loop_start_17</w:t>
      </w:r>
    </w:p>
    <w:p w14:paraId="6E42F5D5" w14:textId="77777777" w:rsidR="00AB4E5F" w:rsidRPr="00AB4E5F" w:rsidRDefault="00AB4E5F" w:rsidP="00AB4E5F">
      <w:pPr>
        <w:pStyle w:val="affd"/>
      </w:pPr>
      <w:r w:rsidRPr="00AB4E5F">
        <w:t>_loop_end_17:</w:t>
      </w:r>
    </w:p>
    <w:p w14:paraId="19DDE949" w14:textId="77777777" w:rsidR="00AB4E5F" w:rsidRPr="00AB4E5F" w:rsidRDefault="00AB4E5F" w:rsidP="00AB4E5F">
      <w:pPr>
        <w:pStyle w:val="affd"/>
      </w:pPr>
    </w:p>
    <w:p w14:paraId="714B6790" w14:textId="77777777" w:rsidR="00AB4E5F" w:rsidRPr="00AB4E5F" w:rsidRDefault="00AB4E5F" w:rsidP="00AB4E5F">
      <w:pPr>
        <w:pStyle w:val="affd"/>
      </w:pPr>
      <w:r w:rsidRPr="00AB4E5F">
        <w:t xml:space="preserve">   ; init stack for qs</w:t>
      </w:r>
    </w:p>
    <w:p w14:paraId="74D0FB8A" w14:textId="77777777" w:rsidR="00AB4E5F" w:rsidRPr="00AB4E5F" w:rsidRDefault="00AB4E5F" w:rsidP="00AB4E5F">
      <w:pPr>
        <w:pStyle w:val="affd"/>
      </w:pPr>
      <w:r w:rsidRPr="00AB4E5F">
        <w:t xml:space="preserve">   push right14[ebp]</w:t>
      </w:r>
    </w:p>
    <w:p w14:paraId="104EE3A2" w14:textId="77777777" w:rsidR="00AB4E5F" w:rsidRPr="00AB4E5F" w:rsidRDefault="00AB4E5F" w:rsidP="00AB4E5F">
      <w:pPr>
        <w:pStyle w:val="affd"/>
      </w:pPr>
      <w:r w:rsidRPr="00AB4E5F">
        <w:t xml:space="preserve">   push arg_first10[ebp]</w:t>
      </w:r>
    </w:p>
    <w:p w14:paraId="3D7F7320" w14:textId="77777777" w:rsidR="00AB4E5F" w:rsidRPr="00AB4E5F" w:rsidRDefault="00AB4E5F" w:rsidP="00AB4E5F">
      <w:pPr>
        <w:pStyle w:val="affd"/>
      </w:pPr>
      <w:r w:rsidRPr="00AB4E5F">
        <w:t xml:space="preserve">   push arg_s_arr10[ebp]</w:t>
      </w:r>
    </w:p>
    <w:p w14:paraId="5D707215" w14:textId="77777777" w:rsidR="00AB4E5F" w:rsidRPr="00AB4E5F" w:rsidRDefault="00AB4E5F" w:rsidP="00AB4E5F">
      <w:pPr>
        <w:pStyle w:val="affd"/>
      </w:pPr>
      <w:r w:rsidRPr="00AB4E5F">
        <w:t xml:space="preserve">   ; call qs</w:t>
      </w:r>
    </w:p>
    <w:p w14:paraId="3DD57934" w14:textId="77777777" w:rsidR="00AB4E5F" w:rsidRPr="00AB4E5F" w:rsidRDefault="00AB4E5F" w:rsidP="00AB4E5F">
      <w:pPr>
        <w:pStyle w:val="affd"/>
      </w:pPr>
      <w:r w:rsidRPr="00AB4E5F">
        <w:t xml:space="preserve">   call qs</w:t>
      </w:r>
    </w:p>
    <w:p w14:paraId="4197971B" w14:textId="77777777" w:rsidR="00AB4E5F" w:rsidRPr="00AB4E5F" w:rsidRDefault="00AB4E5F" w:rsidP="00AB4E5F">
      <w:pPr>
        <w:pStyle w:val="affd"/>
      </w:pPr>
    </w:p>
    <w:p w14:paraId="6F8CD121" w14:textId="77777777" w:rsidR="00AB4E5F" w:rsidRPr="00AB4E5F" w:rsidRDefault="00AB4E5F" w:rsidP="00AB4E5F">
      <w:pPr>
        <w:pStyle w:val="affd"/>
      </w:pPr>
    </w:p>
    <w:p w14:paraId="083FD587" w14:textId="77777777" w:rsidR="00AB4E5F" w:rsidRPr="00AB4E5F" w:rsidRDefault="00AB4E5F" w:rsidP="00AB4E5F">
      <w:pPr>
        <w:pStyle w:val="affd"/>
      </w:pPr>
      <w:r w:rsidRPr="00AB4E5F">
        <w:t xml:space="preserve">   ; init stack for qs</w:t>
      </w:r>
    </w:p>
    <w:p w14:paraId="13EF5D4F" w14:textId="77777777" w:rsidR="00AB4E5F" w:rsidRPr="00AB4E5F" w:rsidRDefault="00AB4E5F" w:rsidP="00AB4E5F">
      <w:pPr>
        <w:pStyle w:val="affd"/>
      </w:pPr>
      <w:r w:rsidRPr="00AB4E5F">
        <w:t xml:space="preserve">   push arg_last10[ebp]</w:t>
      </w:r>
    </w:p>
    <w:p w14:paraId="60DB5B31" w14:textId="77777777" w:rsidR="00AB4E5F" w:rsidRPr="00AB4E5F" w:rsidRDefault="00AB4E5F" w:rsidP="00AB4E5F">
      <w:pPr>
        <w:pStyle w:val="affd"/>
      </w:pPr>
      <w:r w:rsidRPr="00AB4E5F">
        <w:t xml:space="preserve">   push left14[ebp]</w:t>
      </w:r>
    </w:p>
    <w:p w14:paraId="5A46492E" w14:textId="77777777" w:rsidR="00AB4E5F" w:rsidRPr="00AB4E5F" w:rsidRDefault="00AB4E5F" w:rsidP="00AB4E5F">
      <w:pPr>
        <w:pStyle w:val="affd"/>
      </w:pPr>
      <w:r w:rsidRPr="00AB4E5F">
        <w:t xml:space="preserve">   push arg_s_arr10[ebp]</w:t>
      </w:r>
    </w:p>
    <w:p w14:paraId="55725681" w14:textId="77777777" w:rsidR="00AB4E5F" w:rsidRPr="00AB4E5F" w:rsidRDefault="00AB4E5F" w:rsidP="00AB4E5F">
      <w:pPr>
        <w:pStyle w:val="affd"/>
      </w:pPr>
      <w:r w:rsidRPr="00AB4E5F">
        <w:t xml:space="preserve">   ; call qs</w:t>
      </w:r>
    </w:p>
    <w:p w14:paraId="1E6D892D" w14:textId="77777777" w:rsidR="00AB4E5F" w:rsidRPr="00AB4E5F" w:rsidRDefault="00AB4E5F" w:rsidP="00AB4E5F">
      <w:pPr>
        <w:pStyle w:val="affd"/>
      </w:pPr>
      <w:r w:rsidRPr="00AB4E5F">
        <w:t xml:space="preserve">   call qs</w:t>
      </w:r>
    </w:p>
    <w:p w14:paraId="6B3455EB" w14:textId="77777777" w:rsidR="00AB4E5F" w:rsidRPr="00AB4E5F" w:rsidRDefault="00AB4E5F" w:rsidP="00AB4E5F">
      <w:pPr>
        <w:pStyle w:val="affd"/>
      </w:pPr>
    </w:p>
    <w:p w14:paraId="51D0F8A7" w14:textId="77777777" w:rsidR="00AB4E5F" w:rsidRPr="00AB4E5F" w:rsidRDefault="00AB4E5F" w:rsidP="00AB4E5F">
      <w:pPr>
        <w:pStyle w:val="affd"/>
      </w:pPr>
      <w:r w:rsidRPr="00AB4E5F">
        <w:t>_if_end_14:</w:t>
      </w:r>
    </w:p>
    <w:p w14:paraId="58E0083E" w14:textId="77777777" w:rsidR="00AB4E5F" w:rsidRPr="00AB4E5F" w:rsidRDefault="00AB4E5F" w:rsidP="00AB4E5F">
      <w:pPr>
        <w:pStyle w:val="affd"/>
      </w:pPr>
      <w:r w:rsidRPr="00AB4E5F">
        <w:t xml:space="preserve">   leave</w:t>
      </w:r>
    </w:p>
    <w:p w14:paraId="25A909BE" w14:textId="77777777" w:rsidR="00AB4E5F" w:rsidRPr="00AB4E5F" w:rsidRDefault="00AB4E5F" w:rsidP="00AB4E5F">
      <w:pPr>
        <w:pStyle w:val="affd"/>
      </w:pPr>
      <w:r w:rsidRPr="00AB4E5F">
        <w:t xml:space="preserve">   ret 12</w:t>
      </w:r>
    </w:p>
    <w:p w14:paraId="60E781FB" w14:textId="77777777" w:rsidR="00AB4E5F" w:rsidRPr="00AB4E5F" w:rsidRDefault="00AB4E5F" w:rsidP="00AB4E5F">
      <w:pPr>
        <w:pStyle w:val="affd"/>
      </w:pPr>
      <w:r w:rsidRPr="00AB4E5F">
        <w:t>qs ENDP</w:t>
      </w:r>
    </w:p>
    <w:p w14:paraId="2C7270B9" w14:textId="77777777" w:rsidR="00AB4E5F" w:rsidRPr="00AB4E5F" w:rsidRDefault="00AB4E5F" w:rsidP="00AB4E5F">
      <w:pPr>
        <w:pStyle w:val="affd"/>
      </w:pPr>
    </w:p>
    <w:p w14:paraId="3D5B2A52" w14:textId="77777777" w:rsidR="00AB4E5F" w:rsidRPr="00AB4E5F" w:rsidRDefault="00AB4E5F" w:rsidP="00AB4E5F">
      <w:pPr>
        <w:pStyle w:val="affd"/>
      </w:pPr>
      <w:r w:rsidRPr="00AB4E5F">
        <w:t>__start:</w:t>
      </w:r>
    </w:p>
    <w:p w14:paraId="6D735FB5" w14:textId="77777777" w:rsidR="00AB4E5F" w:rsidRPr="00AB4E5F" w:rsidRDefault="00AB4E5F" w:rsidP="00AB4E5F">
      <w:pPr>
        <w:pStyle w:val="affd"/>
      </w:pPr>
    </w:p>
    <w:p w14:paraId="7E2B8D60" w14:textId="77777777" w:rsidR="00AB4E5F" w:rsidRPr="00AB4E5F" w:rsidRDefault="00AB4E5F" w:rsidP="00AB4E5F">
      <w:pPr>
        <w:pStyle w:val="affd"/>
      </w:pPr>
      <w:r w:rsidRPr="00AB4E5F">
        <w:t xml:space="preserve">   enter 0, 0</w:t>
      </w:r>
    </w:p>
    <w:p w14:paraId="67DB87FF" w14:textId="77777777" w:rsidR="00AB4E5F" w:rsidRPr="00AB4E5F" w:rsidRDefault="00AB4E5F" w:rsidP="00AB4E5F">
      <w:pPr>
        <w:pStyle w:val="affd"/>
      </w:pPr>
      <w:r w:rsidRPr="00AB4E5F">
        <w:t xml:space="preserve">   push 0</w:t>
      </w:r>
    </w:p>
    <w:p w14:paraId="6BFD1FAB" w14:textId="77777777" w:rsidR="00AB4E5F" w:rsidRPr="00AB4E5F" w:rsidRDefault="00AB4E5F" w:rsidP="00AB4E5F">
      <w:pPr>
        <w:pStyle w:val="affd"/>
      </w:pPr>
      <w:r w:rsidRPr="00AB4E5F">
        <w:t xml:space="preserve">   pop eax</w:t>
      </w:r>
    </w:p>
    <w:p w14:paraId="68B4E1BF" w14:textId="77777777" w:rsidR="00AB4E5F" w:rsidRPr="00AB4E5F" w:rsidRDefault="00AB4E5F" w:rsidP="00AB4E5F">
      <w:pPr>
        <w:pStyle w:val="affd"/>
      </w:pPr>
      <w:r w:rsidRPr="00AB4E5F">
        <w:t xml:space="preserve">   mov i27, eax</w:t>
      </w:r>
    </w:p>
    <w:p w14:paraId="7E455BB0" w14:textId="77777777" w:rsidR="00AB4E5F" w:rsidRPr="00AB4E5F" w:rsidRDefault="00AB4E5F" w:rsidP="00AB4E5F">
      <w:pPr>
        <w:pStyle w:val="affd"/>
      </w:pPr>
      <w:r w:rsidRPr="00AB4E5F">
        <w:t>_loop_start_29:</w:t>
      </w:r>
    </w:p>
    <w:p w14:paraId="45DB6014" w14:textId="77777777" w:rsidR="00AB4E5F" w:rsidRPr="00AB4E5F" w:rsidRDefault="00AB4E5F" w:rsidP="00AB4E5F">
      <w:pPr>
        <w:pStyle w:val="affd"/>
      </w:pPr>
      <w:r w:rsidRPr="00AB4E5F">
        <w:t xml:space="preserve">   push i27</w:t>
      </w:r>
    </w:p>
    <w:p w14:paraId="0C01C3E6" w14:textId="77777777" w:rsidR="00AB4E5F" w:rsidRPr="00AB4E5F" w:rsidRDefault="00AB4E5F" w:rsidP="00AB4E5F">
      <w:pPr>
        <w:pStyle w:val="affd"/>
      </w:pPr>
      <w:r w:rsidRPr="00AB4E5F">
        <w:t xml:space="preserve">   pop ecx</w:t>
      </w:r>
    </w:p>
    <w:p w14:paraId="3AC4FFDC" w14:textId="77777777" w:rsidR="00AB4E5F" w:rsidRPr="00AB4E5F" w:rsidRDefault="00AB4E5F" w:rsidP="00AB4E5F">
      <w:pPr>
        <w:pStyle w:val="affd"/>
      </w:pPr>
      <w:r w:rsidRPr="00AB4E5F">
        <w:t xml:space="preserve">   push 10</w:t>
      </w:r>
    </w:p>
    <w:p w14:paraId="32986254" w14:textId="77777777" w:rsidR="00AB4E5F" w:rsidRPr="00AB4E5F" w:rsidRDefault="00AB4E5F" w:rsidP="00AB4E5F">
      <w:pPr>
        <w:pStyle w:val="affd"/>
      </w:pPr>
      <w:r w:rsidRPr="00AB4E5F">
        <w:lastRenderedPageBreak/>
        <w:t xml:space="preserve">   pop edx</w:t>
      </w:r>
    </w:p>
    <w:p w14:paraId="1B010E54" w14:textId="77777777" w:rsidR="00AB4E5F" w:rsidRPr="00AB4E5F" w:rsidRDefault="00AB4E5F" w:rsidP="00AB4E5F">
      <w:pPr>
        <w:pStyle w:val="affd"/>
      </w:pPr>
      <w:r w:rsidRPr="00AB4E5F">
        <w:t xml:space="preserve">   cmp ecx, edx</w:t>
      </w:r>
    </w:p>
    <w:p w14:paraId="128F6FE1" w14:textId="77777777" w:rsidR="00AB4E5F" w:rsidRPr="00AB4E5F" w:rsidRDefault="00AB4E5F" w:rsidP="00AB4E5F">
      <w:pPr>
        <w:pStyle w:val="affd"/>
      </w:pPr>
      <w:r w:rsidRPr="00AB4E5F">
        <w:t xml:space="preserve">   jge _compare_not_equal428025423689585</w:t>
      </w:r>
    </w:p>
    <w:p w14:paraId="23C3C988" w14:textId="77777777" w:rsidR="00AB4E5F" w:rsidRPr="00AB4E5F" w:rsidRDefault="00AB4E5F" w:rsidP="00AB4E5F">
      <w:pPr>
        <w:pStyle w:val="affd"/>
      </w:pPr>
      <w:r w:rsidRPr="00AB4E5F">
        <w:t xml:space="preserve">   push 1</w:t>
      </w:r>
    </w:p>
    <w:p w14:paraId="29172220" w14:textId="77777777" w:rsidR="00AB4E5F" w:rsidRPr="00AB4E5F" w:rsidRDefault="00AB4E5F" w:rsidP="00AB4E5F">
      <w:pPr>
        <w:pStyle w:val="affd"/>
      </w:pPr>
      <w:r w:rsidRPr="00AB4E5F">
        <w:t xml:space="preserve">   jmp _compare_end428025423689585</w:t>
      </w:r>
    </w:p>
    <w:p w14:paraId="7784F68B" w14:textId="77777777" w:rsidR="00AB4E5F" w:rsidRPr="00AB4E5F" w:rsidRDefault="00AB4E5F" w:rsidP="00AB4E5F">
      <w:pPr>
        <w:pStyle w:val="affd"/>
      </w:pPr>
      <w:r w:rsidRPr="00AB4E5F">
        <w:t>_compare_not_equal428025423689585:</w:t>
      </w:r>
    </w:p>
    <w:p w14:paraId="42F3394B" w14:textId="77777777" w:rsidR="00AB4E5F" w:rsidRPr="00AB4E5F" w:rsidRDefault="00AB4E5F" w:rsidP="00AB4E5F">
      <w:pPr>
        <w:pStyle w:val="affd"/>
      </w:pPr>
      <w:r w:rsidRPr="00AB4E5F">
        <w:t xml:space="preserve">   push 0</w:t>
      </w:r>
    </w:p>
    <w:p w14:paraId="07E9C366" w14:textId="77777777" w:rsidR="00AB4E5F" w:rsidRPr="00AB4E5F" w:rsidRDefault="00AB4E5F" w:rsidP="00AB4E5F">
      <w:pPr>
        <w:pStyle w:val="affd"/>
      </w:pPr>
      <w:r w:rsidRPr="00AB4E5F">
        <w:t>_compare_end428025423689585:</w:t>
      </w:r>
    </w:p>
    <w:p w14:paraId="2DF9C8AB" w14:textId="77777777" w:rsidR="00AB4E5F" w:rsidRPr="00AB4E5F" w:rsidRDefault="00AB4E5F" w:rsidP="00AB4E5F">
      <w:pPr>
        <w:pStyle w:val="affd"/>
      </w:pPr>
      <w:r w:rsidRPr="00AB4E5F">
        <w:t xml:space="preserve">   pop eax</w:t>
      </w:r>
    </w:p>
    <w:p w14:paraId="62940CD4" w14:textId="77777777" w:rsidR="00AB4E5F" w:rsidRPr="00AB4E5F" w:rsidRDefault="00AB4E5F" w:rsidP="00AB4E5F">
      <w:pPr>
        <w:pStyle w:val="affd"/>
      </w:pPr>
      <w:r w:rsidRPr="00AB4E5F">
        <w:t xml:space="preserve">   cmp eax, 0</w:t>
      </w:r>
    </w:p>
    <w:p w14:paraId="64BD1082" w14:textId="77777777" w:rsidR="00AB4E5F" w:rsidRPr="00AB4E5F" w:rsidRDefault="00AB4E5F" w:rsidP="00AB4E5F">
      <w:pPr>
        <w:pStyle w:val="affd"/>
      </w:pPr>
      <w:r w:rsidRPr="00AB4E5F">
        <w:t xml:space="preserve">   je _loop_end_29</w:t>
      </w:r>
    </w:p>
    <w:p w14:paraId="442F2FDB" w14:textId="77777777" w:rsidR="00AB4E5F" w:rsidRPr="00AB4E5F" w:rsidRDefault="00AB4E5F" w:rsidP="00AB4E5F">
      <w:pPr>
        <w:pStyle w:val="affd"/>
      </w:pPr>
    </w:p>
    <w:p w14:paraId="614BBC39" w14:textId="77777777" w:rsidR="00AB4E5F" w:rsidRPr="00AB4E5F" w:rsidRDefault="00AB4E5F" w:rsidP="00AB4E5F">
      <w:pPr>
        <w:pStyle w:val="affd"/>
      </w:pPr>
      <w:r w:rsidRPr="00AB4E5F">
        <w:t xml:space="preserve">   ; init stack for print</w:t>
      </w:r>
    </w:p>
    <w:p w14:paraId="3180C47A" w14:textId="77777777" w:rsidR="00AB4E5F" w:rsidRPr="00AB4E5F" w:rsidRDefault="00AB4E5F" w:rsidP="00AB4E5F">
      <w:pPr>
        <w:pStyle w:val="affd"/>
      </w:pPr>
      <w:r w:rsidRPr="00AB4E5F">
        <w:t xml:space="preserve">   push i27</w:t>
      </w:r>
    </w:p>
    <w:p w14:paraId="33FE5A22" w14:textId="77777777" w:rsidR="00AB4E5F" w:rsidRPr="00AB4E5F" w:rsidRDefault="00AB4E5F" w:rsidP="00AB4E5F">
      <w:pPr>
        <w:pStyle w:val="affd"/>
      </w:pPr>
      <w:r w:rsidRPr="00AB4E5F">
        <w:t xml:space="preserve">   pop edx</w:t>
      </w:r>
    </w:p>
    <w:p w14:paraId="3FD48DB6" w14:textId="77777777" w:rsidR="00AB4E5F" w:rsidRPr="00AB4E5F" w:rsidRDefault="00AB4E5F" w:rsidP="00AB4E5F">
      <w:pPr>
        <w:pStyle w:val="affd"/>
      </w:pPr>
      <w:r w:rsidRPr="00AB4E5F">
        <w:t xml:space="preserve">   imul edx, 4</w:t>
      </w:r>
    </w:p>
    <w:p w14:paraId="584D6445" w14:textId="77777777" w:rsidR="00AB4E5F" w:rsidRPr="00AB4E5F" w:rsidRDefault="00AB4E5F" w:rsidP="00AB4E5F">
      <w:pPr>
        <w:pStyle w:val="affd"/>
      </w:pPr>
      <w:r w:rsidRPr="00AB4E5F">
        <w:t xml:space="preserve">   mov esi, arr1</w:t>
      </w:r>
    </w:p>
    <w:p w14:paraId="2C0C8D26" w14:textId="77777777" w:rsidR="00AB4E5F" w:rsidRPr="00AB4E5F" w:rsidRDefault="00AB4E5F" w:rsidP="00AB4E5F">
      <w:pPr>
        <w:pStyle w:val="affd"/>
      </w:pPr>
      <w:r w:rsidRPr="00AB4E5F">
        <w:t xml:space="preserve">   push [esi[edx]]</w:t>
      </w:r>
    </w:p>
    <w:p w14:paraId="788FBBB9" w14:textId="77777777" w:rsidR="00AB4E5F" w:rsidRPr="00AB4E5F" w:rsidRDefault="00AB4E5F" w:rsidP="00AB4E5F">
      <w:pPr>
        <w:pStyle w:val="affd"/>
      </w:pPr>
      <w:r w:rsidRPr="00AB4E5F">
        <w:t xml:space="preserve">   ; call print</w:t>
      </w:r>
    </w:p>
    <w:p w14:paraId="3D21AF01" w14:textId="77777777" w:rsidR="00AB4E5F" w:rsidRPr="00AB4E5F" w:rsidRDefault="00AB4E5F" w:rsidP="00AB4E5F">
      <w:pPr>
        <w:pStyle w:val="affd"/>
      </w:pPr>
      <w:r w:rsidRPr="00AB4E5F">
        <w:t xml:space="preserve">   call print</w:t>
      </w:r>
    </w:p>
    <w:p w14:paraId="50438A83" w14:textId="77777777" w:rsidR="00AB4E5F" w:rsidRPr="00AB4E5F" w:rsidRDefault="00AB4E5F" w:rsidP="00AB4E5F">
      <w:pPr>
        <w:pStyle w:val="affd"/>
      </w:pPr>
    </w:p>
    <w:p w14:paraId="4A259290" w14:textId="77777777" w:rsidR="00AB4E5F" w:rsidRPr="00AB4E5F" w:rsidRDefault="00AB4E5F" w:rsidP="00AB4E5F">
      <w:pPr>
        <w:pStyle w:val="affd"/>
      </w:pPr>
      <w:r w:rsidRPr="00AB4E5F">
        <w:t>_loop_aftereffects_29:</w:t>
      </w:r>
    </w:p>
    <w:p w14:paraId="1E748963" w14:textId="77777777" w:rsidR="00AB4E5F" w:rsidRPr="00AB4E5F" w:rsidRDefault="00AB4E5F" w:rsidP="00AB4E5F">
      <w:pPr>
        <w:pStyle w:val="affd"/>
      </w:pPr>
      <w:r w:rsidRPr="00AB4E5F">
        <w:t xml:space="preserve">   push i27</w:t>
      </w:r>
    </w:p>
    <w:p w14:paraId="77C76417" w14:textId="77777777" w:rsidR="00AB4E5F" w:rsidRPr="00AB4E5F" w:rsidRDefault="00AB4E5F" w:rsidP="00AB4E5F">
      <w:pPr>
        <w:pStyle w:val="affd"/>
      </w:pPr>
      <w:r w:rsidRPr="00AB4E5F">
        <w:t xml:space="preserve">   push 1</w:t>
      </w:r>
    </w:p>
    <w:p w14:paraId="3757D159" w14:textId="77777777" w:rsidR="00AB4E5F" w:rsidRPr="00AB4E5F" w:rsidRDefault="00AB4E5F" w:rsidP="00AB4E5F">
      <w:pPr>
        <w:pStyle w:val="affd"/>
      </w:pPr>
      <w:r w:rsidRPr="00AB4E5F">
        <w:t xml:space="preserve">   pop eax</w:t>
      </w:r>
    </w:p>
    <w:p w14:paraId="3F071B13" w14:textId="77777777" w:rsidR="00AB4E5F" w:rsidRPr="00AB4E5F" w:rsidRDefault="00AB4E5F" w:rsidP="00AB4E5F">
      <w:pPr>
        <w:pStyle w:val="affd"/>
      </w:pPr>
      <w:r w:rsidRPr="00AB4E5F">
        <w:t xml:space="preserve">   pop ebx</w:t>
      </w:r>
    </w:p>
    <w:p w14:paraId="0EA67648" w14:textId="77777777" w:rsidR="00AB4E5F" w:rsidRPr="00AB4E5F" w:rsidRDefault="00AB4E5F" w:rsidP="00AB4E5F">
      <w:pPr>
        <w:pStyle w:val="affd"/>
      </w:pPr>
      <w:r w:rsidRPr="00AB4E5F">
        <w:t xml:space="preserve">   add eax, ebx</w:t>
      </w:r>
    </w:p>
    <w:p w14:paraId="23145B7C" w14:textId="77777777" w:rsidR="00AB4E5F" w:rsidRPr="00AB4E5F" w:rsidRDefault="00AB4E5F" w:rsidP="00AB4E5F">
      <w:pPr>
        <w:pStyle w:val="affd"/>
      </w:pPr>
      <w:r w:rsidRPr="00AB4E5F">
        <w:t xml:space="preserve">   push eax</w:t>
      </w:r>
    </w:p>
    <w:p w14:paraId="5F0667C8" w14:textId="77777777" w:rsidR="00AB4E5F" w:rsidRPr="00AB4E5F" w:rsidRDefault="00AB4E5F" w:rsidP="00AB4E5F">
      <w:pPr>
        <w:pStyle w:val="affd"/>
      </w:pPr>
      <w:r w:rsidRPr="00AB4E5F">
        <w:t xml:space="preserve">   pop eax</w:t>
      </w:r>
    </w:p>
    <w:p w14:paraId="13C8454A" w14:textId="77777777" w:rsidR="00AB4E5F" w:rsidRPr="00AB4E5F" w:rsidRDefault="00AB4E5F" w:rsidP="00AB4E5F">
      <w:pPr>
        <w:pStyle w:val="affd"/>
      </w:pPr>
      <w:r w:rsidRPr="00AB4E5F">
        <w:t xml:space="preserve">   mov i27, eax</w:t>
      </w:r>
    </w:p>
    <w:p w14:paraId="0516F55D" w14:textId="77777777" w:rsidR="00AB4E5F" w:rsidRPr="00AB4E5F" w:rsidRDefault="00AB4E5F" w:rsidP="00AB4E5F">
      <w:pPr>
        <w:pStyle w:val="affd"/>
      </w:pPr>
      <w:r w:rsidRPr="00AB4E5F">
        <w:t xml:space="preserve">   jmp _loop_start_29</w:t>
      </w:r>
    </w:p>
    <w:p w14:paraId="5CCF9D37" w14:textId="77777777" w:rsidR="00AB4E5F" w:rsidRPr="00AB4E5F" w:rsidRDefault="00AB4E5F" w:rsidP="00AB4E5F">
      <w:pPr>
        <w:pStyle w:val="affd"/>
      </w:pPr>
      <w:r w:rsidRPr="00AB4E5F">
        <w:t>_loop_end_29:</w:t>
      </w:r>
    </w:p>
    <w:p w14:paraId="23CF3C2C" w14:textId="77777777" w:rsidR="00AB4E5F" w:rsidRPr="00AB4E5F" w:rsidRDefault="00AB4E5F" w:rsidP="00AB4E5F">
      <w:pPr>
        <w:pStyle w:val="affd"/>
      </w:pPr>
    </w:p>
    <w:p w14:paraId="60441AC1" w14:textId="77777777" w:rsidR="00AB4E5F" w:rsidRPr="00AB4E5F" w:rsidRDefault="00AB4E5F" w:rsidP="00AB4E5F">
      <w:pPr>
        <w:pStyle w:val="affd"/>
      </w:pPr>
      <w:r w:rsidRPr="00AB4E5F">
        <w:t xml:space="preserve">   ; init stack for println</w:t>
      </w:r>
    </w:p>
    <w:p w14:paraId="2FC355DA" w14:textId="77777777" w:rsidR="00AB4E5F" w:rsidRPr="00AB4E5F" w:rsidRDefault="00AB4E5F" w:rsidP="00AB4E5F">
      <w:pPr>
        <w:pStyle w:val="affd"/>
      </w:pPr>
      <w:r w:rsidRPr="00AB4E5F">
        <w:t xml:space="preserve">   push offset string_const_0</w:t>
      </w:r>
    </w:p>
    <w:p w14:paraId="73C149B5" w14:textId="77777777" w:rsidR="00AB4E5F" w:rsidRPr="00AB4E5F" w:rsidRDefault="00AB4E5F" w:rsidP="00AB4E5F">
      <w:pPr>
        <w:pStyle w:val="affd"/>
      </w:pPr>
      <w:r w:rsidRPr="00AB4E5F">
        <w:t xml:space="preserve">   ; call println</w:t>
      </w:r>
    </w:p>
    <w:p w14:paraId="5935A9D3" w14:textId="77777777" w:rsidR="00AB4E5F" w:rsidRPr="00AB4E5F" w:rsidRDefault="00AB4E5F" w:rsidP="00AB4E5F">
      <w:pPr>
        <w:pStyle w:val="affd"/>
      </w:pPr>
      <w:r w:rsidRPr="00AB4E5F">
        <w:t xml:space="preserve">   call println</w:t>
      </w:r>
    </w:p>
    <w:p w14:paraId="7AC0F444" w14:textId="77777777" w:rsidR="00AB4E5F" w:rsidRPr="00AB4E5F" w:rsidRDefault="00AB4E5F" w:rsidP="00AB4E5F">
      <w:pPr>
        <w:pStyle w:val="affd"/>
      </w:pPr>
    </w:p>
    <w:p w14:paraId="5767D521" w14:textId="77777777" w:rsidR="00AB4E5F" w:rsidRPr="00AB4E5F" w:rsidRDefault="00AB4E5F" w:rsidP="00AB4E5F">
      <w:pPr>
        <w:pStyle w:val="affd"/>
      </w:pPr>
    </w:p>
    <w:p w14:paraId="456839B7" w14:textId="77777777" w:rsidR="00AB4E5F" w:rsidRPr="00AB4E5F" w:rsidRDefault="00AB4E5F" w:rsidP="00AB4E5F">
      <w:pPr>
        <w:pStyle w:val="affd"/>
      </w:pPr>
      <w:r w:rsidRPr="00AB4E5F">
        <w:t xml:space="preserve">   ; init stack for qs</w:t>
      </w:r>
    </w:p>
    <w:p w14:paraId="4A7AFC71" w14:textId="77777777" w:rsidR="00AB4E5F" w:rsidRPr="00AB4E5F" w:rsidRDefault="00AB4E5F" w:rsidP="00AB4E5F">
      <w:pPr>
        <w:pStyle w:val="affd"/>
      </w:pPr>
      <w:r w:rsidRPr="00AB4E5F">
        <w:t xml:space="preserve">   push 9</w:t>
      </w:r>
    </w:p>
    <w:p w14:paraId="6B336885" w14:textId="77777777" w:rsidR="00AB4E5F" w:rsidRPr="00AB4E5F" w:rsidRDefault="00AB4E5F" w:rsidP="00AB4E5F">
      <w:pPr>
        <w:pStyle w:val="affd"/>
      </w:pPr>
      <w:r w:rsidRPr="00AB4E5F">
        <w:t xml:space="preserve">   push 0</w:t>
      </w:r>
    </w:p>
    <w:p w14:paraId="2E3D9E9E" w14:textId="77777777" w:rsidR="00AB4E5F" w:rsidRPr="00AB4E5F" w:rsidRDefault="00AB4E5F" w:rsidP="00AB4E5F">
      <w:pPr>
        <w:pStyle w:val="affd"/>
      </w:pPr>
      <w:r w:rsidRPr="00AB4E5F">
        <w:t xml:space="preserve">   push arr1</w:t>
      </w:r>
    </w:p>
    <w:p w14:paraId="0CFAE73F" w14:textId="77777777" w:rsidR="00AB4E5F" w:rsidRPr="00AB4E5F" w:rsidRDefault="00AB4E5F" w:rsidP="00AB4E5F">
      <w:pPr>
        <w:pStyle w:val="affd"/>
      </w:pPr>
      <w:r w:rsidRPr="00AB4E5F">
        <w:t xml:space="preserve">   ; call qs</w:t>
      </w:r>
    </w:p>
    <w:p w14:paraId="1086192E" w14:textId="77777777" w:rsidR="00AB4E5F" w:rsidRPr="00AB4E5F" w:rsidRDefault="00AB4E5F" w:rsidP="00AB4E5F">
      <w:pPr>
        <w:pStyle w:val="affd"/>
      </w:pPr>
      <w:r w:rsidRPr="00AB4E5F">
        <w:t xml:space="preserve">   call qs</w:t>
      </w:r>
    </w:p>
    <w:p w14:paraId="0380C385" w14:textId="77777777" w:rsidR="00AB4E5F" w:rsidRPr="00AB4E5F" w:rsidRDefault="00AB4E5F" w:rsidP="00AB4E5F">
      <w:pPr>
        <w:pStyle w:val="affd"/>
      </w:pPr>
    </w:p>
    <w:p w14:paraId="7DD97591" w14:textId="77777777" w:rsidR="00AB4E5F" w:rsidRPr="00AB4E5F" w:rsidRDefault="00AB4E5F" w:rsidP="00AB4E5F">
      <w:pPr>
        <w:pStyle w:val="affd"/>
      </w:pPr>
      <w:r w:rsidRPr="00AB4E5F">
        <w:t xml:space="preserve">   push 0</w:t>
      </w:r>
    </w:p>
    <w:p w14:paraId="1A803AFB" w14:textId="77777777" w:rsidR="00AB4E5F" w:rsidRPr="00AB4E5F" w:rsidRDefault="00AB4E5F" w:rsidP="00AB4E5F">
      <w:pPr>
        <w:pStyle w:val="affd"/>
      </w:pPr>
      <w:r w:rsidRPr="00AB4E5F">
        <w:t xml:space="preserve">   pop eax</w:t>
      </w:r>
    </w:p>
    <w:p w14:paraId="44637A09" w14:textId="77777777" w:rsidR="00AB4E5F" w:rsidRPr="00AB4E5F" w:rsidRDefault="00AB4E5F" w:rsidP="00AB4E5F">
      <w:pPr>
        <w:pStyle w:val="affd"/>
      </w:pPr>
      <w:r w:rsidRPr="00AB4E5F">
        <w:t xml:space="preserve">   mov k31, eax</w:t>
      </w:r>
    </w:p>
    <w:p w14:paraId="374D96B8" w14:textId="77777777" w:rsidR="00AB4E5F" w:rsidRPr="00AB4E5F" w:rsidRDefault="00AB4E5F" w:rsidP="00AB4E5F">
      <w:pPr>
        <w:pStyle w:val="affd"/>
      </w:pPr>
      <w:r w:rsidRPr="00AB4E5F">
        <w:t>_loop_start_33:</w:t>
      </w:r>
    </w:p>
    <w:p w14:paraId="369BD674" w14:textId="77777777" w:rsidR="00AB4E5F" w:rsidRPr="00AB4E5F" w:rsidRDefault="00AB4E5F" w:rsidP="00AB4E5F">
      <w:pPr>
        <w:pStyle w:val="affd"/>
      </w:pPr>
      <w:r w:rsidRPr="00AB4E5F">
        <w:t xml:space="preserve">   push k31</w:t>
      </w:r>
    </w:p>
    <w:p w14:paraId="137EF02B" w14:textId="77777777" w:rsidR="00AB4E5F" w:rsidRPr="00AB4E5F" w:rsidRDefault="00AB4E5F" w:rsidP="00AB4E5F">
      <w:pPr>
        <w:pStyle w:val="affd"/>
      </w:pPr>
      <w:r w:rsidRPr="00AB4E5F">
        <w:t xml:space="preserve">   pop ecx</w:t>
      </w:r>
    </w:p>
    <w:p w14:paraId="07D054CD" w14:textId="77777777" w:rsidR="00AB4E5F" w:rsidRPr="00AB4E5F" w:rsidRDefault="00AB4E5F" w:rsidP="00AB4E5F">
      <w:pPr>
        <w:pStyle w:val="affd"/>
      </w:pPr>
      <w:r w:rsidRPr="00AB4E5F">
        <w:t xml:space="preserve">   push 10</w:t>
      </w:r>
    </w:p>
    <w:p w14:paraId="5E51F245" w14:textId="77777777" w:rsidR="00AB4E5F" w:rsidRPr="00AB4E5F" w:rsidRDefault="00AB4E5F" w:rsidP="00AB4E5F">
      <w:pPr>
        <w:pStyle w:val="affd"/>
      </w:pPr>
      <w:r w:rsidRPr="00AB4E5F">
        <w:t xml:space="preserve">   pop edx</w:t>
      </w:r>
    </w:p>
    <w:p w14:paraId="08C82AF2" w14:textId="77777777" w:rsidR="00AB4E5F" w:rsidRPr="00AB4E5F" w:rsidRDefault="00AB4E5F" w:rsidP="00AB4E5F">
      <w:pPr>
        <w:pStyle w:val="affd"/>
      </w:pPr>
      <w:r w:rsidRPr="00AB4E5F">
        <w:t xml:space="preserve">   cmp ecx, edx</w:t>
      </w:r>
    </w:p>
    <w:p w14:paraId="02242C48" w14:textId="77777777" w:rsidR="00AB4E5F" w:rsidRPr="00AB4E5F" w:rsidRDefault="00AB4E5F" w:rsidP="00AB4E5F">
      <w:pPr>
        <w:pStyle w:val="affd"/>
      </w:pPr>
      <w:r w:rsidRPr="00AB4E5F">
        <w:t xml:space="preserve">   jge _compare_not_equal428025424410180</w:t>
      </w:r>
    </w:p>
    <w:p w14:paraId="40C379A2" w14:textId="77777777" w:rsidR="00AB4E5F" w:rsidRPr="00AB4E5F" w:rsidRDefault="00AB4E5F" w:rsidP="00AB4E5F">
      <w:pPr>
        <w:pStyle w:val="affd"/>
      </w:pPr>
      <w:r w:rsidRPr="00AB4E5F">
        <w:t xml:space="preserve">   push 1</w:t>
      </w:r>
    </w:p>
    <w:p w14:paraId="261E0D87" w14:textId="77777777" w:rsidR="00AB4E5F" w:rsidRPr="00AB4E5F" w:rsidRDefault="00AB4E5F" w:rsidP="00AB4E5F">
      <w:pPr>
        <w:pStyle w:val="affd"/>
      </w:pPr>
      <w:r w:rsidRPr="00AB4E5F">
        <w:t xml:space="preserve">   jmp _compare_end428025424410180</w:t>
      </w:r>
    </w:p>
    <w:p w14:paraId="69F9BE12" w14:textId="77777777" w:rsidR="00AB4E5F" w:rsidRPr="00AB4E5F" w:rsidRDefault="00AB4E5F" w:rsidP="00AB4E5F">
      <w:pPr>
        <w:pStyle w:val="affd"/>
      </w:pPr>
      <w:r w:rsidRPr="00AB4E5F">
        <w:t>_compare_not_equal428025424410180:</w:t>
      </w:r>
    </w:p>
    <w:p w14:paraId="2CFDA410" w14:textId="77777777" w:rsidR="00AB4E5F" w:rsidRPr="00AB4E5F" w:rsidRDefault="00AB4E5F" w:rsidP="00AB4E5F">
      <w:pPr>
        <w:pStyle w:val="affd"/>
      </w:pPr>
      <w:r w:rsidRPr="00AB4E5F">
        <w:t xml:space="preserve">   push 0</w:t>
      </w:r>
    </w:p>
    <w:p w14:paraId="198BC664" w14:textId="77777777" w:rsidR="00AB4E5F" w:rsidRPr="00AB4E5F" w:rsidRDefault="00AB4E5F" w:rsidP="00AB4E5F">
      <w:pPr>
        <w:pStyle w:val="affd"/>
      </w:pPr>
      <w:r w:rsidRPr="00AB4E5F">
        <w:t>_compare_end428025424410180:</w:t>
      </w:r>
    </w:p>
    <w:p w14:paraId="2246B63C" w14:textId="77777777" w:rsidR="00AB4E5F" w:rsidRPr="00AB4E5F" w:rsidRDefault="00AB4E5F" w:rsidP="00AB4E5F">
      <w:pPr>
        <w:pStyle w:val="affd"/>
      </w:pPr>
      <w:r w:rsidRPr="00AB4E5F">
        <w:t xml:space="preserve">   pop eax</w:t>
      </w:r>
    </w:p>
    <w:p w14:paraId="0DC9CF5A" w14:textId="77777777" w:rsidR="00AB4E5F" w:rsidRPr="00AB4E5F" w:rsidRDefault="00AB4E5F" w:rsidP="00AB4E5F">
      <w:pPr>
        <w:pStyle w:val="affd"/>
      </w:pPr>
      <w:r w:rsidRPr="00AB4E5F">
        <w:t xml:space="preserve">   cmp eax, 0</w:t>
      </w:r>
    </w:p>
    <w:p w14:paraId="122461FA" w14:textId="77777777" w:rsidR="00AB4E5F" w:rsidRPr="00AB4E5F" w:rsidRDefault="00AB4E5F" w:rsidP="00AB4E5F">
      <w:pPr>
        <w:pStyle w:val="affd"/>
      </w:pPr>
      <w:r w:rsidRPr="00AB4E5F">
        <w:t xml:space="preserve">   je _loop_end_33</w:t>
      </w:r>
    </w:p>
    <w:p w14:paraId="18CF62BA" w14:textId="77777777" w:rsidR="00AB4E5F" w:rsidRPr="00AB4E5F" w:rsidRDefault="00AB4E5F" w:rsidP="00AB4E5F">
      <w:pPr>
        <w:pStyle w:val="affd"/>
      </w:pPr>
    </w:p>
    <w:p w14:paraId="670B482B" w14:textId="77777777" w:rsidR="00AB4E5F" w:rsidRPr="00AB4E5F" w:rsidRDefault="00AB4E5F" w:rsidP="00AB4E5F">
      <w:pPr>
        <w:pStyle w:val="affd"/>
      </w:pPr>
      <w:r w:rsidRPr="00AB4E5F">
        <w:t xml:space="preserve">   ; init stack for print</w:t>
      </w:r>
    </w:p>
    <w:p w14:paraId="36DC8837" w14:textId="77777777" w:rsidR="00AB4E5F" w:rsidRPr="00AB4E5F" w:rsidRDefault="00AB4E5F" w:rsidP="00AB4E5F">
      <w:pPr>
        <w:pStyle w:val="affd"/>
      </w:pPr>
      <w:r w:rsidRPr="00AB4E5F">
        <w:t xml:space="preserve">   push k31</w:t>
      </w:r>
    </w:p>
    <w:p w14:paraId="456283B7" w14:textId="77777777" w:rsidR="00AB4E5F" w:rsidRPr="00AB4E5F" w:rsidRDefault="00AB4E5F" w:rsidP="00AB4E5F">
      <w:pPr>
        <w:pStyle w:val="affd"/>
      </w:pPr>
      <w:r w:rsidRPr="00AB4E5F">
        <w:t xml:space="preserve">   pop edx</w:t>
      </w:r>
    </w:p>
    <w:p w14:paraId="6F63E63C" w14:textId="77777777" w:rsidR="00AB4E5F" w:rsidRPr="00AB4E5F" w:rsidRDefault="00AB4E5F" w:rsidP="00AB4E5F">
      <w:pPr>
        <w:pStyle w:val="affd"/>
      </w:pPr>
      <w:r w:rsidRPr="00AB4E5F">
        <w:t xml:space="preserve">   imul edx, 4</w:t>
      </w:r>
    </w:p>
    <w:p w14:paraId="66847512" w14:textId="77777777" w:rsidR="00AB4E5F" w:rsidRPr="00AB4E5F" w:rsidRDefault="00AB4E5F" w:rsidP="00AB4E5F">
      <w:pPr>
        <w:pStyle w:val="affd"/>
      </w:pPr>
      <w:r w:rsidRPr="00AB4E5F">
        <w:t xml:space="preserve">   mov esi, arr1</w:t>
      </w:r>
    </w:p>
    <w:p w14:paraId="028C1553" w14:textId="77777777" w:rsidR="00AB4E5F" w:rsidRPr="00AB4E5F" w:rsidRDefault="00AB4E5F" w:rsidP="00AB4E5F">
      <w:pPr>
        <w:pStyle w:val="affd"/>
      </w:pPr>
      <w:r w:rsidRPr="00AB4E5F">
        <w:t xml:space="preserve">   push [esi[edx]]</w:t>
      </w:r>
    </w:p>
    <w:p w14:paraId="531AC633" w14:textId="77777777" w:rsidR="00AB4E5F" w:rsidRPr="00AB4E5F" w:rsidRDefault="00AB4E5F" w:rsidP="00AB4E5F">
      <w:pPr>
        <w:pStyle w:val="affd"/>
      </w:pPr>
      <w:r w:rsidRPr="00AB4E5F">
        <w:t xml:space="preserve">   ; call print</w:t>
      </w:r>
    </w:p>
    <w:p w14:paraId="45328372" w14:textId="77777777" w:rsidR="00AB4E5F" w:rsidRPr="00AB4E5F" w:rsidRDefault="00AB4E5F" w:rsidP="00AB4E5F">
      <w:pPr>
        <w:pStyle w:val="affd"/>
      </w:pPr>
      <w:r w:rsidRPr="00AB4E5F">
        <w:t xml:space="preserve">   call print</w:t>
      </w:r>
    </w:p>
    <w:p w14:paraId="3DE992FE" w14:textId="77777777" w:rsidR="00AB4E5F" w:rsidRPr="00AB4E5F" w:rsidRDefault="00AB4E5F" w:rsidP="00AB4E5F">
      <w:pPr>
        <w:pStyle w:val="affd"/>
      </w:pPr>
    </w:p>
    <w:p w14:paraId="44B8E74D" w14:textId="77777777" w:rsidR="00AB4E5F" w:rsidRPr="00AB4E5F" w:rsidRDefault="00AB4E5F" w:rsidP="00AB4E5F">
      <w:pPr>
        <w:pStyle w:val="affd"/>
      </w:pPr>
      <w:r w:rsidRPr="00AB4E5F">
        <w:t>_loop_aftereffects_33:</w:t>
      </w:r>
    </w:p>
    <w:p w14:paraId="048E4453" w14:textId="77777777" w:rsidR="00AB4E5F" w:rsidRPr="00AB4E5F" w:rsidRDefault="00AB4E5F" w:rsidP="00AB4E5F">
      <w:pPr>
        <w:pStyle w:val="affd"/>
      </w:pPr>
      <w:r w:rsidRPr="00AB4E5F">
        <w:t xml:space="preserve">   push k31</w:t>
      </w:r>
    </w:p>
    <w:p w14:paraId="60DFE557" w14:textId="77777777" w:rsidR="00AB4E5F" w:rsidRPr="00AB4E5F" w:rsidRDefault="00AB4E5F" w:rsidP="00AB4E5F">
      <w:pPr>
        <w:pStyle w:val="affd"/>
      </w:pPr>
      <w:r w:rsidRPr="00AB4E5F">
        <w:t xml:space="preserve">   push 1</w:t>
      </w:r>
    </w:p>
    <w:p w14:paraId="086E157F" w14:textId="77777777" w:rsidR="00AB4E5F" w:rsidRPr="00AB4E5F" w:rsidRDefault="00AB4E5F" w:rsidP="00AB4E5F">
      <w:pPr>
        <w:pStyle w:val="affd"/>
      </w:pPr>
      <w:r w:rsidRPr="00AB4E5F">
        <w:t xml:space="preserve">   pop eax</w:t>
      </w:r>
    </w:p>
    <w:p w14:paraId="023B6948" w14:textId="77777777" w:rsidR="00AB4E5F" w:rsidRPr="00AB4E5F" w:rsidRDefault="00AB4E5F" w:rsidP="00AB4E5F">
      <w:pPr>
        <w:pStyle w:val="affd"/>
      </w:pPr>
      <w:r w:rsidRPr="00AB4E5F">
        <w:t xml:space="preserve">   pop ebx</w:t>
      </w:r>
    </w:p>
    <w:p w14:paraId="3C428EDA" w14:textId="77777777" w:rsidR="00AB4E5F" w:rsidRPr="00AB4E5F" w:rsidRDefault="00AB4E5F" w:rsidP="00AB4E5F">
      <w:pPr>
        <w:pStyle w:val="affd"/>
      </w:pPr>
      <w:r w:rsidRPr="00AB4E5F">
        <w:t xml:space="preserve">   add eax, ebx</w:t>
      </w:r>
    </w:p>
    <w:p w14:paraId="606F14AB" w14:textId="77777777" w:rsidR="00AB4E5F" w:rsidRPr="00AB4E5F" w:rsidRDefault="00AB4E5F" w:rsidP="00AB4E5F">
      <w:pPr>
        <w:pStyle w:val="affd"/>
      </w:pPr>
      <w:r w:rsidRPr="00AB4E5F">
        <w:t xml:space="preserve">   push eax</w:t>
      </w:r>
    </w:p>
    <w:p w14:paraId="2078BBF0" w14:textId="77777777" w:rsidR="00AB4E5F" w:rsidRPr="00AB4E5F" w:rsidRDefault="00AB4E5F" w:rsidP="00AB4E5F">
      <w:pPr>
        <w:pStyle w:val="affd"/>
      </w:pPr>
      <w:r w:rsidRPr="00AB4E5F">
        <w:t xml:space="preserve">   pop eax</w:t>
      </w:r>
    </w:p>
    <w:p w14:paraId="52CEBB88" w14:textId="77777777" w:rsidR="00AB4E5F" w:rsidRPr="00AB4E5F" w:rsidRDefault="00AB4E5F" w:rsidP="00AB4E5F">
      <w:pPr>
        <w:pStyle w:val="affd"/>
      </w:pPr>
      <w:r w:rsidRPr="00AB4E5F">
        <w:t xml:space="preserve">   mov k31, eax</w:t>
      </w:r>
    </w:p>
    <w:p w14:paraId="5FFD25F9" w14:textId="77777777" w:rsidR="00AB4E5F" w:rsidRPr="00AB4E5F" w:rsidRDefault="00AB4E5F" w:rsidP="00AB4E5F">
      <w:pPr>
        <w:pStyle w:val="affd"/>
      </w:pPr>
      <w:r w:rsidRPr="00AB4E5F">
        <w:t xml:space="preserve">   jmp _loop_start_33</w:t>
      </w:r>
    </w:p>
    <w:p w14:paraId="0DA6ABEF" w14:textId="77777777" w:rsidR="00AB4E5F" w:rsidRPr="002239DB" w:rsidRDefault="00AB4E5F" w:rsidP="00AB4E5F">
      <w:pPr>
        <w:pStyle w:val="affd"/>
      </w:pPr>
      <w:r w:rsidRPr="002239DB">
        <w:lastRenderedPageBreak/>
        <w:t>_loop_end_33:</w:t>
      </w:r>
    </w:p>
    <w:p w14:paraId="4E1EA792" w14:textId="77777777" w:rsidR="00AB4E5F" w:rsidRPr="002239DB" w:rsidRDefault="00AB4E5F" w:rsidP="00AB4E5F">
      <w:pPr>
        <w:pStyle w:val="affd"/>
      </w:pPr>
    </w:p>
    <w:p w14:paraId="090F6B47" w14:textId="77777777" w:rsidR="00AB4E5F" w:rsidRPr="00AB4E5F" w:rsidRDefault="00AB4E5F" w:rsidP="00AB4E5F">
      <w:pPr>
        <w:pStyle w:val="affd"/>
      </w:pPr>
      <w:r w:rsidRPr="002239DB">
        <w:t xml:space="preserve">   </w:t>
      </w:r>
      <w:r w:rsidRPr="00AB4E5F">
        <w:t>; init stack for println</w:t>
      </w:r>
    </w:p>
    <w:p w14:paraId="2F93311A" w14:textId="77777777" w:rsidR="00AB4E5F" w:rsidRPr="00AB4E5F" w:rsidRDefault="00AB4E5F" w:rsidP="00AB4E5F">
      <w:pPr>
        <w:pStyle w:val="affd"/>
      </w:pPr>
      <w:r w:rsidRPr="00AB4E5F">
        <w:t xml:space="preserve">   push offset string_const_1</w:t>
      </w:r>
    </w:p>
    <w:p w14:paraId="3CCF6FAA" w14:textId="77777777" w:rsidR="00AB4E5F" w:rsidRPr="00AB4E5F" w:rsidRDefault="00AB4E5F" w:rsidP="00AB4E5F">
      <w:pPr>
        <w:pStyle w:val="affd"/>
      </w:pPr>
      <w:r w:rsidRPr="00AB4E5F">
        <w:t xml:space="preserve">   ; call println</w:t>
      </w:r>
    </w:p>
    <w:p w14:paraId="7CFB8F97" w14:textId="77777777" w:rsidR="00AB4E5F" w:rsidRPr="00AB4E5F" w:rsidRDefault="00AB4E5F" w:rsidP="00AB4E5F">
      <w:pPr>
        <w:pStyle w:val="affd"/>
      </w:pPr>
      <w:r w:rsidRPr="00AB4E5F">
        <w:t xml:space="preserve">   call println</w:t>
      </w:r>
    </w:p>
    <w:p w14:paraId="59C094F5" w14:textId="77777777" w:rsidR="00AB4E5F" w:rsidRPr="00AB4E5F" w:rsidRDefault="00AB4E5F" w:rsidP="00AB4E5F">
      <w:pPr>
        <w:pStyle w:val="affd"/>
      </w:pPr>
    </w:p>
    <w:p w14:paraId="4C1F53A5" w14:textId="77777777" w:rsidR="00AB4E5F" w:rsidRPr="00AB4E5F" w:rsidRDefault="00AB4E5F" w:rsidP="00AB4E5F">
      <w:pPr>
        <w:pStyle w:val="affd"/>
      </w:pPr>
    </w:p>
    <w:p w14:paraId="68D8B635" w14:textId="77777777" w:rsidR="00AB4E5F" w:rsidRPr="00AB4E5F" w:rsidRDefault="00AB4E5F" w:rsidP="00AB4E5F">
      <w:pPr>
        <w:pStyle w:val="affd"/>
      </w:pPr>
      <w:r w:rsidRPr="00AB4E5F">
        <w:t xml:space="preserve">   leave</w:t>
      </w:r>
    </w:p>
    <w:p w14:paraId="5CD30437" w14:textId="77777777" w:rsidR="00AB4E5F" w:rsidRPr="00AB4E5F" w:rsidRDefault="00AB4E5F" w:rsidP="00AB4E5F">
      <w:pPr>
        <w:pStyle w:val="affd"/>
      </w:pPr>
    </w:p>
    <w:p w14:paraId="2655A094" w14:textId="77777777" w:rsidR="00AB4E5F" w:rsidRPr="00AB4E5F" w:rsidRDefault="00AB4E5F" w:rsidP="00AB4E5F">
      <w:pPr>
        <w:pStyle w:val="affd"/>
      </w:pPr>
      <w:r w:rsidRPr="00AB4E5F">
        <w:t xml:space="preserve">   ret</w:t>
      </w:r>
    </w:p>
    <w:p w14:paraId="3DFE0523" w14:textId="77777777" w:rsidR="00AB4E5F" w:rsidRPr="00AB4E5F" w:rsidRDefault="00AB4E5F" w:rsidP="00AB4E5F">
      <w:pPr>
        <w:pStyle w:val="affd"/>
      </w:pPr>
    </w:p>
    <w:p w14:paraId="5517F278" w14:textId="77777777" w:rsidR="00AB4E5F" w:rsidRPr="002239DB" w:rsidRDefault="00AB4E5F" w:rsidP="00AB4E5F">
      <w:pPr>
        <w:pStyle w:val="affd"/>
      </w:pPr>
      <w:r w:rsidRPr="002239DB">
        <w:t>text ends</w:t>
      </w:r>
    </w:p>
    <w:p w14:paraId="12BDCEDF" w14:textId="77777777" w:rsidR="00AB4E5F" w:rsidRPr="002239DB" w:rsidRDefault="00AB4E5F" w:rsidP="00AB4E5F">
      <w:pPr>
        <w:pStyle w:val="affd"/>
      </w:pPr>
    </w:p>
    <w:p w14:paraId="16B5FC5C" w14:textId="77777777" w:rsidR="00AB4E5F" w:rsidRPr="002239DB" w:rsidRDefault="00AB4E5F" w:rsidP="00AB4E5F">
      <w:pPr>
        <w:pStyle w:val="affd"/>
      </w:pPr>
      <w:r w:rsidRPr="002239DB">
        <w:t>end __start</w:t>
      </w:r>
    </w:p>
    <w:p w14:paraId="5E9F0380" w14:textId="4D6F3ABB" w:rsidR="00AB4E5F" w:rsidRDefault="00AB4E5F" w:rsidP="00AB4E5F">
      <w:pPr>
        <w:pStyle w:val="affd"/>
      </w:pPr>
    </w:p>
    <w:p w14:paraId="7D9EBABF" w14:textId="77777777" w:rsidR="00AB4E5F" w:rsidRDefault="00AB4E5F" w:rsidP="00AB4E5F">
      <w:pPr>
        <w:pStyle w:val="a1"/>
        <w:sectPr w:rsidR="00AB4E5F" w:rsidSect="00AB4E5F">
          <w:type w:val="continuous"/>
          <w:pgSz w:w="11906" w:h="16838" w:code="9"/>
          <w:pgMar w:top="851" w:right="1134" w:bottom="1701" w:left="1134" w:header="284" w:footer="284" w:gutter="0"/>
          <w:cols w:num="2" w:space="720"/>
          <w:titlePg/>
          <w:docGrid w:linePitch="381"/>
        </w:sectPr>
      </w:pPr>
    </w:p>
    <w:p w14:paraId="3B53B44C" w14:textId="3766CBA1" w:rsidR="00AB4E5F" w:rsidRPr="00AB4E5F" w:rsidRDefault="00AB4E5F" w:rsidP="00AB4E5F">
      <w:pPr>
        <w:pStyle w:val="a1"/>
      </w:pPr>
    </w:p>
    <w:p w14:paraId="5372E2D7" w14:textId="13DEEC30" w:rsidR="00F54DAE" w:rsidRDefault="008F47AF" w:rsidP="00AB4E5F">
      <w:pPr>
        <w:pStyle w:val="12"/>
        <w:numPr>
          <w:ilvl w:val="0"/>
          <w:numId w:val="0"/>
        </w:numPr>
        <w:ind w:left="709"/>
        <w:jc w:val="center"/>
      </w:pPr>
      <w:bookmarkStart w:id="47" w:name="_Toc39183137"/>
      <w:r>
        <w:lastRenderedPageBreak/>
        <w:t>СПИСОК ИСПОЛЬЗОВАННОЙ ЛИТЕРАТУРЫ</w:t>
      </w:r>
      <w:bookmarkEnd w:id="46"/>
      <w:bookmarkEnd w:id="47"/>
    </w:p>
    <w:p w14:paraId="79752233" w14:textId="77777777" w:rsidR="00F54DAE" w:rsidRDefault="00F54DAE" w:rsidP="00F54DAE">
      <w:pPr>
        <w:numPr>
          <w:ilvl w:val="0"/>
          <w:numId w:val="34"/>
        </w:numPr>
      </w:pPr>
      <w:r>
        <w:t>Е. Н. Ишакова. Разработка компиляторов: Методические указания к курсовой работе. — Ориенбург: ГОУ ОГУ, 2005</w:t>
      </w:r>
    </w:p>
    <w:p w14:paraId="1DAE0567" w14:textId="77777777" w:rsidR="00F54DAE" w:rsidRDefault="00F54DAE" w:rsidP="00F54DAE">
      <w:pPr>
        <w:numPr>
          <w:ilvl w:val="0"/>
          <w:numId w:val="34"/>
        </w:numPr>
      </w:pPr>
      <w:r>
        <w:t>А. Е. Пентус, М. Р. Пентус. Теория формальных языков: Учебное пособие — М.:ЦПИ, 2004</w:t>
      </w:r>
    </w:p>
    <w:p w14:paraId="3811F219" w14:textId="77777777" w:rsidR="00F54DAE" w:rsidRDefault="00F54DAE" w:rsidP="00F54DAE">
      <w:pPr>
        <w:numPr>
          <w:ilvl w:val="0"/>
          <w:numId w:val="34"/>
        </w:numPr>
      </w:pPr>
      <w:r>
        <w:t>А. Ю. Молчанов. Системное программное обеспечение. — СПб.: Питер, 2003</w:t>
      </w:r>
    </w:p>
    <w:p w14:paraId="23816CF8" w14:textId="77777777" w:rsidR="00F54DAE" w:rsidRDefault="00F54DAE" w:rsidP="00F54DAE">
      <w:pPr>
        <w:numPr>
          <w:ilvl w:val="0"/>
          <w:numId w:val="34"/>
        </w:numPr>
      </w:pPr>
      <w:r>
        <w:t>Альфред В. Ахо, Моника С. Лам, Рави Сети, Джеффри Д. Ульман. Компиляторы: принципы, технологии и инструментарий — 2 изд. — М.: Вильямс, 2008</w:t>
      </w:r>
    </w:p>
    <w:p w14:paraId="5CA36AFD" w14:textId="2E8A7D7C" w:rsidR="00AB4E5F" w:rsidRDefault="00F54DAE" w:rsidP="00F54DAE">
      <w:pPr>
        <w:numPr>
          <w:ilvl w:val="0"/>
          <w:numId w:val="34"/>
        </w:numPr>
        <w:spacing w:before="0" w:line="240" w:lineRule="auto"/>
        <w:jc w:val="left"/>
      </w:pPr>
      <w:r>
        <w:t>Вирт Н. Построение компиляторов. — М.: ДМК Пресс, 2010</w:t>
      </w:r>
    </w:p>
    <w:p w14:paraId="11FCBCD7" w14:textId="77777777" w:rsidR="00AB4E5F" w:rsidRDefault="00AB4E5F">
      <w:pPr>
        <w:spacing w:before="0" w:line="240" w:lineRule="auto"/>
        <w:jc w:val="left"/>
      </w:pPr>
      <w:r>
        <w:br w:type="page"/>
      </w:r>
    </w:p>
    <w:p w14:paraId="4F2A09EB" w14:textId="77777777" w:rsidR="00AB4E5F" w:rsidRPr="00DD3783" w:rsidRDefault="00AB4E5F" w:rsidP="00DD3783">
      <w:pPr>
        <w:pStyle w:val="12"/>
        <w:numPr>
          <w:ilvl w:val="0"/>
          <w:numId w:val="0"/>
        </w:numPr>
        <w:ind w:left="709"/>
        <w:jc w:val="center"/>
        <w:rPr>
          <w:rStyle w:val="affc"/>
          <w:b/>
          <w:bCs w:val="0"/>
        </w:rPr>
      </w:pPr>
      <w:bookmarkStart w:id="48" w:name="_Toc39183138"/>
      <w:r w:rsidRPr="00DD3783">
        <w:rPr>
          <w:rStyle w:val="affc"/>
          <w:b/>
          <w:bCs w:val="0"/>
        </w:rPr>
        <w:lastRenderedPageBreak/>
        <w:t>ПРИЛОЖЕНИЕ</w:t>
      </w:r>
      <w:bookmarkEnd w:id="48"/>
    </w:p>
    <w:p w14:paraId="1ACB62A7" w14:textId="77777777" w:rsidR="00AB4E5F" w:rsidRPr="00AB4E5F" w:rsidRDefault="00AB4E5F" w:rsidP="00AB4E5F">
      <w:pPr>
        <w:pStyle w:val="a1"/>
        <w:rPr>
          <w:noProof/>
        </w:rPr>
      </w:pPr>
      <w:r w:rsidRPr="00AB4E5F">
        <w:rPr>
          <w:noProof/>
        </w:rPr>
        <w:t>Текст программы на прилагаемом компакт-диске.</w:t>
      </w:r>
    </w:p>
    <w:p w14:paraId="533EE2AA" w14:textId="77777777" w:rsidR="0089722C" w:rsidRPr="00F54DAE" w:rsidRDefault="0089722C" w:rsidP="00AB4E5F">
      <w:pPr>
        <w:spacing w:before="0" w:line="240" w:lineRule="auto"/>
        <w:ind w:left="482"/>
        <w:jc w:val="left"/>
        <w:rPr>
          <w:noProof/>
          <w:szCs w:val="26"/>
        </w:rPr>
      </w:pPr>
    </w:p>
    <w:sectPr w:rsidR="0089722C" w:rsidRPr="00F54DAE" w:rsidSect="00AB4E5F">
      <w:type w:val="continuous"/>
      <w:pgSz w:w="11906" w:h="16838" w:code="9"/>
      <w:pgMar w:top="851" w:right="1134" w:bottom="1701" w:left="1134" w:header="284" w:footer="28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3B9EE3" w14:textId="77777777" w:rsidR="00C036A1" w:rsidRDefault="00C036A1">
      <w:r>
        <w:separator/>
      </w:r>
    </w:p>
    <w:p w14:paraId="064B2E81" w14:textId="77777777" w:rsidR="00C036A1" w:rsidRDefault="00C036A1"/>
  </w:endnote>
  <w:endnote w:type="continuationSeparator" w:id="0">
    <w:p w14:paraId="7A8265EE" w14:textId="77777777" w:rsidR="00C036A1" w:rsidRDefault="00C036A1">
      <w:r>
        <w:continuationSeparator/>
      </w:r>
    </w:p>
    <w:p w14:paraId="778D561E" w14:textId="77777777" w:rsidR="00C036A1" w:rsidRDefault="00C036A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erif">
    <w:altName w:val="Cambria"/>
    <w:charset w:val="CC"/>
    <w:family w:val="roman"/>
    <w:pitch w:val="variable"/>
    <w:sig w:usb0="A00002EF" w:usb1="5000204B" w:usb2="00000020" w:usb3="00000000" w:csb0="00000097" w:csb1="00000000"/>
  </w:font>
  <w:font w:name="StarSymbol">
    <w:altName w:val="MS Gothic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T Sans">
    <w:altName w:val="Calibri"/>
    <w:charset w:val="CC"/>
    <w:family w:val="swiss"/>
    <w:pitch w:val="variable"/>
    <w:sig w:usb0="A00002EF" w:usb1="5000204B" w:usb2="00000020" w:usb3="00000000" w:csb0="00000097" w:csb1="00000000"/>
  </w:font>
  <w:font w:name="PT Mono">
    <w:altName w:val="Calibri"/>
    <w:charset w:val="CC"/>
    <w:family w:val="modern"/>
    <w:pitch w:val="fixed"/>
    <w:sig w:usb0="A00002EF" w:usb1="500078EB" w:usb2="00000020" w:usb3="00000000" w:csb0="000000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  <w:embedRegular r:id="rId1" w:fontKey="{04C9FD07-E9FE-4B55-B956-6FCF4C8B81FD}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JetBrains Mono">
    <w:panose1 w:val="020B0509020102050004"/>
    <w:charset w:val="00"/>
    <w:family w:val="modern"/>
    <w:pitch w:val="fixed"/>
    <w:sig w:usb0="80000227" w:usb1="00001801" w:usb2="00000000" w:usb3="00000000" w:csb0="00000097" w:csb1="00000000"/>
    <w:embedRegular r:id="rId2" w:fontKey="{F9F5593B-F298-44AE-96B2-9D1F652A03D0}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6728722"/>
      <w:docPartObj>
        <w:docPartGallery w:val="Page Numbers (Bottom of Page)"/>
        <w:docPartUnique/>
      </w:docPartObj>
    </w:sdtPr>
    <w:sdtEndPr>
      <w:rPr>
        <w:szCs w:val="28"/>
      </w:rPr>
    </w:sdtEndPr>
    <w:sdtContent>
      <w:p w14:paraId="28C3B352" w14:textId="77777777" w:rsidR="00AB4E5F" w:rsidRPr="00F65B95" w:rsidRDefault="00AB4E5F">
        <w:pPr>
          <w:pStyle w:val="a9"/>
          <w:jc w:val="center"/>
          <w:rPr>
            <w:szCs w:val="28"/>
          </w:rPr>
        </w:pPr>
        <w:r w:rsidRPr="00F65B95">
          <w:rPr>
            <w:szCs w:val="28"/>
          </w:rPr>
          <w:fldChar w:fldCharType="begin"/>
        </w:r>
        <w:r w:rsidRPr="00F65B95">
          <w:rPr>
            <w:szCs w:val="28"/>
          </w:rPr>
          <w:instrText>PAGE   \* MERGEFORMAT</w:instrText>
        </w:r>
        <w:r w:rsidRPr="00F65B95">
          <w:rPr>
            <w:szCs w:val="28"/>
          </w:rPr>
          <w:fldChar w:fldCharType="separate"/>
        </w:r>
        <w:r w:rsidRPr="00F65B95">
          <w:rPr>
            <w:szCs w:val="28"/>
          </w:rPr>
          <w:t>2</w:t>
        </w:r>
        <w:r w:rsidRPr="00F65B95">
          <w:rPr>
            <w:szCs w:val="28"/>
          </w:rPr>
          <w:fldChar w:fldCharType="end"/>
        </w:r>
      </w:p>
    </w:sdtContent>
  </w:sdt>
  <w:p w14:paraId="76C312F3" w14:textId="77777777" w:rsidR="00AB4E5F" w:rsidRDefault="00AB4E5F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14050878"/>
      <w:docPartObj>
        <w:docPartGallery w:val="Page Numbers (Top of Page)"/>
        <w:docPartUnique/>
      </w:docPartObj>
    </w:sdtPr>
    <w:sdtEndPr/>
    <w:sdtContent>
      <w:p w14:paraId="3981C0AC" w14:textId="77777777" w:rsidR="00AB4E5F" w:rsidRPr="00212F4C" w:rsidRDefault="00AB4E5F" w:rsidP="00021A2E">
        <w:pPr>
          <w:pStyle w:val="-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09557B" w14:textId="77777777" w:rsidR="00AB4E5F" w:rsidRDefault="00AB4E5F"/>
  <w:p w14:paraId="551381FD" w14:textId="77777777" w:rsidR="00AB4E5F" w:rsidRDefault="00AB4E5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349C0B" w14:textId="77777777" w:rsidR="00C036A1" w:rsidRDefault="00C036A1">
      <w:r>
        <w:separator/>
      </w:r>
    </w:p>
    <w:p w14:paraId="36530BFE" w14:textId="77777777" w:rsidR="00C036A1" w:rsidRDefault="00C036A1"/>
  </w:footnote>
  <w:footnote w:type="continuationSeparator" w:id="0">
    <w:p w14:paraId="34432A5E" w14:textId="77777777" w:rsidR="00C036A1" w:rsidRDefault="00C036A1">
      <w:r>
        <w:continuationSeparator/>
      </w:r>
    </w:p>
    <w:p w14:paraId="0FBD209B" w14:textId="77777777" w:rsidR="00C036A1" w:rsidRDefault="00C036A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92CE4DC6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%1.%2)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1.%2.%3)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0000006"/>
    <w:multiLevelType w:val="singleLevel"/>
    <w:tmpl w:val="30E2D6AE"/>
    <w:name w:val="WW8Num6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</w:abstractNum>
  <w:abstractNum w:abstractNumId="2" w15:restartNumberingAfterBreak="0">
    <w:nsid w:val="00000019"/>
    <w:multiLevelType w:val="multilevel"/>
    <w:tmpl w:val="E4D2E5B6"/>
    <w:name w:val="WW8Num25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cs="StarSymbol"/>
        <w:sz w:val="24"/>
        <w:szCs w:val="18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 w:cs="StarSymbol"/>
        <w:position w:val="-8"/>
        <w:sz w:val="24"/>
        <w:szCs w:val="18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 w:cs="StarSymbol"/>
        <w:sz w:val="24"/>
        <w:szCs w:val="18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 w:cs="StarSymbol"/>
        <w:position w:val="-8"/>
        <w:sz w:val="24"/>
        <w:szCs w:val="18"/>
      </w:rPr>
    </w:lvl>
    <w:lvl w:ilvl="4">
      <w:start w:val="1"/>
      <w:numFmt w:val="bullet"/>
      <w:lvlText w:val=""/>
      <w:lvlJc w:val="left"/>
      <w:pPr>
        <w:tabs>
          <w:tab w:val="num" w:pos="2520"/>
        </w:tabs>
        <w:ind w:left="252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600"/>
        </w:tabs>
        <w:ind w:left="360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960"/>
        </w:tabs>
        <w:ind w:left="396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000001C"/>
    <w:multiLevelType w:val="multilevel"/>
    <w:tmpl w:val="793C4E16"/>
    <w:name w:val="WW8Num28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cs="StarSymbol"/>
        <w:sz w:val="24"/>
        <w:szCs w:val="18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 w:cs="StarSymbol"/>
        <w:position w:val="-8"/>
        <w:sz w:val="24"/>
        <w:szCs w:val="18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 w:cs="StarSymbol"/>
        <w:sz w:val="24"/>
        <w:szCs w:val="18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 w:cs="StarSymbol"/>
        <w:position w:val="-8"/>
        <w:sz w:val="24"/>
        <w:szCs w:val="18"/>
      </w:rPr>
    </w:lvl>
    <w:lvl w:ilvl="4">
      <w:start w:val="1"/>
      <w:numFmt w:val="bullet"/>
      <w:lvlText w:val=""/>
      <w:lvlJc w:val="left"/>
      <w:pPr>
        <w:tabs>
          <w:tab w:val="num" w:pos="3556"/>
        </w:tabs>
        <w:ind w:left="3556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3916"/>
        </w:tabs>
        <w:ind w:left="3916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4276"/>
        </w:tabs>
        <w:ind w:left="4276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4636"/>
        </w:tabs>
        <w:ind w:left="4636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4996"/>
        </w:tabs>
        <w:ind w:left="4996" w:hanging="360"/>
      </w:pPr>
      <w:rPr>
        <w:rFonts w:ascii="StarSymbol" w:hAnsi="StarSymbol" w:cs="StarSymbol"/>
        <w:sz w:val="18"/>
        <w:szCs w:val="18"/>
      </w:rPr>
    </w:lvl>
  </w:abstractNum>
  <w:abstractNum w:abstractNumId="4" w15:restartNumberingAfterBreak="0">
    <w:nsid w:val="022E5BB5"/>
    <w:multiLevelType w:val="multilevel"/>
    <w:tmpl w:val="782475D6"/>
    <w:styleLink w:val="1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  <w:lvl w:ilvl="1">
      <w:start w:val="1"/>
      <w:numFmt w:val="lowerLetter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701"/>
        </w:tabs>
        <w:ind w:left="1701" w:hanging="709"/>
      </w:pPr>
      <w:rPr>
        <w:rFonts w:ascii="PT Serif" w:hAnsi="PT Serif" w:hint="default"/>
        <w:sz w:val="24"/>
      </w:rPr>
    </w:lvl>
    <w:lvl w:ilvl="3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PT Serif" w:hAnsi="PT Serif" w:hint="default"/>
        <w:sz w:val="24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5" w15:restartNumberingAfterBreak="0">
    <w:nsid w:val="02EB2671"/>
    <w:multiLevelType w:val="multilevel"/>
    <w:tmpl w:val="6CF45B1A"/>
    <w:styleLink w:val="a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 w:hint="default"/>
        <w:position w:val="-8"/>
        <w:sz w:val="24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 w:hint="default"/>
        <w:sz w:val="24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 w:hint="default"/>
        <w:position w:val="-8"/>
        <w:sz w:val="24"/>
      </w:rPr>
    </w:lvl>
    <w:lvl w:ilvl="4">
      <w:numFmt w:val="bullet"/>
      <w:lvlText w:val="-"/>
      <w:lvlJc w:val="left"/>
      <w:pPr>
        <w:tabs>
          <w:tab w:val="num" w:pos="1845"/>
        </w:tabs>
        <w:ind w:left="1845" w:firstLine="0"/>
      </w:pPr>
      <w:rPr>
        <w:rFonts w:ascii="PT Serif" w:hAnsi="PT Serif" w:hint="default"/>
      </w:rPr>
    </w:lvl>
    <w:lvl w:ilvl="5">
      <w:numFmt w:val="bullet"/>
      <w:lvlText w:val="•"/>
      <w:lvlJc w:val="left"/>
      <w:pPr>
        <w:tabs>
          <w:tab w:val="num" w:pos="2129"/>
        </w:tabs>
        <w:ind w:left="2129" w:firstLine="0"/>
      </w:pPr>
      <w:rPr>
        <w:rFonts w:hint="default"/>
      </w:rPr>
    </w:lvl>
    <w:lvl w:ilvl="6">
      <w:numFmt w:val="bullet"/>
      <w:lvlText w:val="-"/>
      <w:lvlJc w:val="left"/>
      <w:pPr>
        <w:tabs>
          <w:tab w:val="num" w:pos="2413"/>
        </w:tabs>
        <w:ind w:left="2413" w:firstLine="0"/>
      </w:pPr>
      <w:rPr>
        <w:rFonts w:ascii="PT Serif" w:hAnsi="PT Serif" w:hint="default"/>
      </w:rPr>
    </w:lvl>
    <w:lvl w:ilvl="7">
      <w:numFmt w:val="bullet"/>
      <w:lvlText w:val="•"/>
      <w:lvlJc w:val="left"/>
      <w:pPr>
        <w:tabs>
          <w:tab w:val="num" w:pos="2697"/>
        </w:tabs>
        <w:ind w:left="2697" w:firstLine="0"/>
      </w:pPr>
      <w:rPr>
        <w:rFonts w:hint="default"/>
      </w:rPr>
    </w:lvl>
    <w:lvl w:ilvl="8">
      <w:numFmt w:val="bullet"/>
      <w:lvlText w:val="-"/>
      <w:lvlJc w:val="left"/>
      <w:pPr>
        <w:tabs>
          <w:tab w:val="num" w:pos="2981"/>
        </w:tabs>
        <w:ind w:left="2981" w:firstLine="0"/>
      </w:pPr>
      <w:rPr>
        <w:rFonts w:ascii="PT Serif" w:hAnsi="PT Serif" w:hint="default"/>
      </w:rPr>
    </w:lvl>
  </w:abstractNum>
  <w:abstractNum w:abstractNumId="6" w15:restartNumberingAfterBreak="0">
    <w:nsid w:val="126D18AB"/>
    <w:multiLevelType w:val="multilevel"/>
    <w:tmpl w:val="ABB4CAB2"/>
    <w:name w:val="маркер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cs="Times New Roman" w:hint="default"/>
        <w:sz w:val="24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 w:hint="default"/>
        <w:position w:val="-8"/>
        <w:sz w:val="24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 w:cs="Times New Roman" w:hint="default"/>
        <w:sz w:val="24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 w:hint="default"/>
        <w:position w:val="-8"/>
        <w:sz w:val="24"/>
      </w:rPr>
    </w:lvl>
    <w:lvl w:ilvl="4">
      <w:numFmt w:val="bullet"/>
      <w:lvlText w:val="-"/>
      <w:lvlJc w:val="left"/>
      <w:pPr>
        <w:tabs>
          <w:tab w:val="num" w:pos="2880"/>
        </w:tabs>
        <w:ind w:left="3589" w:hanging="709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tabs>
          <w:tab w:val="num" w:pos="3600"/>
        </w:tabs>
        <w:ind w:left="4309" w:hanging="709"/>
      </w:pPr>
      <w:rPr>
        <w:rFonts w:hint="default"/>
      </w:rPr>
    </w:lvl>
    <w:lvl w:ilvl="6">
      <w:numFmt w:val="bullet"/>
      <w:lvlText w:val="-"/>
      <w:lvlJc w:val="left"/>
      <w:pPr>
        <w:tabs>
          <w:tab w:val="num" w:pos="4320"/>
        </w:tabs>
        <w:ind w:left="5029" w:hanging="709"/>
      </w:pPr>
      <w:rPr>
        <w:rFonts w:ascii="Times New Roman" w:hAnsi="Times New Roman" w:cs="Times New Roman" w:hint="default"/>
      </w:rPr>
    </w:lvl>
    <w:lvl w:ilvl="7">
      <w:numFmt w:val="decimal"/>
      <w:lvlText w:val=""/>
      <w:lvlJc w:val="left"/>
      <w:pPr>
        <w:tabs>
          <w:tab w:val="num" w:pos="5040"/>
        </w:tabs>
        <w:ind w:left="5749" w:hanging="709"/>
      </w:pPr>
      <w:rPr>
        <w:rFonts w:hint="default"/>
      </w:rPr>
    </w:lvl>
    <w:lvl w:ilvl="8">
      <w:numFmt w:val="decimal"/>
      <w:lvlText w:val=""/>
      <w:lvlJc w:val="left"/>
      <w:pPr>
        <w:tabs>
          <w:tab w:val="num" w:pos="5760"/>
        </w:tabs>
        <w:ind w:left="6469" w:hanging="709"/>
      </w:pPr>
      <w:rPr>
        <w:rFonts w:hint="default"/>
      </w:rPr>
    </w:lvl>
  </w:abstractNum>
  <w:abstractNum w:abstractNumId="7" w15:restartNumberingAfterBreak="0">
    <w:nsid w:val="16DC3DF2"/>
    <w:multiLevelType w:val="multilevel"/>
    <w:tmpl w:val="935E14CA"/>
    <w:styleLink w:val="10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decimal"/>
      <w:lvlText w:val="%3)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C1AE401"/>
    <w:multiLevelType w:val="multilevel"/>
    <w:tmpl w:val="38AEE750"/>
    <w:lvl w:ilvl="0">
      <w:start w:val="1"/>
      <w:numFmt w:val="bullet"/>
      <w:lvlRestart w:val="0"/>
      <w:lvlText w:val=" 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 "/>
      <w:lvlJc w:val="left"/>
      <w:pPr>
        <w:tabs>
          <w:tab w:val="num" w:pos="992"/>
        </w:tabs>
        <w:ind w:left="992" w:hanging="567"/>
      </w:pPr>
      <w:rPr>
        <w:rFonts w:ascii="PT Serif" w:hAnsi="PT Serif"/>
        <w:position w:val="-8"/>
        <w:sz w:val="24"/>
      </w:rPr>
    </w:lvl>
    <w:lvl w:ilvl="2">
      <w:start w:val="1"/>
      <w:numFmt w:val="bullet"/>
      <w:lvlText w:val=" 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 "/>
      <w:lvlJc w:val="left"/>
      <w:pPr>
        <w:tabs>
          <w:tab w:val="num" w:pos="1984"/>
        </w:tabs>
        <w:ind w:left="1984" w:hanging="283"/>
      </w:pPr>
      <w:rPr>
        <w:rFonts w:ascii="PT Serif" w:hAnsi="PT Serif"/>
        <w:position w:val="-8"/>
        <w:sz w:val="24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" w15:restartNumberingAfterBreak="0">
    <w:nsid w:val="31AF37E6"/>
    <w:multiLevelType w:val="multilevel"/>
    <w:tmpl w:val="EA1EFEB2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Times New Roman" w:hAnsi="Times New Roman" w:cs="Times New Roman" w:hint="default"/>
        <w:sz w:val="28"/>
        <w:szCs w:val="32"/>
      </w:rPr>
    </w:lvl>
    <w:lvl w:ilvl="1" w:tentative="1">
      <w:start w:val="1"/>
      <w:numFmt w:val="lowerLetter"/>
      <w:lvlText w:val="%2."/>
      <w:lvlJc w:val="left"/>
      <w:pPr>
        <w:ind w:left="975" w:hanging="360"/>
      </w:pPr>
    </w:lvl>
    <w:lvl w:ilvl="2" w:tentative="1">
      <w:start w:val="1"/>
      <w:numFmt w:val="decimal"/>
      <w:lvlText w:val="%3)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 w:tentative="1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 w:tentative="1">
      <w:start w:val="1"/>
      <w:numFmt w:val="lowerLetter"/>
      <w:lvlText w:val="%5."/>
      <w:lvlJc w:val="left"/>
      <w:pPr>
        <w:ind w:left="3135" w:hanging="360"/>
      </w:pPr>
    </w:lvl>
    <w:lvl w:ilvl="5" w:tentative="1">
      <w:start w:val="1"/>
      <w:numFmt w:val="lowerRoman"/>
      <w:lvlText w:val="%6."/>
      <w:lvlJc w:val="right"/>
      <w:pPr>
        <w:ind w:left="3855" w:hanging="180"/>
      </w:pPr>
    </w:lvl>
    <w:lvl w:ilvl="6" w:tentative="1">
      <w:start w:val="1"/>
      <w:numFmt w:val="decimal"/>
      <w:lvlText w:val="%7."/>
      <w:lvlJc w:val="left"/>
      <w:pPr>
        <w:ind w:left="4575" w:hanging="360"/>
      </w:pPr>
    </w:lvl>
    <w:lvl w:ilvl="7" w:tentative="1">
      <w:start w:val="1"/>
      <w:numFmt w:val="lowerLetter"/>
      <w:lvlText w:val="%8."/>
      <w:lvlJc w:val="left"/>
      <w:pPr>
        <w:ind w:left="5295" w:hanging="360"/>
      </w:pPr>
    </w:lvl>
    <w:lvl w:ilvl="8" w:tentative="1">
      <w:start w:val="1"/>
      <w:numFmt w:val="lowerRoman"/>
      <w:lvlText w:val="%9."/>
      <w:lvlJc w:val="right"/>
      <w:pPr>
        <w:ind w:left="6015" w:hanging="180"/>
      </w:pPr>
    </w:lvl>
  </w:abstractNum>
  <w:abstractNum w:abstractNumId="10" w15:restartNumberingAfterBreak="0">
    <w:nsid w:val="6C2F0ABB"/>
    <w:multiLevelType w:val="multilevel"/>
    <w:tmpl w:val="5C48CCA6"/>
    <w:styleLink w:val="11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  <w:lvl w:ilvl="1">
      <w:start w:val="1"/>
      <w:numFmt w:val="lowerLetter"/>
      <w:lvlText w:val="%1.%2)"/>
      <w:lvlJc w:val="left"/>
      <w:pPr>
        <w:tabs>
          <w:tab w:val="num" w:pos="720"/>
        </w:tabs>
        <w:ind w:left="1200" w:hanging="480"/>
      </w:pPr>
      <w:rPr>
        <w:rFonts w:hint="default"/>
      </w:rPr>
    </w:lvl>
    <w:lvl w:ilvl="2">
      <w:start w:val="1"/>
      <w:numFmt w:val="bullet"/>
      <w:lvlText w:val=" "/>
      <w:lvlJc w:val="left"/>
      <w:pPr>
        <w:tabs>
          <w:tab w:val="num" w:pos="1701"/>
        </w:tabs>
        <w:ind w:left="1701" w:hanging="709"/>
      </w:pPr>
      <w:rPr>
        <w:rFonts w:ascii="PT Serif" w:hAnsi="PT Serif" w:hint="default"/>
        <w:sz w:val="24"/>
      </w:rPr>
    </w:lvl>
    <w:lvl w:ilvl="3">
      <w:start w:val="1"/>
      <w:numFmt w:val="bullet"/>
      <w:lvlText w:val=" "/>
      <w:lvlJc w:val="left"/>
      <w:pPr>
        <w:tabs>
          <w:tab w:val="num" w:pos="1984"/>
        </w:tabs>
        <w:ind w:left="1984" w:hanging="283"/>
      </w:pPr>
      <w:rPr>
        <w:rFonts w:ascii="PT Serif" w:hAnsi="PT Serif" w:hint="default"/>
        <w:position w:val="-8"/>
        <w:sz w:val="24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799221F3"/>
    <w:multiLevelType w:val="multilevel"/>
    <w:tmpl w:val="89A86DD8"/>
    <w:lvl w:ilvl="0">
      <w:start w:val="1"/>
      <w:numFmt w:val="decimal"/>
      <w:pStyle w:val="12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i w:val="0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i w:val="0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i w:val="0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1"/>
  </w:num>
  <w:num w:numId="2">
    <w:abstractNumId w:val="10"/>
  </w:num>
  <w:num w:numId="3">
    <w:abstractNumId w:val="7"/>
  </w:num>
  <w:num w:numId="4">
    <w:abstractNumId w:val="4"/>
  </w:num>
  <w:num w:numId="5">
    <w:abstractNumId w:val="5"/>
  </w:num>
  <w:num w:numId="6">
    <w:abstractNumId w:val="9"/>
  </w:num>
  <w:num w:numId="7">
    <w:abstractNumId w:val="8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TrueTypeFonts/>
  <w:saveSubsetFonts/>
  <w:attachedTemplate r:id="rId1"/>
  <w:stylePaneFormatFilter w:val="1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658"/>
    <w:rsid w:val="00000AFE"/>
    <w:rsid w:val="00001DF8"/>
    <w:rsid w:val="00004248"/>
    <w:rsid w:val="00004359"/>
    <w:rsid w:val="0000453B"/>
    <w:rsid w:val="00015692"/>
    <w:rsid w:val="0001752B"/>
    <w:rsid w:val="000176F3"/>
    <w:rsid w:val="00020A7E"/>
    <w:rsid w:val="00021A2E"/>
    <w:rsid w:val="00021BA9"/>
    <w:rsid w:val="000242B9"/>
    <w:rsid w:val="0002528F"/>
    <w:rsid w:val="000268A4"/>
    <w:rsid w:val="00027389"/>
    <w:rsid w:val="00027DF7"/>
    <w:rsid w:val="00030D76"/>
    <w:rsid w:val="0003212D"/>
    <w:rsid w:val="0003529C"/>
    <w:rsid w:val="00041A87"/>
    <w:rsid w:val="00046D2E"/>
    <w:rsid w:val="00046F15"/>
    <w:rsid w:val="00047654"/>
    <w:rsid w:val="00055F4E"/>
    <w:rsid w:val="00057C3A"/>
    <w:rsid w:val="00062618"/>
    <w:rsid w:val="00067994"/>
    <w:rsid w:val="00067AC1"/>
    <w:rsid w:val="00080DB6"/>
    <w:rsid w:val="000816DD"/>
    <w:rsid w:val="00081EE5"/>
    <w:rsid w:val="00083129"/>
    <w:rsid w:val="00087CDE"/>
    <w:rsid w:val="000A22CC"/>
    <w:rsid w:val="000A43BC"/>
    <w:rsid w:val="000A6CC4"/>
    <w:rsid w:val="000B01C1"/>
    <w:rsid w:val="000B4826"/>
    <w:rsid w:val="000B7CA3"/>
    <w:rsid w:val="000C394B"/>
    <w:rsid w:val="000D2362"/>
    <w:rsid w:val="000D245F"/>
    <w:rsid w:val="000D6B78"/>
    <w:rsid w:val="000E102D"/>
    <w:rsid w:val="000E22A5"/>
    <w:rsid w:val="000F05ED"/>
    <w:rsid w:val="000F5E5F"/>
    <w:rsid w:val="000F721A"/>
    <w:rsid w:val="001016F0"/>
    <w:rsid w:val="00103832"/>
    <w:rsid w:val="00105BC6"/>
    <w:rsid w:val="00107FFA"/>
    <w:rsid w:val="001140A4"/>
    <w:rsid w:val="001164F8"/>
    <w:rsid w:val="00117440"/>
    <w:rsid w:val="00117529"/>
    <w:rsid w:val="00121CA6"/>
    <w:rsid w:val="00126884"/>
    <w:rsid w:val="0013679E"/>
    <w:rsid w:val="001400AC"/>
    <w:rsid w:val="00145BD7"/>
    <w:rsid w:val="00146041"/>
    <w:rsid w:val="00146574"/>
    <w:rsid w:val="00151FBE"/>
    <w:rsid w:val="0015478D"/>
    <w:rsid w:val="00154E0B"/>
    <w:rsid w:val="001553C4"/>
    <w:rsid w:val="00156102"/>
    <w:rsid w:val="00156E3F"/>
    <w:rsid w:val="00160CA5"/>
    <w:rsid w:val="001653DD"/>
    <w:rsid w:val="0017117E"/>
    <w:rsid w:val="0017132D"/>
    <w:rsid w:val="00172631"/>
    <w:rsid w:val="00172BD5"/>
    <w:rsid w:val="00174271"/>
    <w:rsid w:val="00176243"/>
    <w:rsid w:val="00182128"/>
    <w:rsid w:val="001834D2"/>
    <w:rsid w:val="00184184"/>
    <w:rsid w:val="00191CD4"/>
    <w:rsid w:val="00196356"/>
    <w:rsid w:val="001968AC"/>
    <w:rsid w:val="001A12E1"/>
    <w:rsid w:val="001A4757"/>
    <w:rsid w:val="001B17C3"/>
    <w:rsid w:val="001B2937"/>
    <w:rsid w:val="001B2B71"/>
    <w:rsid w:val="001B345B"/>
    <w:rsid w:val="001B4098"/>
    <w:rsid w:val="001B433E"/>
    <w:rsid w:val="001B55D1"/>
    <w:rsid w:val="001C4FCE"/>
    <w:rsid w:val="001C53B7"/>
    <w:rsid w:val="001C5FD1"/>
    <w:rsid w:val="001D077C"/>
    <w:rsid w:val="001E44B1"/>
    <w:rsid w:val="001E4C62"/>
    <w:rsid w:val="001E7369"/>
    <w:rsid w:val="001F2587"/>
    <w:rsid w:val="001F31DB"/>
    <w:rsid w:val="001F4390"/>
    <w:rsid w:val="001F5996"/>
    <w:rsid w:val="001F68CA"/>
    <w:rsid w:val="001F73AB"/>
    <w:rsid w:val="00200C80"/>
    <w:rsid w:val="002021DA"/>
    <w:rsid w:val="002046D6"/>
    <w:rsid w:val="002051FB"/>
    <w:rsid w:val="00207EF8"/>
    <w:rsid w:val="00212F4C"/>
    <w:rsid w:val="00220885"/>
    <w:rsid w:val="00220FB0"/>
    <w:rsid w:val="002262F8"/>
    <w:rsid w:val="00226E09"/>
    <w:rsid w:val="00231367"/>
    <w:rsid w:val="002321BF"/>
    <w:rsid w:val="0023395F"/>
    <w:rsid w:val="00233BF4"/>
    <w:rsid w:val="002355FF"/>
    <w:rsid w:val="00235916"/>
    <w:rsid w:val="0023678B"/>
    <w:rsid w:val="00237F87"/>
    <w:rsid w:val="00240511"/>
    <w:rsid w:val="00241110"/>
    <w:rsid w:val="00242378"/>
    <w:rsid w:val="00252CB8"/>
    <w:rsid w:val="00255CDD"/>
    <w:rsid w:val="00256DD0"/>
    <w:rsid w:val="002578C0"/>
    <w:rsid w:val="0026070D"/>
    <w:rsid w:val="0026256D"/>
    <w:rsid w:val="00263176"/>
    <w:rsid w:val="00267695"/>
    <w:rsid w:val="00271AB7"/>
    <w:rsid w:val="00273E22"/>
    <w:rsid w:val="002741F8"/>
    <w:rsid w:val="0027508B"/>
    <w:rsid w:val="00284106"/>
    <w:rsid w:val="00293F4E"/>
    <w:rsid w:val="00296C5B"/>
    <w:rsid w:val="002A05F3"/>
    <w:rsid w:val="002A190E"/>
    <w:rsid w:val="002A3D2B"/>
    <w:rsid w:val="002B18A3"/>
    <w:rsid w:val="002B3CC8"/>
    <w:rsid w:val="002B5CA6"/>
    <w:rsid w:val="002B6D3A"/>
    <w:rsid w:val="002B7C3A"/>
    <w:rsid w:val="002C1E4F"/>
    <w:rsid w:val="002C2113"/>
    <w:rsid w:val="002C6FF2"/>
    <w:rsid w:val="002C74D9"/>
    <w:rsid w:val="002D036C"/>
    <w:rsid w:val="002E619A"/>
    <w:rsid w:val="002F3799"/>
    <w:rsid w:val="002F4C67"/>
    <w:rsid w:val="002F5466"/>
    <w:rsid w:val="002F6115"/>
    <w:rsid w:val="002F7C81"/>
    <w:rsid w:val="003020C9"/>
    <w:rsid w:val="0030229D"/>
    <w:rsid w:val="00305663"/>
    <w:rsid w:val="003073C9"/>
    <w:rsid w:val="0030775A"/>
    <w:rsid w:val="00311203"/>
    <w:rsid w:val="0031265D"/>
    <w:rsid w:val="00313643"/>
    <w:rsid w:val="00313972"/>
    <w:rsid w:val="00320A3B"/>
    <w:rsid w:val="003235E2"/>
    <w:rsid w:val="003243BE"/>
    <w:rsid w:val="003309B4"/>
    <w:rsid w:val="00331195"/>
    <w:rsid w:val="00332EBA"/>
    <w:rsid w:val="00334200"/>
    <w:rsid w:val="00340A56"/>
    <w:rsid w:val="00340E69"/>
    <w:rsid w:val="00341F72"/>
    <w:rsid w:val="003421EC"/>
    <w:rsid w:val="0034552C"/>
    <w:rsid w:val="003471EB"/>
    <w:rsid w:val="003531DC"/>
    <w:rsid w:val="003572F1"/>
    <w:rsid w:val="003660B4"/>
    <w:rsid w:val="0037748A"/>
    <w:rsid w:val="00385D2F"/>
    <w:rsid w:val="00387877"/>
    <w:rsid w:val="00394650"/>
    <w:rsid w:val="003960A4"/>
    <w:rsid w:val="00397646"/>
    <w:rsid w:val="003A033A"/>
    <w:rsid w:val="003A13B7"/>
    <w:rsid w:val="003A1631"/>
    <w:rsid w:val="003A201A"/>
    <w:rsid w:val="003A435A"/>
    <w:rsid w:val="003A5109"/>
    <w:rsid w:val="003A6AC6"/>
    <w:rsid w:val="003B2704"/>
    <w:rsid w:val="003B2A37"/>
    <w:rsid w:val="003B75A6"/>
    <w:rsid w:val="003C0B0F"/>
    <w:rsid w:val="003C0FE5"/>
    <w:rsid w:val="003C10F7"/>
    <w:rsid w:val="003C2795"/>
    <w:rsid w:val="003C37B6"/>
    <w:rsid w:val="003C47CF"/>
    <w:rsid w:val="003D34CA"/>
    <w:rsid w:val="003D367E"/>
    <w:rsid w:val="003D4C8D"/>
    <w:rsid w:val="003D7B9C"/>
    <w:rsid w:val="003E3B55"/>
    <w:rsid w:val="003F7702"/>
    <w:rsid w:val="00400EAD"/>
    <w:rsid w:val="00405D66"/>
    <w:rsid w:val="004062C7"/>
    <w:rsid w:val="004111E6"/>
    <w:rsid w:val="00412B02"/>
    <w:rsid w:val="00416826"/>
    <w:rsid w:val="00416ECF"/>
    <w:rsid w:val="00431851"/>
    <w:rsid w:val="004318F8"/>
    <w:rsid w:val="0043513D"/>
    <w:rsid w:val="0043520E"/>
    <w:rsid w:val="004355E5"/>
    <w:rsid w:val="00435CBE"/>
    <w:rsid w:val="00436CEF"/>
    <w:rsid w:val="00444353"/>
    <w:rsid w:val="00444B2C"/>
    <w:rsid w:val="00444E10"/>
    <w:rsid w:val="00451667"/>
    <w:rsid w:val="0045180B"/>
    <w:rsid w:val="004538D6"/>
    <w:rsid w:val="004550BE"/>
    <w:rsid w:val="00455CDA"/>
    <w:rsid w:val="00460B77"/>
    <w:rsid w:val="00461473"/>
    <w:rsid w:val="0046382F"/>
    <w:rsid w:val="00465ABD"/>
    <w:rsid w:val="00467E28"/>
    <w:rsid w:val="00471166"/>
    <w:rsid w:val="00473C0A"/>
    <w:rsid w:val="00474E5B"/>
    <w:rsid w:val="004778EE"/>
    <w:rsid w:val="00480141"/>
    <w:rsid w:val="00480DFA"/>
    <w:rsid w:val="0048267C"/>
    <w:rsid w:val="00483EBB"/>
    <w:rsid w:val="004868AF"/>
    <w:rsid w:val="004873CA"/>
    <w:rsid w:val="00490355"/>
    <w:rsid w:val="00492047"/>
    <w:rsid w:val="004929FA"/>
    <w:rsid w:val="00492AD7"/>
    <w:rsid w:val="0049434B"/>
    <w:rsid w:val="00496435"/>
    <w:rsid w:val="004972AA"/>
    <w:rsid w:val="004A2330"/>
    <w:rsid w:val="004A4C04"/>
    <w:rsid w:val="004B0554"/>
    <w:rsid w:val="004B50B8"/>
    <w:rsid w:val="004C046F"/>
    <w:rsid w:val="004C0480"/>
    <w:rsid w:val="004C2DD7"/>
    <w:rsid w:val="004C46FF"/>
    <w:rsid w:val="004D0694"/>
    <w:rsid w:val="004D2FB9"/>
    <w:rsid w:val="004D546A"/>
    <w:rsid w:val="004D57A9"/>
    <w:rsid w:val="004E2510"/>
    <w:rsid w:val="004E3332"/>
    <w:rsid w:val="004E33A1"/>
    <w:rsid w:val="004E7FA2"/>
    <w:rsid w:val="004F381D"/>
    <w:rsid w:val="0050217B"/>
    <w:rsid w:val="00502696"/>
    <w:rsid w:val="00503B35"/>
    <w:rsid w:val="00503D2A"/>
    <w:rsid w:val="00503D83"/>
    <w:rsid w:val="00507BD5"/>
    <w:rsid w:val="005165B7"/>
    <w:rsid w:val="005218D9"/>
    <w:rsid w:val="00532E2C"/>
    <w:rsid w:val="005349D3"/>
    <w:rsid w:val="00541EE2"/>
    <w:rsid w:val="00546E61"/>
    <w:rsid w:val="0054709A"/>
    <w:rsid w:val="00550A5E"/>
    <w:rsid w:val="005518E6"/>
    <w:rsid w:val="005519FB"/>
    <w:rsid w:val="00552C6E"/>
    <w:rsid w:val="00554A9E"/>
    <w:rsid w:val="005555A5"/>
    <w:rsid w:val="00563EDD"/>
    <w:rsid w:val="00567B64"/>
    <w:rsid w:val="0057123A"/>
    <w:rsid w:val="005848D8"/>
    <w:rsid w:val="00592E51"/>
    <w:rsid w:val="00592EF8"/>
    <w:rsid w:val="00596DB2"/>
    <w:rsid w:val="00597BA4"/>
    <w:rsid w:val="005A0AF0"/>
    <w:rsid w:val="005A4D3D"/>
    <w:rsid w:val="005A5848"/>
    <w:rsid w:val="005A6A47"/>
    <w:rsid w:val="005B0935"/>
    <w:rsid w:val="005B1C35"/>
    <w:rsid w:val="005B59B4"/>
    <w:rsid w:val="005B760F"/>
    <w:rsid w:val="005C2D0B"/>
    <w:rsid w:val="005C5CAE"/>
    <w:rsid w:val="005C73C3"/>
    <w:rsid w:val="005C7EE6"/>
    <w:rsid w:val="005E1200"/>
    <w:rsid w:val="005E18EA"/>
    <w:rsid w:val="005E3136"/>
    <w:rsid w:val="005E3DF1"/>
    <w:rsid w:val="005E4E1F"/>
    <w:rsid w:val="005E721F"/>
    <w:rsid w:val="005F2444"/>
    <w:rsid w:val="005F3EB5"/>
    <w:rsid w:val="005F544E"/>
    <w:rsid w:val="005F5987"/>
    <w:rsid w:val="005F5C6C"/>
    <w:rsid w:val="005F6B1B"/>
    <w:rsid w:val="005F6FB4"/>
    <w:rsid w:val="00601B1C"/>
    <w:rsid w:val="00602325"/>
    <w:rsid w:val="00603253"/>
    <w:rsid w:val="006043ED"/>
    <w:rsid w:val="006102CC"/>
    <w:rsid w:val="006117E3"/>
    <w:rsid w:val="0061285D"/>
    <w:rsid w:val="00612BB1"/>
    <w:rsid w:val="00615166"/>
    <w:rsid w:val="00615741"/>
    <w:rsid w:val="00622F46"/>
    <w:rsid w:val="00623211"/>
    <w:rsid w:val="00624E75"/>
    <w:rsid w:val="00627488"/>
    <w:rsid w:val="0063152E"/>
    <w:rsid w:val="00631904"/>
    <w:rsid w:val="00632031"/>
    <w:rsid w:val="00633C6F"/>
    <w:rsid w:val="0063544A"/>
    <w:rsid w:val="00635BF8"/>
    <w:rsid w:val="00636DBA"/>
    <w:rsid w:val="00637919"/>
    <w:rsid w:val="00637EEF"/>
    <w:rsid w:val="0064015A"/>
    <w:rsid w:val="00643132"/>
    <w:rsid w:val="0064587A"/>
    <w:rsid w:val="006507E1"/>
    <w:rsid w:val="00651F8B"/>
    <w:rsid w:val="006528FD"/>
    <w:rsid w:val="00657E8A"/>
    <w:rsid w:val="006622CF"/>
    <w:rsid w:val="006654AC"/>
    <w:rsid w:val="00666ABC"/>
    <w:rsid w:val="00667192"/>
    <w:rsid w:val="0067025E"/>
    <w:rsid w:val="00670693"/>
    <w:rsid w:val="00672C68"/>
    <w:rsid w:val="00677087"/>
    <w:rsid w:val="0067723C"/>
    <w:rsid w:val="0068237E"/>
    <w:rsid w:val="00683234"/>
    <w:rsid w:val="00686ED6"/>
    <w:rsid w:val="00696A9B"/>
    <w:rsid w:val="006A1371"/>
    <w:rsid w:val="006A2561"/>
    <w:rsid w:val="006B2C51"/>
    <w:rsid w:val="006C367F"/>
    <w:rsid w:val="006C480A"/>
    <w:rsid w:val="006D09DF"/>
    <w:rsid w:val="006D4330"/>
    <w:rsid w:val="006D4564"/>
    <w:rsid w:val="006D6833"/>
    <w:rsid w:val="006D6865"/>
    <w:rsid w:val="006E23D9"/>
    <w:rsid w:val="006E3029"/>
    <w:rsid w:val="006E4068"/>
    <w:rsid w:val="006E4174"/>
    <w:rsid w:val="006F0844"/>
    <w:rsid w:val="006F12D8"/>
    <w:rsid w:val="006F2DBD"/>
    <w:rsid w:val="006F3B3C"/>
    <w:rsid w:val="006F55B7"/>
    <w:rsid w:val="006F6138"/>
    <w:rsid w:val="006F6489"/>
    <w:rsid w:val="007014D7"/>
    <w:rsid w:val="00703E10"/>
    <w:rsid w:val="00706328"/>
    <w:rsid w:val="007113FA"/>
    <w:rsid w:val="00712E93"/>
    <w:rsid w:val="00715837"/>
    <w:rsid w:val="00716902"/>
    <w:rsid w:val="00716CC4"/>
    <w:rsid w:val="0072027C"/>
    <w:rsid w:val="00721718"/>
    <w:rsid w:val="0072665F"/>
    <w:rsid w:val="0072783E"/>
    <w:rsid w:val="00727D7E"/>
    <w:rsid w:val="00730DFA"/>
    <w:rsid w:val="00734AF4"/>
    <w:rsid w:val="007360B6"/>
    <w:rsid w:val="00740AF9"/>
    <w:rsid w:val="007413E3"/>
    <w:rsid w:val="007421D9"/>
    <w:rsid w:val="00746971"/>
    <w:rsid w:val="007507FF"/>
    <w:rsid w:val="00751F6C"/>
    <w:rsid w:val="007526CB"/>
    <w:rsid w:val="007546BD"/>
    <w:rsid w:val="00754FA7"/>
    <w:rsid w:val="007601B1"/>
    <w:rsid w:val="007617A7"/>
    <w:rsid w:val="00761E4A"/>
    <w:rsid w:val="007626F2"/>
    <w:rsid w:val="00765584"/>
    <w:rsid w:val="00771C7D"/>
    <w:rsid w:val="007730C6"/>
    <w:rsid w:val="00774639"/>
    <w:rsid w:val="0078023A"/>
    <w:rsid w:val="00786FBB"/>
    <w:rsid w:val="00787D9B"/>
    <w:rsid w:val="00794D06"/>
    <w:rsid w:val="007A09D1"/>
    <w:rsid w:val="007A2278"/>
    <w:rsid w:val="007A3BDD"/>
    <w:rsid w:val="007A48D8"/>
    <w:rsid w:val="007B1D41"/>
    <w:rsid w:val="007B2FA5"/>
    <w:rsid w:val="007B5B5E"/>
    <w:rsid w:val="007B7AB6"/>
    <w:rsid w:val="007C1855"/>
    <w:rsid w:val="007C3EC6"/>
    <w:rsid w:val="007C5BB1"/>
    <w:rsid w:val="007D3110"/>
    <w:rsid w:val="007D5577"/>
    <w:rsid w:val="007D57F5"/>
    <w:rsid w:val="007E0767"/>
    <w:rsid w:val="007E409C"/>
    <w:rsid w:val="007E4B28"/>
    <w:rsid w:val="007E5CC7"/>
    <w:rsid w:val="007E6F41"/>
    <w:rsid w:val="007F173A"/>
    <w:rsid w:val="007F53B3"/>
    <w:rsid w:val="007F6B80"/>
    <w:rsid w:val="00803FEE"/>
    <w:rsid w:val="00805A46"/>
    <w:rsid w:val="008078DE"/>
    <w:rsid w:val="008112CD"/>
    <w:rsid w:val="008240B5"/>
    <w:rsid w:val="0082417F"/>
    <w:rsid w:val="00825027"/>
    <w:rsid w:val="00831B23"/>
    <w:rsid w:val="008349BA"/>
    <w:rsid w:val="00834E0A"/>
    <w:rsid w:val="008379E3"/>
    <w:rsid w:val="0084100A"/>
    <w:rsid w:val="00842E99"/>
    <w:rsid w:val="00847728"/>
    <w:rsid w:val="00850FBF"/>
    <w:rsid w:val="00852E90"/>
    <w:rsid w:val="008545E2"/>
    <w:rsid w:val="008547FD"/>
    <w:rsid w:val="00855B33"/>
    <w:rsid w:val="00855C53"/>
    <w:rsid w:val="00860E18"/>
    <w:rsid w:val="00864B09"/>
    <w:rsid w:val="00872FDC"/>
    <w:rsid w:val="008734DA"/>
    <w:rsid w:val="00876BDC"/>
    <w:rsid w:val="008776E8"/>
    <w:rsid w:val="00880E5E"/>
    <w:rsid w:val="008818E7"/>
    <w:rsid w:val="00884C39"/>
    <w:rsid w:val="00887E7D"/>
    <w:rsid w:val="0089722C"/>
    <w:rsid w:val="008A0BCB"/>
    <w:rsid w:val="008A3968"/>
    <w:rsid w:val="008A3C02"/>
    <w:rsid w:val="008A5685"/>
    <w:rsid w:val="008A7A05"/>
    <w:rsid w:val="008A7FE1"/>
    <w:rsid w:val="008B3EDB"/>
    <w:rsid w:val="008B4E79"/>
    <w:rsid w:val="008C315B"/>
    <w:rsid w:val="008C390A"/>
    <w:rsid w:val="008C7B9B"/>
    <w:rsid w:val="008D20BC"/>
    <w:rsid w:val="008D25BD"/>
    <w:rsid w:val="008E2143"/>
    <w:rsid w:val="008E78A9"/>
    <w:rsid w:val="008F0637"/>
    <w:rsid w:val="008F0A1B"/>
    <w:rsid w:val="008F47AF"/>
    <w:rsid w:val="008F4E38"/>
    <w:rsid w:val="008F73C7"/>
    <w:rsid w:val="008F7968"/>
    <w:rsid w:val="008F7CE5"/>
    <w:rsid w:val="009053E4"/>
    <w:rsid w:val="00907592"/>
    <w:rsid w:val="009106F2"/>
    <w:rsid w:val="009112CE"/>
    <w:rsid w:val="00913EED"/>
    <w:rsid w:val="0091402E"/>
    <w:rsid w:val="00914644"/>
    <w:rsid w:val="009152C5"/>
    <w:rsid w:val="00916033"/>
    <w:rsid w:val="00917AA8"/>
    <w:rsid w:val="00920220"/>
    <w:rsid w:val="00921CF7"/>
    <w:rsid w:val="00922BF1"/>
    <w:rsid w:val="00924706"/>
    <w:rsid w:val="00925A54"/>
    <w:rsid w:val="0093087A"/>
    <w:rsid w:val="00933755"/>
    <w:rsid w:val="00935DB9"/>
    <w:rsid w:val="009415C5"/>
    <w:rsid w:val="00941BEB"/>
    <w:rsid w:val="009532A5"/>
    <w:rsid w:val="00956A85"/>
    <w:rsid w:val="0095740B"/>
    <w:rsid w:val="009576BF"/>
    <w:rsid w:val="009623F6"/>
    <w:rsid w:val="0096278F"/>
    <w:rsid w:val="0096284A"/>
    <w:rsid w:val="00962F80"/>
    <w:rsid w:val="00963831"/>
    <w:rsid w:val="0096389D"/>
    <w:rsid w:val="009764C6"/>
    <w:rsid w:val="00976DEB"/>
    <w:rsid w:val="00977070"/>
    <w:rsid w:val="00977497"/>
    <w:rsid w:val="00983B81"/>
    <w:rsid w:val="00991E91"/>
    <w:rsid w:val="00992B53"/>
    <w:rsid w:val="00995728"/>
    <w:rsid w:val="009A45C8"/>
    <w:rsid w:val="009A544C"/>
    <w:rsid w:val="009A716E"/>
    <w:rsid w:val="009A74CB"/>
    <w:rsid w:val="009B11D3"/>
    <w:rsid w:val="009B531C"/>
    <w:rsid w:val="009B6051"/>
    <w:rsid w:val="009C080F"/>
    <w:rsid w:val="009C2E7B"/>
    <w:rsid w:val="009C3DF2"/>
    <w:rsid w:val="009C443D"/>
    <w:rsid w:val="009D123B"/>
    <w:rsid w:val="009D2AC6"/>
    <w:rsid w:val="009D4832"/>
    <w:rsid w:val="009D54C4"/>
    <w:rsid w:val="009D6A79"/>
    <w:rsid w:val="009E2DC5"/>
    <w:rsid w:val="009E615D"/>
    <w:rsid w:val="009E6941"/>
    <w:rsid w:val="009F0E1B"/>
    <w:rsid w:val="009F32A3"/>
    <w:rsid w:val="009F32E9"/>
    <w:rsid w:val="009F53CA"/>
    <w:rsid w:val="009F6047"/>
    <w:rsid w:val="00A13394"/>
    <w:rsid w:val="00A13DA1"/>
    <w:rsid w:val="00A224C3"/>
    <w:rsid w:val="00A233B7"/>
    <w:rsid w:val="00A2439D"/>
    <w:rsid w:val="00A25457"/>
    <w:rsid w:val="00A27D8E"/>
    <w:rsid w:val="00A30006"/>
    <w:rsid w:val="00A31BAC"/>
    <w:rsid w:val="00A3244E"/>
    <w:rsid w:val="00A33C81"/>
    <w:rsid w:val="00A35082"/>
    <w:rsid w:val="00A4018A"/>
    <w:rsid w:val="00A41F42"/>
    <w:rsid w:val="00A422B6"/>
    <w:rsid w:val="00A423EE"/>
    <w:rsid w:val="00A44658"/>
    <w:rsid w:val="00A45C83"/>
    <w:rsid w:val="00A45F76"/>
    <w:rsid w:val="00A4630E"/>
    <w:rsid w:val="00A613C2"/>
    <w:rsid w:val="00A6772F"/>
    <w:rsid w:val="00A7450F"/>
    <w:rsid w:val="00A74A0F"/>
    <w:rsid w:val="00A74E86"/>
    <w:rsid w:val="00A763FD"/>
    <w:rsid w:val="00A80D1F"/>
    <w:rsid w:val="00A86C6A"/>
    <w:rsid w:val="00A90AC3"/>
    <w:rsid w:val="00A92330"/>
    <w:rsid w:val="00A93084"/>
    <w:rsid w:val="00AA65D1"/>
    <w:rsid w:val="00AB0E5A"/>
    <w:rsid w:val="00AB1A92"/>
    <w:rsid w:val="00AB1F96"/>
    <w:rsid w:val="00AB3E4A"/>
    <w:rsid w:val="00AB4E5F"/>
    <w:rsid w:val="00AB507A"/>
    <w:rsid w:val="00AB5557"/>
    <w:rsid w:val="00AB5A96"/>
    <w:rsid w:val="00AC1F37"/>
    <w:rsid w:val="00AD065D"/>
    <w:rsid w:val="00AD29AD"/>
    <w:rsid w:val="00AE0722"/>
    <w:rsid w:val="00AE0C18"/>
    <w:rsid w:val="00AE4369"/>
    <w:rsid w:val="00AF16AC"/>
    <w:rsid w:val="00AF1D74"/>
    <w:rsid w:val="00B01A33"/>
    <w:rsid w:val="00B02717"/>
    <w:rsid w:val="00B02730"/>
    <w:rsid w:val="00B051B8"/>
    <w:rsid w:val="00B07BD0"/>
    <w:rsid w:val="00B104E6"/>
    <w:rsid w:val="00B10530"/>
    <w:rsid w:val="00B13F2B"/>
    <w:rsid w:val="00B15CCD"/>
    <w:rsid w:val="00B17BA0"/>
    <w:rsid w:val="00B17D64"/>
    <w:rsid w:val="00B257C2"/>
    <w:rsid w:val="00B25F39"/>
    <w:rsid w:val="00B2733D"/>
    <w:rsid w:val="00B27787"/>
    <w:rsid w:val="00B30499"/>
    <w:rsid w:val="00B30CA7"/>
    <w:rsid w:val="00B32230"/>
    <w:rsid w:val="00B33B75"/>
    <w:rsid w:val="00B43A75"/>
    <w:rsid w:val="00B46D17"/>
    <w:rsid w:val="00B500BC"/>
    <w:rsid w:val="00B51337"/>
    <w:rsid w:val="00B545A8"/>
    <w:rsid w:val="00B605F8"/>
    <w:rsid w:val="00B61EF9"/>
    <w:rsid w:val="00B65E8C"/>
    <w:rsid w:val="00B66BF3"/>
    <w:rsid w:val="00B72818"/>
    <w:rsid w:val="00B74163"/>
    <w:rsid w:val="00B752DB"/>
    <w:rsid w:val="00B80802"/>
    <w:rsid w:val="00B80AF4"/>
    <w:rsid w:val="00B85A8F"/>
    <w:rsid w:val="00B92911"/>
    <w:rsid w:val="00BA01B6"/>
    <w:rsid w:val="00BA3F4A"/>
    <w:rsid w:val="00BA5818"/>
    <w:rsid w:val="00BA73F0"/>
    <w:rsid w:val="00BB2E36"/>
    <w:rsid w:val="00BB4A53"/>
    <w:rsid w:val="00BB5D94"/>
    <w:rsid w:val="00BB729E"/>
    <w:rsid w:val="00BC1664"/>
    <w:rsid w:val="00BC1D03"/>
    <w:rsid w:val="00BD157D"/>
    <w:rsid w:val="00BD271E"/>
    <w:rsid w:val="00BD2A20"/>
    <w:rsid w:val="00BE47C7"/>
    <w:rsid w:val="00BE6003"/>
    <w:rsid w:val="00BE6616"/>
    <w:rsid w:val="00BF6548"/>
    <w:rsid w:val="00BF7511"/>
    <w:rsid w:val="00C036A1"/>
    <w:rsid w:val="00C06947"/>
    <w:rsid w:val="00C12568"/>
    <w:rsid w:val="00C13338"/>
    <w:rsid w:val="00C13C1C"/>
    <w:rsid w:val="00C14EAD"/>
    <w:rsid w:val="00C14FCF"/>
    <w:rsid w:val="00C15868"/>
    <w:rsid w:val="00C16CCF"/>
    <w:rsid w:val="00C21623"/>
    <w:rsid w:val="00C23E7A"/>
    <w:rsid w:val="00C27480"/>
    <w:rsid w:val="00C27CBF"/>
    <w:rsid w:val="00C3157D"/>
    <w:rsid w:val="00C40439"/>
    <w:rsid w:val="00C40DB0"/>
    <w:rsid w:val="00C4224D"/>
    <w:rsid w:val="00C42E21"/>
    <w:rsid w:val="00C44787"/>
    <w:rsid w:val="00C448BF"/>
    <w:rsid w:val="00C466A2"/>
    <w:rsid w:val="00C50469"/>
    <w:rsid w:val="00C5081E"/>
    <w:rsid w:val="00C50C8F"/>
    <w:rsid w:val="00C5108D"/>
    <w:rsid w:val="00C530B5"/>
    <w:rsid w:val="00C57217"/>
    <w:rsid w:val="00C57349"/>
    <w:rsid w:val="00C639C2"/>
    <w:rsid w:val="00C6496A"/>
    <w:rsid w:val="00C65FF5"/>
    <w:rsid w:val="00C66A53"/>
    <w:rsid w:val="00C67A20"/>
    <w:rsid w:val="00C72038"/>
    <w:rsid w:val="00C7288F"/>
    <w:rsid w:val="00C77643"/>
    <w:rsid w:val="00C81970"/>
    <w:rsid w:val="00C853BB"/>
    <w:rsid w:val="00C85F4C"/>
    <w:rsid w:val="00C86823"/>
    <w:rsid w:val="00C93C82"/>
    <w:rsid w:val="00C959D2"/>
    <w:rsid w:val="00C96128"/>
    <w:rsid w:val="00CA2F34"/>
    <w:rsid w:val="00CA6505"/>
    <w:rsid w:val="00CB0D59"/>
    <w:rsid w:val="00CB0FDF"/>
    <w:rsid w:val="00CB1CA8"/>
    <w:rsid w:val="00CB7DE8"/>
    <w:rsid w:val="00CC5E23"/>
    <w:rsid w:val="00CD18E2"/>
    <w:rsid w:val="00CD49BC"/>
    <w:rsid w:val="00CD5827"/>
    <w:rsid w:val="00CD7B42"/>
    <w:rsid w:val="00CE1D6F"/>
    <w:rsid w:val="00CE4980"/>
    <w:rsid w:val="00CE4C89"/>
    <w:rsid w:val="00CE64BB"/>
    <w:rsid w:val="00CE7CFB"/>
    <w:rsid w:val="00CE7E67"/>
    <w:rsid w:val="00CF0B2E"/>
    <w:rsid w:val="00CF381A"/>
    <w:rsid w:val="00D01AE9"/>
    <w:rsid w:val="00D02A66"/>
    <w:rsid w:val="00D02F0A"/>
    <w:rsid w:val="00D049D6"/>
    <w:rsid w:val="00D06601"/>
    <w:rsid w:val="00D14772"/>
    <w:rsid w:val="00D17BA4"/>
    <w:rsid w:val="00D210C7"/>
    <w:rsid w:val="00D22C1F"/>
    <w:rsid w:val="00D24570"/>
    <w:rsid w:val="00D25D9C"/>
    <w:rsid w:val="00D2657A"/>
    <w:rsid w:val="00D30543"/>
    <w:rsid w:val="00D334F0"/>
    <w:rsid w:val="00D35C61"/>
    <w:rsid w:val="00D35F3B"/>
    <w:rsid w:val="00D45589"/>
    <w:rsid w:val="00D500C1"/>
    <w:rsid w:val="00D52142"/>
    <w:rsid w:val="00D52721"/>
    <w:rsid w:val="00D52F1C"/>
    <w:rsid w:val="00D55394"/>
    <w:rsid w:val="00D61EAE"/>
    <w:rsid w:val="00D642D9"/>
    <w:rsid w:val="00D659E2"/>
    <w:rsid w:val="00D676E7"/>
    <w:rsid w:val="00D70EF1"/>
    <w:rsid w:val="00D71960"/>
    <w:rsid w:val="00D8019D"/>
    <w:rsid w:val="00D86FDE"/>
    <w:rsid w:val="00D87FDB"/>
    <w:rsid w:val="00D9249E"/>
    <w:rsid w:val="00D930E0"/>
    <w:rsid w:val="00D9665B"/>
    <w:rsid w:val="00DA08A0"/>
    <w:rsid w:val="00DA1D52"/>
    <w:rsid w:val="00DA3B30"/>
    <w:rsid w:val="00DA513E"/>
    <w:rsid w:val="00DA6549"/>
    <w:rsid w:val="00DB41D7"/>
    <w:rsid w:val="00DB5463"/>
    <w:rsid w:val="00DB62C5"/>
    <w:rsid w:val="00DB6D8D"/>
    <w:rsid w:val="00DB7BF0"/>
    <w:rsid w:val="00DC2313"/>
    <w:rsid w:val="00DC2D12"/>
    <w:rsid w:val="00DC39AE"/>
    <w:rsid w:val="00DC56EB"/>
    <w:rsid w:val="00DD165D"/>
    <w:rsid w:val="00DD25FA"/>
    <w:rsid w:val="00DD3783"/>
    <w:rsid w:val="00DD6443"/>
    <w:rsid w:val="00DD770D"/>
    <w:rsid w:val="00DE020A"/>
    <w:rsid w:val="00DE0216"/>
    <w:rsid w:val="00DE08F0"/>
    <w:rsid w:val="00DE7ABF"/>
    <w:rsid w:val="00DE7F0E"/>
    <w:rsid w:val="00DF000F"/>
    <w:rsid w:val="00DF422C"/>
    <w:rsid w:val="00DF5966"/>
    <w:rsid w:val="00DF5B06"/>
    <w:rsid w:val="00DF68A2"/>
    <w:rsid w:val="00E012C3"/>
    <w:rsid w:val="00E02D51"/>
    <w:rsid w:val="00E0307A"/>
    <w:rsid w:val="00E032F8"/>
    <w:rsid w:val="00E064F1"/>
    <w:rsid w:val="00E106E1"/>
    <w:rsid w:val="00E112C6"/>
    <w:rsid w:val="00E160EF"/>
    <w:rsid w:val="00E17725"/>
    <w:rsid w:val="00E208DD"/>
    <w:rsid w:val="00E20F6F"/>
    <w:rsid w:val="00E231A8"/>
    <w:rsid w:val="00E2550D"/>
    <w:rsid w:val="00E25BA5"/>
    <w:rsid w:val="00E34EC7"/>
    <w:rsid w:val="00E378D2"/>
    <w:rsid w:val="00E409DE"/>
    <w:rsid w:val="00E4363F"/>
    <w:rsid w:val="00E439A5"/>
    <w:rsid w:val="00E44623"/>
    <w:rsid w:val="00E45973"/>
    <w:rsid w:val="00E45A5F"/>
    <w:rsid w:val="00E46832"/>
    <w:rsid w:val="00E5027C"/>
    <w:rsid w:val="00E52551"/>
    <w:rsid w:val="00E528E5"/>
    <w:rsid w:val="00E546A2"/>
    <w:rsid w:val="00E56A5F"/>
    <w:rsid w:val="00E67CCC"/>
    <w:rsid w:val="00E73947"/>
    <w:rsid w:val="00E74750"/>
    <w:rsid w:val="00E776BE"/>
    <w:rsid w:val="00E77BCC"/>
    <w:rsid w:val="00E80B9B"/>
    <w:rsid w:val="00E95672"/>
    <w:rsid w:val="00E97A87"/>
    <w:rsid w:val="00E97B72"/>
    <w:rsid w:val="00EA6C90"/>
    <w:rsid w:val="00EA7958"/>
    <w:rsid w:val="00EA7F87"/>
    <w:rsid w:val="00EB20F4"/>
    <w:rsid w:val="00EB225E"/>
    <w:rsid w:val="00EC0BB2"/>
    <w:rsid w:val="00EC633E"/>
    <w:rsid w:val="00ED2C3E"/>
    <w:rsid w:val="00ED4B5F"/>
    <w:rsid w:val="00ED718F"/>
    <w:rsid w:val="00EE63A2"/>
    <w:rsid w:val="00EF2C51"/>
    <w:rsid w:val="00EF4981"/>
    <w:rsid w:val="00EF4A1D"/>
    <w:rsid w:val="00EF4DD3"/>
    <w:rsid w:val="00EF5FA0"/>
    <w:rsid w:val="00F0095B"/>
    <w:rsid w:val="00F020A3"/>
    <w:rsid w:val="00F05BF8"/>
    <w:rsid w:val="00F066D4"/>
    <w:rsid w:val="00F12D80"/>
    <w:rsid w:val="00F140AF"/>
    <w:rsid w:val="00F14751"/>
    <w:rsid w:val="00F152EC"/>
    <w:rsid w:val="00F15ECE"/>
    <w:rsid w:val="00F16A9C"/>
    <w:rsid w:val="00F17BD8"/>
    <w:rsid w:val="00F21CE4"/>
    <w:rsid w:val="00F22D70"/>
    <w:rsid w:val="00F247EF"/>
    <w:rsid w:val="00F30921"/>
    <w:rsid w:val="00F32D97"/>
    <w:rsid w:val="00F36148"/>
    <w:rsid w:val="00F3658A"/>
    <w:rsid w:val="00F3749A"/>
    <w:rsid w:val="00F41825"/>
    <w:rsid w:val="00F42CFD"/>
    <w:rsid w:val="00F44AA3"/>
    <w:rsid w:val="00F45CF9"/>
    <w:rsid w:val="00F47598"/>
    <w:rsid w:val="00F51E64"/>
    <w:rsid w:val="00F5249F"/>
    <w:rsid w:val="00F5386C"/>
    <w:rsid w:val="00F54005"/>
    <w:rsid w:val="00F54DAE"/>
    <w:rsid w:val="00F567A1"/>
    <w:rsid w:val="00F66749"/>
    <w:rsid w:val="00F72112"/>
    <w:rsid w:val="00F73B2E"/>
    <w:rsid w:val="00F7660C"/>
    <w:rsid w:val="00F87BAD"/>
    <w:rsid w:val="00F90BAB"/>
    <w:rsid w:val="00F93602"/>
    <w:rsid w:val="00F93D3D"/>
    <w:rsid w:val="00F94A4B"/>
    <w:rsid w:val="00F969D3"/>
    <w:rsid w:val="00FA3348"/>
    <w:rsid w:val="00FA4C79"/>
    <w:rsid w:val="00FA7B7B"/>
    <w:rsid w:val="00FB1BE2"/>
    <w:rsid w:val="00FB29DD"/>
    <w:rsid w:val="00FB596A"/>
    <w:rsid w:val="00FB5A92"/>
    <w:rsid w:val="00FB6D44"/>
    <w:rsid w:val="00FB6D50"/>
    <w:rsid w:val="00FC34CE"/>
    <w:rsid w:val="00FC3AF9"/>
    <w:rsid w:val="00FC4DEA"/>
    <w:rsid w:val="00FC7160"/>
    <w:rsid w:val="00FD64F0"/>
    <w:rsid w:val="00FE3FC8"/>
    <w:rsid w:val="00FE4068"/>
    <w:rsid w:val="00FF004E"/>
    <w:rsid w:val="00FF1CCB"/>
    <w:rsid w:val="00FF5081"/>
    <w:rsid w:val="00FF594F"/>
    <w:rsid w:val="00FF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F2580F"/>
  <w15:docId w15:val="{CB0F06FA-622D-450A-81CF-0902F0467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47654"/>
    <w:pPr>
      <w:spacing w:before="120" w:line="360" w:lineRule="auto"/>
      <w:jc w:val="both"/>
    </w:pPr>
    <w:rPr>
      <w:sz w:val="28"/>
    </w:rPr>
  </w:style>
  <w:style w:type="paragraph" w:styleId="12">
    <w:name w:val="heading 1"/>
    <w:basedOn w:val="a0"/>
    <w:next w:val="2"/>
    <w:link w:val="13"/>
    <w:uiPriority w:val="9"/>
    <w:qFormat/>
    <w:rsid w:val="00047654"/>
    <w:pPr>
      <w:keepNext/>
      <w:pageBreakBefore/>
      <w:numPr>
        <w:numId w:val="1"/>
      </w:numPr>
      <w:tabs>
        <w:tab w:val="left" w:pos="284"/>
      </w:tabs>
      <w:suppressAutoHyphens/>
      <w:spacing w:before="0" w:after="360"/>
      <w:ind w:left="0" w:firstLine="709"/>
      <w:outlineLvl w:val="0"/>
    </w:pPr>
    <w:rPr>
      <w:b/>
      <w:lang w:eastAsia="x-none"/>
    </w:rPr>
  </w:style>
  <w:style w:type="paragraph" w:styleId="2">
    <w:name w:val="heading 2"/>
    <w:basedOn w:val="a0"/>
    <w:next w:val="a1"/>
    <w:link w:val="20"/>
    <w:uiPriority w:val="9"/>
    <w:qFormat/>
    <w:rsid w:val="00047654"/>
    <w:pPr>
      <w:keepNext/>
      <w:numPr>
        <w:ilvl w:val="1"/>
        <w:numId w:val="1"/>
      </w:numPr>
      <w:suppressAutoHyphens/>
      <w:spacing w:before="480" w:after="240"/>
      <w:ind w:left="1418" w:hanging="718"/>
      <w:outlineLvl w:val="1"/>
    </w:pPr>
    <w:rPr>
      <w:b/>
      <w:bCs/>
      <w:iCs/>
      <w:szCs w:val="28"/>
      <w:lang w:eastAsia="x-none"/>
    </w:rPr>
  </w:style>
  <w:style w:type="paragraph" w:styleId="3">
    <w:name w:val="heading 3"/>
    <w:basedOn w:val="2"/>
    <w:next w:val="a1"/>
    <w:uiPriority w:val="9"/>
    <w:qFormat/>
    <w:rsid w:val="00047654"/>
    <w:pPr>
      <w:numPr>
        <w:ilvl w:val="2"/>
      </w:numPr>
      <w:spacing w:before="240" w:after="120"/>
      <w:ind w:left="1560" w:hanging="862"/>
      <w:outlineLvl w:val="2"/>
    </w:pPr>
    <w:rPr>
      <w:rFonts w:cs="Arial"/>
      <w:b w:val="0"/>
      <w:bCs w:val="0"/>
      <w:szCs w:val="26"/>
    </w:rPr>
  </w:style>
  <w:style w:type="paragraph" w:styleId="4">
    <w:name w:val="heading 4"/>
    <w:basedOn w:val="3"/>
    <w:next w:val="a1"/>
    <w:link w:val="40"/>
    <w:uiPriority w:val="9"/>
    <w:qFormat/>
    <w:rsid w:val="00DC39AE"/>
    <w:pPr>
      <w:numPr>
        <w:ilvl w:val="3"/>
      </w:numPr>
      <w:spacing w:before="0" w:after="0"/>
      <w:ind w:left="1985" w:hanging="1276"/>
      <w:outlineLvl w:val="3"/>
    </w:pPr>
    <w:rPr>
      <w:bCs/>
      <w:i/>
      <w:szCs w:val="28"/>
    </w:rPr>
  </w:style>
  <w:style w:type="paragraph" w:styleId="5">
    <w:name w:val="heading 5"/>
    <w:basedOn w:val="4"/>
    <w:next w:val="a1"/>
    <w:link w:val="50"/>
    <w:uiPriority w:val="9"/>
    <w:qFormat/>
    <w:rsid w:val="001B4098"/>
    <w:pPr>
      <w:numPr>
        <w:ilvl w:val="4"/>
      </w:numPr>
      <w:tabs>
        <w:tab w:val="right" w:leader="dot" w:pos="9356"/>
      </w:tabs>
      <w:ind w:left="1985" w:hanging="1276"/>
      <w:outlineLvl w:val="4"/>
    </w:pPr>
    <w:rPr>
      <w:bCs w:val="0"/>
      <w:iCs w:val="0"/>
    </w:rPr>
  </w:style>
  <w:style w:type="paragraph" w:styleId="6">
    <w:name w:val="heading 6"/>
    <w:basedOn w:val="5"/>
    <w:next w:val="a1"/>
    <w:link w:val="60"/>
    <w:uiPriority w:val="9"/>
    <w:qFormat/>
    <w:rsid w:val="00CA2F34"/>
    <w:pPr>
      <w:numPr>
        <w:ilvl w:val="5"/>
      </w:numPr>
      <w:spacing w:before="120"/>
      <w:ind w:left="2268" w:hanging="1559"/>
      <w:outlineLvl w:val="5"/>
    </w:pPr>
    <w:rPr>
      <w:bCs/>
      <w:szCs w:val="22"/>
    </w:rPr>
  </w:style>
  <w:style w:type="paragraph" w:styleId="7">
    <w:name w:val="heading 7"/>
    <w:basedOn w:val="a0"/>
    <w:next w:val="a0"/>
    <w:link w:val="70"/>
    <w:qFormat/>
    <w:rsid w:val="00C14EAD"/>
    <w:pPr>
      <w:numPr>
        <w:ilvl w:val="6"/>
        <w:numId w:val="1"/>
      </w:numPr>
      <w:spacing w:before="240" w:after="60"/>
      <w:jc w:val="left"/>
      <w:outlineLvl w:val="6"/>
    </w:pPr>
    <w:rPr>
      <w:rFonts w:eastAsia="MS Mincho"/>
      <w:szCs w:val="24"/>
      <w:lang w:eastAsia="ja-JP"/>
    </w:rPr>
  </w:style>
  <w:style w:type="paragraph" w:styleId="8">
    <w:name w:val="heading 8"/>
    <w:basedOn w:val="a0"/>
    <w:next w:val="a0"/>
    <w:link w:val="80"/>
    <w:qFormat/>
    <w:rsid w:val="00C14EAD"/>
    <w:pPr>
      <w:numPr>
        <w:ilvl w:val="7"/>
        <w:numId w:val="1"/>
      </w:numPr>
      <w:spacing w:before="240" w:after="60"/>
      <w:jc w:val="left"/>
      <w:outlineLvl w:val="7"/>
    </w:pPr>
    <w:rPr>
      <w:rFonts w:eastAsia="MS Mincho"/>
      <w:i/>
      <w:iCs/>
      <w:szCs w:val="24"/>
      <w:lang w:eastAsia="ja-JP"/>
    </w:rPr>
  </w:style>
  <w:style w:type="paragraph" w:styleId="9">
    <w:name w:val="heading 9"/>
    <w:basedOn w:val="a0"/>
    <w:next w:val="a0"/>
    <w:link w:val="90"/>
    <w:qFormat/>
    <w:rsid w:val="00C14EAD"/>
    <w:pPr>
      <w:numPr>
        <w:ilvl w:val="8"/>
        <w:numId w:val="1"/>
      </w:numPr>
      <w:spacing w:before="240" w:after="60"/>
      <w:jc w:val="left"/>
      <w:outlineLvl w:val="8"/>
    </w:pPr>
    <w:rPr>
      <w:rFonts w:eastAsia="MS Mincho"/>
      <w:szCs w:val="22"/>
      <w:lang w:eastAsia="ja-JP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40">
    <w:name w:val="Заголовок 4 Знак"/>
    <w:link w:val="4"/>
    <w:uiPriority w:val="9"/>
    <w:rsid w:val="00DC39AE"/>
    <w:rPr>
      <w:rFonts w:ascii="PT Serif" w:hAnsi="PT Serif" w:cs="Arial"/>
      <w:bCs/>
      <w:i/>
      <w:iCs/>
      <w:sz w:val="24"/>
      <w:szCs w:val="28"/>
      <w:lang w:eastAsia="x-none"/>
    </w:rPr>
  </w:style>
  <w:style w:type="paragraph" w:customStyle="1" w:styleId="a5">
    <w:name w:val="Штамп"/>
    <w:basedOn w:val="a0"/>
    <w:qFormat/>
    <w:rsid w:val="00FA7B7B"/>
    <w:pPr>
      <w:spacing w:before="0" w:line="240" w:lineRule="auto"/>
      <w:jc w:val="center"/>
    </w:pPr>
    <w:rPr>
      <w:rFonts w:ascii="PT Sans" w:hAnsi="PT Sans"/>
      <w:i/>
      <w:noProof/>
      <w:sz w:val="22"/>
      <w:szCs w:val="22"/>
    </w:rPr>
  </w:style>
  <w:style w:type="paragraph" w:styleId="a6">
    <w:name w:val="header"/>
    <w:basedOn w:val="a0"/>
    <w:link w:val="a7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paragraph" w:styleId="a1">
    <w:name w:val="Body Text"/>
    <w:basedOn w:val="a0"/>
    <w:link w:val="a8"/>
    <w:qFormat/>
    <w:rsid w:val="00047654"/>
    <w:pPr>
      <w:spacing w:after="120"/>
      <w:ind w:firstLine="709"/>
      <w:contextualSpacing/>
    </w:pPr>
  </w:style>
  <w:style w:type="character" w:customStyle="1" w:styleId="a7">
    <w:name w:val="Верхний колонтитул Знак"/>
    <w:basedOn w:val="a2"/>
    <w:link w:val="a6"/>
    <w:uiPriority w:val="99"/>
    <w:rsid w:val="00021A2E"/>
    <w:rPr>
      <w:rFonts w:ascii="PT Serif" w:hAnsi="PT Serif"/>
      <w:sz w:val="24"/>
    </w:rPr>
  </w:style>
  <w:style w:type="character" w:customStyle="1" w:styleId="50">
    <w:name w:val="Заголовок 5 Знак"/>
    <w:link w:val="5"/>
    <w:uiPriority w:val="9"/>
    <w:rsid w:val="001B4098"/>
    <w:rPr>
      <w:rFonts w:ascii="PT Serif" w:hAnsi="PT Serif" w:cs="Arial"/>
      <w:i/>
      <w:sz w:val="24"/>
      <w:szCs w:val="28"/>
      <w:lang w:eastAsia="x-none"/>
    </w:rPr>
  </w:style>
  <w:style w:type="character" w:customStyle="1" w:styleId="60">
    <w:name w:val="Заголовок 6 Знак"/>
    <w:link w:val="6"/>
    <w:uiPriority w:val="9"/>
    <w:rsid w:val="00CA2F34"/>
    <w:rPr>
      <w:rFonts w:ascii="PT Serif" w:hAnsi="PT Serif" w:cs="Arial"/>
      <w:bCs/>
      <w:i/>
      <w:sz w:val="24"/>
      <w:szCs w:val="22"/>
      <w:lang w:eastAsia="x-none"/>
    </w:rPr>
  </w:style>
  <w:style w:type="character" w:customStyle="1" w:styleId="70">
    <w:name w:val="Заголовок 7 Знак"/>
    <w:link w:val="7"/>
    <w:rsid w:val="00C14EAD"/>
    <w:rPr>
      <w:rFonts w:ascii="PT Serif" w:eastAsia="MS Mincho" w:hAnsi="PT Serif"/>
      <w:sz w:val="24"/>
      <w:szCs w:val="24"/>
      <w:lang w:eastAsia="ja-JP"/>
    </w:rPr>
  </w:style>
  <w:style w:type="character" w:customStyle="1" w:styleId="80">
    <w:name w:val="Заголовок 8 Знак"/>
    <w:link w:val="8"/>
    <w:rsid w:val="00C14EAD"/>
    <w:rPr>
      <w:rFonts w:ascii="PT Serif" w:eastAsia="MS Mincho" w:hAnsi="PT Serif"/>
      <w:i/>
      <w:iCs/>
      <w:sz w:val="24"/>
      <w:szCs w:val="24"/>
      <w:lang w:eastAsia="ja-JP"/>
    </w:rPr>
  </w:style>
  <w:style w:type="character" w:customStyle="1" w:styleId="90">
    <w:name w:val="Заголовок 9 Знак"/>
    <w:link w:val="9"/>
    <w:rsid w:val="00C14EAD"/>
    <w:rPr>
      <w:rFonts w:ascii="PT Serif" w:eastAsia="MS Mincho" w:hAnsi="PT Serif"/>
      <w:sz w:val="24"/>
      <w:szCs w:val="22"/>
      <w:lang w:eastAsia="ja-JP"/>
    </w:rPr>
  </w:style>
  <w:style w:type="paragraph" w:styleId="21">
    <w:name w:val="toc 2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567" w:right="567" w:hanging="567"/>
    </w:pPr>
    <w:rPr>
      <w:noProof/>
      <w:szCs w:val="28"/>
    </w:rPr>
  </w:style>
  <w:style w:type="paragraph" w:styleId="14">
    <w:name w:val="toc 1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426" w:right="567" w:hanging="426"/>
    </w:pPr>
    <w:rPr>
      <w:rFonts w:eastAsia="MS Mincho" w:cstheme="minorBidi"/>
      <w:b/>
      <w:noProof/>
      <w:szCs w:val="24"/>
    </w:rPr>
  </w:style>
  <w:style w:type="paragraph" w:styleId="30">
    <w:name w:val="toc 3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993" w:right="567" w:hanging="709"/>
    </w:pPr>
    <w:rPr>
      <w:iCs/>
      <w:noProof/>
      <w:szCs w:val="28"/>
    </w:rPr>
  </w:style>
  <w:style w:type="paragraph" w:styleId="41">
    <w:name w:val="toc 4"/>
    <w:basedOn w:val="a0"/>
    <w:next w:val="a0"/>
    <w:autoRedefine/>
    <w:uiPriority w:val="39"/>
    <w:rsid w:val="001B4098"/>
    <w:pPr>
      <w:tabs>
        <w:tab w:val="right" w:leader="dot" w:pos="9356"/>
      </w:tabs>
      <w:spacing w:after="120" w:line="240" w:lineRule="auto"/>
      <w:ind w:left="1560" w:right="567" w:hanging="993"/>
    </w:pPr>
    <w:rPr>
      <w:noProof/>
      <w:szCs w:val="24"/>
    </w:rPr>
  </w:style>
  <w:style w:type="paragraph" w:styleId="51">
    <w:name w:val="toc 5"/>
    <w:basedOn w:val="a0"/>
    <w:next w:val="a0"/>
    <w:autoRedefine/>
    <w:uiPriority w:val="39"/>
    <w:rsid w:val="00480DFA"/>
    <w:pPr>
      <w:tabs>
        <w:tab w:val="right" w:leader="dot" w:pos="8789"/>
      </w:tabs>
      <w:spacing w:after="120" w:line="240" w:lineRule="auto"/>
      <w:ind w:left="1843" w:right="566" w:hanging="1276"/>
    </w:pPr>
    <w:rPr>
      <w:noProof/>
      <w:szCs w:val="18"/>
    </w:rPr>
  </w:style>
  <w:style w:type="paragraph" w:styleId="a9">
    <w:name w:val="footer"/>
    <w:basedOn w:val="a0"/>
    <w:link w:val="aa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Нижний колонтитул Знак"/>
    <w:basedOn w:val="a2"/>
    <w:link w:val="a9"/>
    <w:uiPriority w:val="99"/>
    <w:rsid w:val="00021A2E"/>
    <w:rPr>
      <w:rFonts w:ascii="PT Serif" w:hAnsi="PT Serif"/>
      <w:sz w:val="24"/>
    </w:rPr>
  </w:style>
  <w:style w:type="table" w:styleId="ab">
    <w:name w:val="Table Grid"/>
    <w:basedOn w:val="a3"/>
    <w:rsid w:val="00921CF7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3">
    <w:name w:val="Заголовок 1 Знак"/>
    <w:link w:val="12"/>
    <w:uiPriority w:val="9"/>
    <w:rsid w:val="00047654"/>
    <w:rPr>
      <w:b/>
      <w:sz w:val="28"/>
      <w:lang w:eastAsia="x-none"/>
    </w:rPr>
  </w:style>
  <w:style w:type="character" w:customStyle="1" w:styleId="20">
    <w:name w:val="Заголовок 2 Знак"/>
    <w:link w:val="2"/>
    <w:uiPriority w:val="9"/>
    <w:rsid w:val="00047654"/>
    <w:rPr>
      <w:b/>
      <w:bCs/>
      <w:iCs/>
      <w:sz w:val="28"/>
      <w:szCs w:val="28"/>
      <w:lang w:eastAsia="x-none"/>
    </w:rPr>
  </w:style>
  <w:style w:type="paragraph" w:styleId="22">
    <w:name w:val="envelope return"/>
    <w:basedOn w:val="a0"/>
    <w:uiPriority w:val="99"/>
    <w:semiHidden/>
    <w:unhideWhenUsed/>
    <w:rsid w:val="00C14EAD"/>
    <w:pPr>
      <w:spacing w:before="0" w:line="240" w:lineRule="auto"/>
    </w:pPr>
    <w:rPr>
      <w:rFonts w:eastAsiaTheme="majorEastAsia" w:cstheme="majorBidi"/>
      <w:sz w:val="20"/>
    </w:rPr>
  </w:style>
  <w:style w:type="paragraph" w:customStyle="1" w:styleId="ImageCaption">
    <w:name w:val="Image Caption"/>
    <w:basedOn w:val="-"/>
    <w:rsid w:val="00200C80"/>
    <w:pPr>
      <w:tabs>
        <w:tab w:val="center" w:pos="4536"/>
        <w:tab w:val="right" w:pos="9072"/>
      </w:tabs>
      <w:spacing w:before="0" w:after="160"/>
    </w:pPr>
  </w:style>
  <w:style w:type="paragraph" w:styleId="ac">
    <w:name w:val="Title"/>
    <w:basedOn w:val="a0"/>
    <w:next w:val="-"/>
    <w:link w:val="ad"/>
    <w:uiPriority w:val="10"/>
    <w:qFormat/>
    <w:rsid w:val="00146041"/>
    <w:pPr>
      <w:suppressAutoHyphens/>
      <w:spacing w:before="240" w:after="240"/>
      <w:jc w:val="center"/>
    </w:pPr>
    <w:rPr>
      <w:caps/>
      <w:color w:val="000000" w:themeColor="text1"/>
      <w:lang w:eastAsia="x-none"/>
    </w:rPr>
  </w:style>
  <w:style w:type="character" w:customStyle="1" w:styleId="ad">
    <w:name w:val="Заголовок Знак"/>
    <w:link w:val="ac"/>
    <w:uiPriority w:val="10"/>
    <w:rsid w:val="00CE4C89"/>
    <w:rPr>
      <w:rFonts w:ascii="PT Serif" w:hAnsi="PT Serif"/>
      <w:caps/>
      <w:color w:val="000000" w:themeColor="text1"/>
      <w:sz w:val="24"/>
      <w:lang w:eastAsia="x-none"/>
    </w:rPr>
  </w:style>
  <w:style w:type="paragraph" w:customStyle="1" w:styleId="UnnumberedHeading1NoTOC">
    <w:name w:val="UnnumberedHeading1NoTOC"/>
    <w:basedOn w:val="a0"/>
    <w:next w:val="a1"/>
    <w:link w:val="UnnumberedHeading1NoTOC0"/>
    <w:qFormat/>
    <w:rsid w:val="00B66BF3"/>
    <w:pPr>
      <w:keepNext/>
      <w:pageBreakBefore/>
      <w:suppressAutoHyphens/>
      <w:spacing w:after="360"/>
      <w:jc w:val="center"/>
      <w:outlineLvl w:val="0"/>
    </w:pPr>
    <w:rPr>
      <w:caps/>
    </w:rPr>
  </w:style>
  <w:style w:type="paragraph" w:styleId="ae">
    <w:name w:val="Revision"/>
    <w:hidden/>
    <w:uiPriority w:val="99"/>
    <w:semiHidden/>
    <w:rsid w:val="008112CD"/>
    <w:rPr>
      <w:sz w:val="28"/>
    </w:rPr>
  </w:style>
  <w:style w:type="character" w:customStyle="1" w:styleId="a8">
    <w:name w:val="Основной текст Знак"/>
    <w:link w:val="a1"/>
    <w:rsid w:val="00047654"/>
    <w:rPr>
      <w:sz w:val="28"/>
    </w:rPr>
  </w:style>
  <w:style w:type="paragraph" w:customStyle="1" w:styleId="-">
    <w:name w:val="Обычный-центр"/>
    <w:basedOn w:val="a0"/>
    <w:link w:val="-0"/>
    <w:qFormat/>
    <w:rsid w:val="00146041"/>
    <w:pPr>
      <w:jc w:val="center"/>
    </w:pPr>
  </w:style>
  <w:style w:type="character" w:customStyle="1" w:styleId="-0">
    <w:name w:val="Обычный-центр Знак"/>
    <w:link w:val="-"/>
    <w:rsid w:val="00F36148"/>
    <w:rPr>
      <w:rFonts w:ascii="PT Serif" w:hAnsi="PT Serif"/>
      <w:sz w:val="28"/>
    </w:rPr>
  </w:style>
  <w:style w:type="paragraph" w:customStyle="1" w:styleId="SourceCode">
    <w:name w:val="Source Code"/>
    <w:basedOn w:val="a1"/>
    <w:link w:val="SourceCode0"/>
    <w:qFormat/>
    <w:rsid w:val="009B531C"/>
    <w:pPr>
      <w:spacing w:before="200" w:after="200" w:line="240" w:lineRule="auto"/>
      <w:ind w:firstLine="0"/>
      <w:jc w:val="left"/>
    </w:pPr>
    <w:rPr>
      <w:rFonts w:ascii="PT Mono" w:hAnsi="PT Mono" w:cs="Courier New"/>
      <w:sz w:val="21"/>
    </w:rPr>
  </w:style>
  <w:style w:type="paragraph" w:customStyle="1" w:styleId="TableCaption">
    <w:name w:val="Table Caption"/>
    <w:basedOn w:val="a0"/>
    <w:next w:val="a1"/>
    <w:link w:val="TableCaption0"/>
    <w:qFormat/>
    <w:rsid w:val="00E776BE"/>
    <w:pPr>
      <w:keepNext/>
      <w:spacing w:before="240" w:after="120" w:line="240" w:lineRule="auto"/>
    </w:pPr>
  </w:style>
  <w:style w:type="character" w:customStyle="1" w:styleId="SourceCode0">
    <w:name w:val="Source Code Знак"/>
    <w:link w:val="SourceCode"/>
    <w:rsid w:val="009B531C"/>
    <w:rPr>
      <w:rFonts w:ascii="PT Mono" w:hAnsi="PT Mono" w:cs="Courier New"/>
      <w:sz w:val="21"/>
    </w:rPr>
  </w:style>
  <w:style w:type="character" w:customStyle="1" w:styleId="UnnumberedHeading1NoTOC0">
    <w:name w:val="UnnumberedHeading1NoTOC Знак"/>
    <w:link w:val="UnnumberedHeading1NoTOC"/>
    <w:rsid w:val="00B66BF3"/>
    <w:rPr>
      <w:rFonts w:ascii="PT Serif" w:hAnsi="PT Serif"/>
      <w:caps/>
      <w:sz w:val="24"/>
    </w:rPr>
  </w:style>
  <w:style w:type="character" w:customStyle="1" w:styleId="TableCaption0">
    <w:name w:val="Table Caption Знак"/>
    <w:basedOn w:val="a2"/>
    <w:link w:val="TableCaption"/>
    <w:rsid w:val="00E776BE"/>
    <w:rPr>
      <w:rFonts w:ascii="PT Serif" w:hAnsi="PT Serif"/>
      <w:sz w:val="24"/>
    </w:rPr>
  </w:style>
  <w:style w:type="paragraph" w:customStyle="1" w:styleId="UnnumberedHeading1">
    <w:name w:val="UnnumberedHeading1"/>
    <w:basedOn w:val="12"/>
    <w:link w:val="UnnumberedHeading10"/>
    <w:qFormat/>
    <w:rsid w:val="002262F8"/>
    <w:pPr>
      <w:numPr>
        <w:numId w:val="0"/>
      </w:numPr>
      <w:jc w:val="center"/>
    </w:pPr>
    <w:rPr>
      <w:b w:val="0"/>
    </w:rPr>
  </w:style>
  <w:style w:type="character" w:customStyle="1" w:styleId="UnnumberedHeading10">
    <w:name w:val="UnnumberedHeading1 Знак"/>
    <w:basedOn w:val="13"/>
    <w:link w:val="UnnumberedHeading1"/>
    <w:rsid w:val="002262F8"/>
    <w:rPr>
      <w:rFonts w:ascii="PT Serif" w:hAnsi="PT Serif"/>
      <w:b w:val="0"/>
      <w:sz w:val="24"/>
      <w:lang w:eastAsia="x-none"/>
    </w:rPr>
  </w:style>
  <w:style w:type="paragraph" w:customStyle="1" w:styleId="FirstParagraph">
    <w:name w:val="First Paragraph"/>
    <w:basedOn w:val="a1"/>
    <w:link w:val="FirstParagraph0"/>
    <w:qFormat/>
    <w:rsid w:val="00592EF8"/>
    <w:pPr>
      <w:spacing w:after="0"/>
    </w:pPr>
  </w:style>
  <w:style w:type="character" w:customStyle="1" w:styleId="FirstParagraph0">
    <w:name w:val="First Paragraph Знак"/>
    <w:basedOn w:val="a8"/>
    <w:link w:val="FirstParagraph"/>
    <w:rsid w:val="00592EF8"/>
    <w:rPr>
      <w:rFonts w:ascii="PT Serif" w:hAnsi="PT Serif"/>
      <w:sz w:val="24"/>
      <w:lang w:val="en-US"/>
    </w:rPr>
  </w:style>
  <w:style w:type="paragraph" w:customStyle="1" w:styleId="Compact">
    <w:name w:val="Compact"/>
    <w:basedOn w:val="a1"/>
    <w:link w:val="Compact0"/>
    <w:qFormat/>
    <w:rsid w:val="003A13B7"/>
    <w:pPr>
      <w:spacing w:before="0" w:after="0"/>
      <w:ind w:firstLine="0"/>
    </w:pPr>
  </w:style>
  <w:style w:type="character" w:customStyle="1" w:styleId="Compact0">
    <w:name w:val="Compact Знак"/>
    <w:basedOn w:val="a2"/>
    <w:link w:val="Compact"/>
    <w:rsid w:val="003A13B7"/>
    <w:rPr>
      <w:rFonts w:ascii="PT Serif" w:hAnsi="PT Serif"/>
      <w:sz w:val="24"/>
    </w:rPr>
  </w:style>
  <w:style w:type="paragraph" w:customStyle="1" w:styleId="Figure">
    <w:name w:val="Figure"/>
    <w:basedOn w:val="a0"/>
    <w:link w:val="Figure0"/>
    <w:qFormat/>
    <w:rsid w:val="00200C80"/>
    <w:pPr>
      <w:tabs>
        <w:tab w:val="left" w:pos="1134"/>
      </w:tabs>
      <w:spacing w:before="160" w:after="160" w:line="240" w:lineRule="auto"/>
      <w:jc w:val="center"/>
    </w:pPr>
    <w:rPr>
      <w:noProof/>
    </w:rPr>
  </w:style>
  <w:style w:type="character" w:customStyle="1" w:styleId="Figure0">
    <w:name w:val="Figure Знак"/>
    <w:basedOn w:val="a2"/>
    <w:link w:val="Figure"/>
    <w:rsid w:val="00200C80"/>
    <w:rPr>
      <w:rFonts w:ascii="PT Serif" w:hAnsi="PT Serif"/>
      <w:noProof/>
      <w:sz w:val="24"/>
    </w:rPr>
  </w:style>
  <w:style w:type="character" w:customStyle="1" w:styleId="VerbatimChar">
    <w:name w:val="Verbatim Char"/>
    <w:qFormat/>
    <w:rsid w:val="006E4068"/>
    <w:rPr>
      <w:rFonts w:ascii="Consolas" w:hAnsi="Consolas"/>
      <w:b w:val="0"/>
      <w:i w:val="0"/>
      <w:sz w:val="28"/>
    </w:rPr>
  </w:style>
  <w:style w:type="paragraph" w:styleId="af">
    <w:name w:val="List Paragraph"/>
    <w:basedOn w:val="a0"/>
    <w:uiPriority w:val="34"/>
    <w:qFormat/>
    <w:rsid w:val="00CE4980"/>
    <w:pPr>
      <w:ind w:left="720"/>
      <w:contextualSpacing/>
    </w:pPr>
  </w:style>
  <w:style w:type="paragraph" w:styleId="23">
    <w:name w:val="List Number 2"/>
    <w:basedOn w:val="a0"/>
    <w:uiPriority w:val="99"/>
    <w:unhideWhenUsed/>
    <w:rsid w:val="00146574"/>
    <w:pPr>
      <w:contextualSpacing/>
    </w:pPr>
  </w:style>
  <w:style w:type="numbering" w:customStyle="1" w:styleId="11">
    <w:name w:val="Многоуровневый 1.а"/>
    <w:uiPriority w:val="99"/>
    <w:rsid w:val="00146574"/>
    <w:pPr>
      <w:numPr>
        <w:numId w:val="2"/>
      </w:numPr>
    </w:pPr>
  </w:style>
  <w:style w:type="numbering" w:customStyle="1" w:styleId="10">
    <w:name w:val="Многоуровневый 1.а)"/>
    <w:uiPriority w:val="99"/>
    <w:rsid w:val="00DF5966"/>
    <w:pPr>
      <w:numPr>
        <w:numId w:val="3"/>
      </w:numPr>
    </w:pPr>
  </w:style>
  <w:style w:type="numbering" w:customStyle="1" w:styleId="1">
    <w:name w:val="Многоуров 1.а)"/>
    <w:uiPriority w:val="99"/>
    <w:rsid w:val="00DF5966"/>
    <w:pPr>
      <w:numPr>
        <w:numId w:val="4"/>
      </w:numPr>
    </w:pPr>
  </w:style>
  <w:style w:type="table" w:customStyle="1" w:styleId="-1">
    <w:name w:val="СТ-центр"/>
    <w:basedOn w:val="a3"/>
    <w:uiPriority w:val="99"/>
    <w:rsid w:val="001F5996"/>
    <w:pPr>
      <w:jc w:val="center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vAlign w:val="center"/>
    </w:tcPr>
    <w:tblStylePr w:type="firstRow">
      <w:pPr>
        <w:wordWrap/>
        <w:spacing w:line="240" w:lineRule="auto"/>
        <w:jc w:val="center"/>
      </w:pPr>
      <w:rPr>
        <w:rFonts w:ascii="PT Serif" w:hAnsi="PT Serif"/>
        <w:b/>
        <w:sz w:val="24"/>
      </w:rPr>
      <w:tblPr/>
      <w:trPr>
        <w:cantSplit w:val="0"/>
        <w:tblHeader/>
      </w:trPr>
    </w:tblStylePr>
  </w:style>
  <w:style w:type="table" w:customStyle="1" w:styleId="-2">
    <w:name w:val="Таблица - центр"/>
    <w:basedOn w:val="ab"/>
    <w:uiPriority w:val="99"/>
    <w:rsid w:val="001F5996"/>
    <w:pPr>
      <w:spacing w:after="0"/>
      <w:jc w:val="center"/>
    </w:pPr>
    <w:rPr>
      <w:sz w:val="24"/>
    </w:rPr>
    <w:tblPr>
      <w:tblStyleRowBandSize w:val="1"/>
      <w:tblCellMar>
        <w:top w:w="57" w:type="dxa"/>
        <w:bottom w:w="57" w:type="dxa"/>
      </w:tblCellMar>
    </w:tblPr>
    <w:tcPr>
      <w:tcMar>
        <w:top w:w="57" w:type="dxa"/>
        <w:bottom w:w="57" w:type="dxa"/>
      </w:tcMar>
      <w:vAlign w:val="center"/>
    </w:tcPr>
    <w:tblStylePr w:type="firstRow">
      <w:rPr>
        <w:b/>
      </w:rPr>
      <w:tblPr/>
      <w:trPr>
        <w:cantSplit/>
        <w:tblHeader/>
      </w:trPr>
    </w:tblStylePr>
    <w:tblStylePr w:type="band1Horz">
      <w:pPr>
        <w:jc w:val="center"/>
      </w:pPr>
    </w:tblStylePr>
  </w:style>
  <w:style w:type="table" w:customStyle="1" w:styleId="19">
    <w:name w:val="ГОСТ19"/>
    <w:basedOn w:val="a3"/>
    <w:uiPriority w:val="99"/>
    <w:rsid w:val="009C2E7B"/>
    <w:tblPr/>
  </w:style>
  <w:style w:type="table" w:customStyle="1" w:styleId="19-">
    <w:name w:val="ГОСТ19-ОЯ"/>
    <w:basedOn w:val="a3"/>
    <w:uiPriority w:val="99"/>
    <w:rsid w:val="00FA7B7B"/>
    <w:rPr>
      <w:rFonts w:ascii="PT Serif" w:hAnsi="PT Serif"/>
      <w:sz w:val="24"/>
    </w:rPr>
    <w:tblPr>
      <w:tblBorders>
        <w:top w:val="single" w:sz="12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noWrap/>
      <w:tcMar>
        <w:top w:w="57" w:type="dxa"/>
        <w:left w:w="57" w:type="dxa"/>
        <w:bottom w:w="57" w:type="dxa"/>
        <w:right w:w="57" w:type="dxa"/>
      </w:tcMar>
    </w:tcPr>
    <w:tblStylePr w:type="firstRow">
      <w:pPr>
        <w:keepNext/>
        <w:widowControl/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jc w:val="center"/>
      </w:pPr>
      <w:rPr>
        <w:rFonts w:ascii="PT Serif" w:hAnsi="PT Serif"/>
        <w:b w:val="0"/>
        <w:sz w:val="24"/>
      </w:rPr>
      <w:tblPr/>
      <w:trPr>
        <w:cantSplit/>
        <w:tblHeader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single" w:sz="2" w:space="0" w:color="auto"/>
          <w:tl2br w:val="nil"/>
          <w:tr2bl w:val="nil"/>
        </w:tcBorders>
      </w:tcPr>
    </w:tblStylePr>
  </w:style>
  <w:style w:type="paragraph" w:styleId="af0">
    <w:name w:val="footnote text"/>
    <w:basedOn w:val="a0"/>
    <w:link w:val="af1"/>
    <w:uiPriority w:val="9"/>
    <w:unhideWhenUsed/>
    <w:qFormat/>
    <w:rsid w:val="00293F4E"/>
    <w:pPr>
      <w:spacing w:after="200" w:line="240" w:lineRule="auto"/>
      <w:jc w:val="left"/>
    </w:pPr>
    <w:rPr>
      <w:rFonts w:eastAsiaTheme="minorHAnsi" w:cstheme="minorBidi"/>
      <w:szCs w:val="24"/>
      <w:lang w:val="en-US" w:eastAsia="en-US"/>
    </w:rPr>
  </w:style>
  <w:style w:type="character" w:customStyle="1" w:styleId="af1">
    <w:name w:val="Текст сноски Знак"/>
    <w:basedOn w:val="a2"/>
    <w:link w:val="af0"/>
    <w:uiPriority w:val="9"/>
    <w:rsid w:val="00293F4E"/>
    <w:rPr>
      <w:rFonts w:ascii="PT Serif" w:eastAsiaTheme="minorHAnsi" w:hAnsi="PT Serif" w:cstheme="minorBidi"/>
      <w:sz w:val="24"/>
      <w:szCs w:val="24"/>
      <w:lang w:val="en-US" w:eastAsia="en-US"/>
    </w:rPr>
  </w:style>
  <w:style w:type="paragraph" w:styleId="61">
    <w:name w:val="toc 6"/>
    <w:basedOn w:val="a0"/>
    <w:next w:val="a0"/>
    <w:autoRedefine/>
    <w:uiPriority w:val="39"/>
    <w:unhideWhenUsed/>
    <w:rsid w:val="004062C7"/>
    <w:pPr>
      <w:spacing w:after="100" w:line="276" w:lineRule="auto"/>
      <w:ind w:left="1100"/>
      <w:jc w:val="left"/>
    </w:pPr>
    <w:rPr>
      <w:rFonts w:eastAsiaTheme="minorEastAsia" w:cstheme="minorBidi"/>
      <w:sz w:val="22"/>
      <w:szCs w:val="22"/>
    </w:rPr>
  </w:style>
  <w:style w:type="table" w:customStyle="1" w:styleId="TableStyleGost">
    <w:name w:val="TableStyleGost"/>
    <w:basedOn w:val="a3"/>
    <w:uiPriority w:val="99"/>
    <w:rsid w:val="001F5996"/>
    <w:rPr>
      <w:rFonts w:eastAsiaTheme="minorHAnsi" w:cstheme="minorBidi"/>
      <w:sz w:val="24"/>
      <w:szCs w:val="24"/>
      <w:lang w:val="en-US" w:eastAsia="en-US"/>
    </w:rPr>
    <w:tblPr>
      <w:jc w:val="center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  <w:jc w:val="center"/>
    </w:trPr>
    <w:tcPr>
      <w:noWrap/>
      <w:tcMar>
        <w:top w:w="57" w:type="dxa"/>
        <w:left w:w="57" w:type="dxa"/>
        <w:bottom w:w="57" w:type="dxa"/>
        <w:right w:w="57" w:type="dxa"/>
      </w:tcMar>
      <w:vAlign w:val="center"/>
    </w:tcPr>
    <w:tblStylePr w:type="firstRow">
      <w:pPr>
        <w:keepNext/>
        <w:widowControl/>
        <w:wordWrap/>
      </w:pPr>
      <w:rPr>
        <w:b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double" w:sz="4" w:space="0" w:color="auto"/>
          <w:right w:val="single" w:sz="12" w:space="0" w:color="000000" w:themeColor="text1"/>
          <w:insideH w:val="nil"/>
          <w:insideV w:val="single" w:sz="8" w:space="0" w:color="000000" w:themeColor="text1"/>
          <w:tl2br w:val="nil"/>
          <w:tr2bl w:val="nil"/>
        </w:tcBorders>
      </w:tcPr>
    </w:tblStylePr>
  </w:style>
  <w:style w:type="table" w:customStyle="1" w:styleId="TableStyleGostNoHeader">
    <w:name w:val="TableStyleGostNoHeader"/>
    <w:basedOn w:val="TableStyleGost"/>
    <w:uiPriority w:val="99"/>
    <w:rsid w:val="00CF381A"/>
    <w:tblPr/>
    <w:tblStylePr w:type="firstRow">
      <w:pPr>
        <w:keepNext/>
        <w:widowControl/>
        <w:wordWrap/>
      </w:pPr>
      <w:rPr>
        <w:b w:val="0"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single" w:sz="8" w:space="0" w:color="000000" w:themeColor="text1"/>
          <w:right w:val="single" w:sz="12" w:space="0" w:color="000000" w:themeColor="text1"/>
          <w:insideH w:val="nil"/>
          <w:insideV w:val="single" w:sz="8" w:space="0" w:color="000000" w:themeColor="text1"/>
          <w:tl2br w:val="nil"/>
          <w:tr2bl w:val="nil"/>
        </w:tcBorders>
      </w:tcPr>
    </w:tblStylePr>
  </w:style>
  <w:style w:type="character" w:styleId="af2">
    <w:name w:val="Hyperlink"/>
    <w:basedOn w:val="a2"/>
    <w:uiPriority w:val="99"/>
    <w:unhideWhenUsed/>
    <w:rsid w:val="003D34CA"/>
    <w:rPr>
      <w:rFonts w:ascii="PT Serif" w:hAnsi="PT Serif"/>
      <w:color w:val="1F497D" w:themeColor="text2"/>
      <w:sz w:val="24"/>
      <w:u w:val="none"/>
      <w:lang w:val="ru-RU"/>
    </w:rPr>
  </w:style>
  <w:style w:type="numbering" w:customStyle="1" w:styleId="a">
    <w:name w:val="Маркер"/>
    <w:uiPriority w:val="99"/>
    <w:rsid w:val="00751F6C"/>
    <w:pPr>
      <w:numPr>
        <w:numId w:val="5"/>
      </w:numPr>
    </w:pPr>
  </w:style>
  <w:style w:type="paragraph" w:customStyle="1" w:styleId="-3">
    <w:name w:val="таблица-лево"/>
    <w:basedOn w:val="a0"/>
    <w:link w:val="-4"/>
    <w:qFormat/>
    <w:locked/>
    <w:rsid w:val="00293F4E"/>
    <w:pPr>
      <w:spacing w:line="240" w:lineRule="auto"/>
      <w:jc w:val="left"/>
    </w:pPr>
  </w:style>
  <w:style w:type="character" w:customStyle="1" w:styleId="-4">
    <w:name w:val="таблица-лево Знак"/>
    <w:basedOn w:val="a2"/>
    <w:link w:val="-3"/>
    <w:rsid w:val="00293F4E"/>
    <w:rPr>
      <w:rFonts w:ascii="PT Serif" w:hAnsi="PT Serif"/>
      <w:sz w:val="24"/>
    </w:rPr>
  </w:style>
  <w:style w:type="paragraph" w:customStyle="1" w:styleId="af3">
    <w:name w:val="Обычный с отступом"/>
    <w:basedOn w:val="a0"/>
    <w:link w:val="af4"/>
    <w:qFormat/>
    <w:locked/>
    <w:rsid w:val="00212F4C"/>
    <w:pPr>
      <w:spacing w:line="348" w:lineRule="auto"/>
      <w:ind w:firstLine="709"/>
    </w:pPr>
  </w:style>
  <w:style w:type="character" w:customStyle="1" w:styleId="af4">
    <w:name w:val="Обычный с отступом Знак"/>
    <w:basedOn w:val="a2"/>
    <w:link w:val="af3"/>
    <w:locked/>
    <w:rsid w:val="00212F4C"/>
    <w:rPr>
      <w:rFonts w:ascii="PT Serif" w:hAnsi="PT Serif"/>
      <w:sz w:val="24"/>
    </w:rPr>
  </w:style>
  <w:style w:type="paragraph" w:customStyle="1" w:styleId="GostKeywords">
    <w:name w:val="GostKeywords"/>
    <w:basedOn w:val="a0"/>
    <w:link w:val="GostKeywords0"/>
    <w:qFormat/>
    <w:rsid w:val="00212F4C"/>
    <w:pPr>
      <w:spacing w:after="120" w:line="276" w:lineRule="auto"/>
      <w:contextualSpacing/>
    </w:pPr>
    <w:rPr>
      <w:caps/>
      <w:szCs w:val="24"/>
    </w:rPr>
  </w:style>
  <w:style w:type="character" w:customStyle="1" w:styleId="GostKeywords0">
    <w:name w:val="GostKeywords Знак"/>
    <w:basedOn w:val="a2"/>
    <w:link w:val="GostKeywords"/>
    <w:rsid w:val="00212F4C"/>
    <w:rPr>
      <w:rFonts w:ascii="PT Serif" w:hAnsi="PT Serif"/>
      <w:caps/>
      <w:sz w:val="24"/>
      <w:szCs w:val="24"/>
    </w:rPr>
  </w:style>
  <w:style w:type="paragraph" w:customStyle="1" w:styleId="af5">
    <w:name w:val="Обычный без интервала"/>
    <w:basedOn w:val="a0"/>
    <w:link w:val="af6"/>
    <w:qFormat/>
    <w:rsid w:val="00C14EAD"/>
    <w:pPr>
      <w:spacing w:line="240" w:lineRule="auto"/>
    </w:pPr>
    <w:rPr>
      <w:lang w:eastAsia="ja-JP"/>
    </w:rPr>
  </w:style>
  <w:style w:type="character" w:customStyle="1" w:styleId="af6">
    <w:name w:val="Обычный без интервала Знак"/>
    <w:basedOn w:val="a2"/>
    <w:link w:val="af5"/>
    <w:rsid w:val="00C14EAD"/>
    <w:rPr>
      <w:rFonts w:ascii="PT Serif" w:hAnsi="PT Serif"/>
      <w:sz w:val="24"/>
      <w:lang w:eastAsia="ja-JP"/>
    </w:rPr>
  </w:style>
  <w:style w:type="paragraph" w:customStyle="1" w:styleId="--">
    <w:name w:val="Обычный-центр-прописные"/>
    <w:basedOn w:val="-"/>
    <w:link w:val="--0"/>
    <w:qFormat/>
    <w:rsid w:val="00F5249F"/>
    <w:rPr>
      <w:caps/>
    </w:rPr>
  </w:style>
  <w:style w:type="paragraph" w:customStyle="1" w:styleId="af7">
    <w:name w:val="Название организации"/>
    <w:basedOn w:val="-"/>
    <w:link w:val="af8"/>
    <w:qFormat/>
    <w:rsid w:val="00F5249F"/>
    <w:pPr>
      <w:spacing w:line="276" w:lineRule="auto"/>
    </w:pPr>
  </w:style>
  <w:style w:type="character" w:customStyle="1" w:styleId="--0">
    <w:name w:val="Обычный-центр-прописные Знак"/>
    <w:basedOn w:val="-0"/>
    <w:link w:val="--"/>
    <w:rsid w:val="00F5249F"/>
    <w:rPr>
      <w:rFonts w:ascii="PT Serif" w:hAnsi="PT Serif"/>
      <w:caps/>
      <w:sz w:val="24"/>
    </w:rPr>
  </w:style>
  <w:style w:type="paragraph" w:customStyle="1" w:styleId="af9">
    <w:name w:val="Экземпляры"/>
    <w:basedOn w:val="a0"/>
    <w:link w:val="afa"/>
    <w:qFormat/>
    <w:rsid w:val="00F5249F"/>
    <w:pPr>
      <w:spacing w:before="60" w:line="240" w:lineRule="auto"/>
      <w:ind w:left="595" w:right="37" w:hanging="601"/>
      <w:jc w:val="right"/>
    </w:pPr>
    <w:rPr>
      <w:rFonts w:eastAsia="Calibri"/>
      <w:szCs w:val="24"/>
    </w:rPr>
  </w:style>
  <w:style w:type="character" w:customStyle="1" w:styleId="af8">
    <w:name w:val="Название организации Знак"/>
    <w:basedOn w:val="-0"/>
    <w:link w:val="af7"/>
    <w:rsid w:val="00F5249F"/>
    <w:rPr>
      <w:rFonts w:ascii="PT Serif" w:hAnsi="PT Serif"/>
      <w:sz w:val="24"/>
    </w:rPr>
  </w:style>
  <w:style w:type="paragraph" w:customStyle="1" w:styleId="afb">
    <w:name w:val="УДК"/>
    <w:basedOn w:val="a0"/>
    <w:link w:val="afc"/>
    <w:qFormat/>
    <w:rsid w:val="00F5249F"/>
    <w:pPr>
      <w:spacing w:line="276" w:lineRule="auto"/>
      <w:jc w:val="left"/>
    </w:pPr>
    <w:rPr>
      <w:szCs w:val="24"/>
    </w:rPr>
  </w:style>
  <w:style w:type="character" w:customStyle="1" w:styleId="afa">
    <w:name w:val="Экземпляры Знак"/>
    <w:basedOn w:val="a2"/>
    <w:link w:val="af9"/>
    <w:rsid w:val="00F5249F"/>
    <w:rPr>
      <w:rFonts w:ascii="PT Serif" w:eastAsia="Calibri" w:hAnsi="PT Serif"/>
      <w:sz w:val="24"/>
      <w:szCs w:val="24"/>
    </w:rPr>
  </w:style>
  <w:style w:type="paragraph" w:customStyle="1" w:styleId="afd">
    <w:name w:val="Подчеркивание"/>
    <w:basedOn w:val="a0"/>
    <w:rsid w:val="00CD7B42"/>
    <w:pPr>
      <w:tabs>
        <w:tab w:val="left" w:pos="2268"/>
      </w:tabs>
      <w:spacing w:line="240" w:lineRule="auto"/>
      <w:ind w:left="34"/>
      <w:jc w:val="left"/>
    </w:pPr>
    <w:rPr>
      <w:u w:val="single"/>
    </w:rPr>
  </w:style>
  <w:style w:type="character" w:customStyle="1" w:styleId="afc">
    <w:name w:val="УДК Знак"/>
    <w:basedOn w:val="a2"/>
    <w:link w:val="afb"/>
    <w:rsid w:val="00F5249F"/>
    <w:rPr>
      <w:rFonts w:ascii="PT Serif" w:hAnsi="PT Serif"/>
      <w:sz w:val="24"/>
      <w:szCs w:val="24"/>
    </w:rPr>
  </w:style>
  <w:style w:type="paragraph" w:customStyle="1" w:styleId="-5">
    <w:name w:val="Фамилии-по правому краю"/>
    <w:basedOn w:val="a0"/>
    <w:link w:val="-6"/>
    <w:qFormat/>
    <w:rsid w:val="00F5249F"/>
    <w:pPr>
      <w:spacing w:line="240" w:lineRule="auto"/>
      <w:ind w:left="34" w:hanging="1"/>
      <w:jc w:val="right"/>
    </w:pPr>
    <w:rPr>
      <w:szCs w:val="24"/>
    </w:rPr>
  </w:style>
  <w:style w:type="character" w:customStyle="1" w:styleId="-6">
    <w:name w:val="Фамилии-по правому краю Знак"/>
    <w:basedOn w:val="a2"/>
    <w:link w:val="-5"/>
    <w:rsid w:val="00F5249F"/>
    <w:rPr>
      <w:rFonts w:ascii="PT Serif" w:hAnsi="PT Serif"/>
      <w:sz w:val="24"/>
      <w:szCs w:val="24"/>
    </w:rPr>
  </w:style>
  <w:style w:type="character" w:styleId="HTML">
    <w:name w:val="HTML Typewriter"/>
    <w:basedOn w:val="a2"/>
    <w:uiPriority w:val="99"/>
    <w:semiHidden/>
    <w:unhideWhenUsed/>
    <w:rsid w:val="00C14EAD"/>
    <w:rPr>
      <w:rFonts w:ascii="PT Serif" w:hAnsi="PT Serif"/>
      <w:sz w:val="20"/>
      <w:szCs w:val="20"/>
    </w:rPr>
  </w:style>
  <w:style w:type="paragraph" w:styleId="afe">
    <w:name w:val="Subtitle"/>
    <w:basedOn w:val="a0"/>
    <w:next w:val="a0"/>
    <w:link w:val="aff"/>
    <w:qFormat/>
    <w:rsid w:val="00C14EAD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aff">
    <w:name w:val="Подзаголовок Знак"/>
    <w:basedOn w:val="a2"/>
    <w:link w:val="afe"/>
    <w:rsid w:val="00C14EAD"/>
    <w:rPr>
      <w:rFonts w:ascii="PT Serif" w:eastAsiaTheme="minorEastAsia" w:hAnsi="PT Serif" w:cstheme="minorBidi"/>
      <w:color w:val="5A5A5A" w:themeColor="text1" w:themeTint="A5"/>
      <w:spacing w:val="15"/>
      <w:sz w:val="22"/>
      <w:szCs w:val="22"/>
    </w:rPr>
  </w:style>
  <w:style w:type="paragraph" w:styleId="aff0">
    <w:name w:val="envelope address"/>
    <w:basedOn w:val="a0"/>
    <w:uiPriority w:val="99"/>
    <w:semiHidden/>
    <w:unhideWhenUsed/>
    <w:rsid w:val="00C14EAD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eastAsiaTheme="majorEastAsia" w:cstheme="majorBidi"/>
      <w:szCs w:val="24"/>
    </w:rPr>
  </w:style>
  <w:style w:type="paragraph" w:styleId="aff1">
    <w:name w:val="TOC Heading"/>
    <w:basedOn w:val="12"/>
    <w:next w:val="a0"/>
    <w:uiPriority w:val="39"/>
    <w:semiHidden/>
    <w:unhideWhenUsed/>
    <w:qFormat/>
    <w:rsid w:val="00C14EAD"/>
    <w:pPr>
      <w:keepLines/>
      <w:pageBreakBefore w:val="0"/>
      <w:numPr>
        <w:numId w:val="0"/>
      </w:numPr>
      <w:suppressAutoHyphens w:val="0"/>
      <w:spacing w:before="240" w:after="0"/>
      <w:outlineLvl w:val="9"/>
    </w:pPr>
    <w:rPr>
      <w:rFonts w:eastAsiaTheme="majorEastAsia" w:cstheme="majorBidi"/>
      <w:caps/>
      <w:color w:val="365F91" w:themeColor="accent1" w:themeShade="BF"/>
      <w:szCs w:val="32"/>
      <w:lang w:eastAsia="ru-RU"/>
    </w:rPr>
  </w:style>
  <w:style w:type="paragraph" w:styleId="aff2">
    <w:name w:val="toa heading"/>
    <w:basedOn w:val="a0"/>
    <w:next w:val="a0"/>
    <w:uiPriority w:val="99"/>
    <w:semiHidden/>
    <w:unhideWhenUsed/>
    <w:rsid w:val="00C14EAD"/>
    <w:rPr>
      <w:rFonts w:eastAsiaTheme="majorEastAsia" w:cstheme="majorBidi"/>
      <w:b/>
      <w:bCs/>
      <w:szCs w:val="24"/>
    </w:rPr>
  </w:style>
  <w:style w:type="paragraph" w:styleId="aff3">
    <w:name w:val="Normal (Web)"/>
    <w:basedOn w:val="a0"/>
    <w:uiPriority w:val="99"/>
    <w:semiHidden/>
    <w:unhideWhenUsed/>
    <w:rsid w:val="00C14EAD"/>
    <w:rPr>
      <w:szCs w:val="24"/>
    </w:rPr>
  </w:style>
  <w:style w:type="paragraph" w:styleId="aff4">
    <w:name w:val="Plain Text"/>
    <w:basedOn w:val="a0"/>
    <w:link w:val="aff5"/>
    <w:semiHidden/>
    <w:unhideWhenUsed/>
    <w:rsid w:val="00293F4E"/>
    <w:pPr>
      <w:spacing w:before="0" w:line="240" w:lineRule="auto"/>
    </w:pPr>
    <w:rPr>
      <w:sz w:val="21"/>
      <w:szCs w:val="21"/>
    </w:rPr>
  </w:style>
  <w:style w:type="character" w:customStyle="1" w:styleId="aff5">
    <w:name w:val="Текст Знак"/>
    <w:basedOn w:val="a2"/>
    <w:link w:val="aff4"/>
    <w:semiHidden/>
    <w:rsid w:val="00293F4E"/>
    <w:rPr>
      <w:rFonts w:ascii="PT Serif" w:hAnsi="PT Serif"/>
      <w:sz w:val="21"/>
      <w:szCs w:val="21"/>
    </w:rPr>
  </w:style>
  <w:style w:type="paragraph" w:styleId="aff6">
    <w:name w:val="Balloon Text"/>
    <w:basedOn w:val="a0"/>
    <w:link w:val="aff7"/>
    <w:semiHidden/>
    <w:unhideWhenUsed/>
    <w:rsid w:val="00293F4E"/>
    <w:pPr>
      <w:spacing w:before="0" w:line="240" w:lineRule="auto"/>
    </w:pPr>
    <w:rPr>
      <w:rFonts w:cs="Segoe UI"/>
      <w:sz w:val="18"/>
      <w:szCs w:val="18"/>
    </w:rPr>
  </w:style>
  <w:style w:type="character" w:customStyle="1" w:styleId="aff7">
    <w:name w:val="Текст выноски Знак"/>
    <w:basedOn w:val="a2"/>
    <w:link w:val="aff6"/>
    <w:semiHidden/>
    <w:rsid w:val="00293F4E"/>
    <w:rPr>
      <w:rFonts w:ascii="PT Serif" w:hAnsi="PT Serif" w:cs="Segoe UI"/>
      <w:sz w:val="18"/>
      <w:szCs w:val="18"/>
    </w:rPr>
  </w:style>
  <w:style w:type="paragraph" w:styleId="15">
    <w:name w:val="index 1"/>
    <w:basedOn w:val="a0"/>
    <w:next w:val="a0"/>
    <w:autoRedefine/>
    <w:uiPriority w:val="99"/>
    <w:semiHidden/>
    <w:unhideWhenUsed/>
    <w:rsid w:val="00293F4E"/>
    <w:pPr>
      <w:spacing w:before="0" w:line="240" w:lineRule="auto"/>
      <w:ind w:left="240" w:hanging="240"/>
    </w:pPr>
  </w:style>
  <w:style w:type="paragraph" w:styleId="aff8">
    <w:name w:val="index heading"/>
    <w:basedOn w:val="a0"/>
    <w:next w:val="15"/>
    <w:uiPriority w:val="99"/>
    <w:semiHidden/>
    <w:unhideWhenUsed/>
    <w:rsid w:val="00293F4E"/>
    <w:rPr>
      <w:rFonts w:eastAsiaTheme="majorEastAsia" w:cstheme="majorBidi"/>
      <w:b/>
      <w:bCs/>
    </w:rPr>
  </w:style>
  <w:style w:type="paragraph" w:styleId="aff9">
    <w:name w:val="Block Text"/>
    <w:basedOn w:val="a0"/>
    <w:uiPriority w:val="9"/>
    <w:semiHidden/>
    <w:unhideWhenUsed/>
    <w:qFormat/>
    <w:rsid w:val="00293F4E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eastAsiaTheme="minorEastAsia" w:cstheme="minorBidi"/>
      <w:i/>
      <w:iCs/>
      <w:color w:val="4F81BD" w:themeColor="accent1"/>
    </w:rPr>
  </w:style>
  <w:style w:type="paragraph" w:styleId="affa">
    <w:name w:val="Message Header"/>
    <w:basedOn w:val="a0"/>
    <w:link w:val="affb"/>
    <w:uiPriority w:val="99"/>
    <w:semiHidden/>
    <w:unhideWhenUsed/>
    <w:rsid w:val="00293F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134" w:hanging="1134"/>
    </w:pPr>
    <w:rPr>
      <w:rFonts w:eastAsiaTheme="majorEastAsia" w:cstheme="majorBidi"/>
      <w:szCs w:val="24"/>
    </w:rPr>
  </w:style>
  <w:style w:type="character" w:customStyle="1" w:styleId="affb">
    <w:name w:val="Шапка Знак"/>
    <w:basedOn w:val="a2"/>
    <w:link w:val="affa"/>
    <w:uiPriority w:val="99"/>
    <w:semiHidden/>
    <w:rsid w:val="00293F4E"/>
    <w:rPr>
      <w:rFonts w:ascii="PT Serif" w:eastAsiaTheme="majorEastAsia" w:hAnsi="PT Serif" w:cstheme="majorBidi"/>
      <w:sz w:val="24"/>
      <w:szCs w:val="24"/>
      <w:shd w:val="pct20" w:color="auto" w:fill="auto"/>
    </w:rPr>
  </w:style>
  <w:style w:type="paragraph" w:customStyle="1" w:styleId="UnnumberedHeading2">
    <w:name w:val="UnnumberedHeading2"/>
    <w:basedOn w:val="2"/>
    <w:qFormat/>
    <w:rsid w:val="006D09DF"/>
    <w:pPr>
      <w:numPr>
        <w:ilvl w:val="0"/>
        <w:numId w:val="0"/>
      </w:numPr>
      <w:jc w:val="center"/>
    </w:pPr>
  </w:style>
  <w:style w:type="paragraph" w:customStyle="1" w:styleId="CaptionedFigure">
    <w:name w:val="Captioned Figure"/>
    <w:basedOn w:val="Figure"/>
    <w:rsid w:val="00200C80"/>
    <w:pPr>
      <w:keepNext/>
      <w:tabs>
        <w:tab w:val="clear" w:pos="1134"/>
      </w:tabs>
      <w:spacing w:after="120"/>
    </w:pPr>
    <w:rPr>
      <w:rFonts w:eastAsiaTheme="minorHAnsi" w:cstheme="minorBidi"/>
      <w:noProof w:val="0"/>
      <w:szCs w:val="24"/>
      <w:lang w:val="en-US" w:eastAsia="en-US"/>
    </w:rPr>
  </w:style>
  <w:style w:type="paragraph" w:customStyle="1" w:styleId="ReferenceItem">
    <w:name w:val="ReferenceItem"/>
    <w:basedOn w:val="a1"/>
    <w:qFormat/>
    <w:rsid w:val="00471166"/>
    <w:pPr>
      <w:ind w:firstLine="706"/>
    </w:pPr>
  </w:style>
  <w:style w:type="table" w:customStyle="1" w:styleId="TableStyleAbbreviations">
    <w:name w:val="TableStyleAbbreviations"/>
    <w:basedOn w:val="a3"/>
    <w:uiPriority w:val="99"/>
    <w:rsid w:val="001F5996"/>
    <w:rPr>
      <w:sz w:val="24"/>
    </w:rPr>
    <w:tblPr/>
  </w:style>
  <w:style w:type="table" w:customStyle="1" w:styleId="TableStyleContributors">
    <w:name w:val="TableStyleContributors"/>
    <w:basedOn w:val="a3"/>
    <w:uiPriority w:val="99"/>
    <w:rsid w:val="0084100A"/>
    <w:rPr>
      <w:sz w:val="24"/>
    </w:rPr>
    <w:tblPr>
      <w:tblStyleRowBandSize w:val="1"/>
    </w:tblPr>
    <w:tcPr>
      <w:tcMar>
        <w:top w:w="57" w:type="dxa"/>
        <w:bottom w:w="170" w:type="dxa"/>
      </w:tcMar>
      <w:vAlign w:val="bottom"/>
    </w:tcPr>
  </w:style>
  <w:style w:type="table" w:customStyle="1" w:styleId="410">
    <w:name w:val="Таблица простая 41"/>
    <w:basedOn w:val="a3"/>
    <w:uiPriority w:val="44"/>
    <w:rsid w:val="001F599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numberedHeadingOne">
    <w:name w:val="UnnumberedHeadingOne"/>
    <w:rsid w:val="00332EBA"/>
    <w:rPr>
      <w:caps/>
    </w:rPr>
  </w:style>
  <w:style w:type="character" w:customStyle="1" w:styleId="AppendixHeadingOne">
    <w:name w:val="AppendixHeadingOne"/>
    <w:rsid w:val="00FB6D44"/>
    <w:rPr>
      <w:caps w:val="0"/>
    </w:rPr>
  </w:style>
  <w:style w:type="character" w:customStyle="1" w:styleId="UnnumberedHeadingTwo">
    <w:name w:val="UnnumberedHeadingTwo"/>
    <w:rsid w:val="000F5E5F"/>
    <w:rPr>
      <w:b/>
      <w:caps w:val="0"/>
      <w:smallCaps w:val="0"/>
    </w:rPr>
  </w:style>
  <w:style w:type="table" w:customStyle="1" w:styleId="16">
    <w:name w:val="Сетка таблицы1"/>
    <w:basedOn w:val="a3"/>
    <w:next w:val="ab"/>
    <w:uiPriority w:val="39"/>
    <w:rsid w:val="009F32A3"/>
    <w:rPr>
      <w:rFonts w:ascii="Calibri" w:eastAsia="Calibri" w:hAnsi="Calibr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3"/>
    <w:next w:val="ab"/>
    <w:uiPriority w:val="39"/>
    <w:rsid w:val="00976DEB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3"/>
    <w:next w:val="ab"/>
    <w:uiPriority w:val="39"/>
    <w:rsid w:val="00976DEB"/>
    <w:rPr>
      <w:rFonts w:ascii="Calibri" w:eastAsia="Calibri" w:hAnsi="Calibr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3"/>
    <w:next w:val="ab"/>
    <w:uiPriority w:val="39"/>
    <w:rsid w:val="00976DEB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3"/>
    <w:next w:val="ab"/>
    <w:uiPriority w:val="39"/>
    <w:rsid w:val="00E378D2"/>
    <w:rPr>
      <w:rFonts w:ascii="Calibri" w:eastAsia="Calibri" w:hAnsi="Calibr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eywordTok">
    <w:name w:val="KeywordTok"/>
    <w:basedOn w:val="VerbatimChar"/>
    <w:rsid w:val="00F54DAE"/>
    <w:rPr>
      <w:rFonts w:ascii="PT Mono" w:hAnsi="PT Mono"/>
      <w:b/>
      <w:i w:val="0"/>
      <w:color w:val="007020"/>
      <w:sz w:val="24"/>
    </w:rPr>
  </w:style>
  <w:style w:type="character" w:customStyle="1" w:styleId="DataTypeTok">
    <w:name w:val="DataTypeTok"/>
    <w:basedOn w:val="VerbatimChar"/>
    <w:rsid w:val="00F54DAE"/>
    <w:rPr>
      <w:rFonts w:ascii="PT Mono" w:hAnsi="PT Mono"/>
      <w:b w:val="0"/>
      <w:i w:val="0"/>
      <w:color w:val="902000"/>
      <w:sz w:val="24"/>
    </w:rPr>
  </w:style>
  <w:style w:type="character" w:customStyle="1" w:styleId="DecValTok">
    <w:name w:val="DecValTok"/>
    <w:basedOn w:val="VerbatimChar"/>
    <w:rsid w:val="00F54DAE"/>
    <w:rPr>
      <w:rFonts w:ascii="PT Mono" w:hAnsi="PT Mono"/>
      <w:b w:val="0"/>
      <w:i w:val="0"/>
      <w:color w:val="40A070"/>
      <w:sz w:val="24"/>
    </w:rPr>
  </w:style>
  <w:style w:type="character" w:customStyle="1" w:styleId="StringTok">
    <w:name w:val="StringTok"/>
    <w:basedOn w:val="VerbatimChar"/>
    <w:rsid w:val="00F54DAE"/>
    <w:rPr>
      <w:rFonts w:ascii="PT Mono" w:hAnsi="PT Mono"/>
      <w:b w:val="0"/>
      <w:i w:val="0"/>
      <w:color w:val="4070A0"/>
      <w:sz w:val="24"/>
    </w:rPr>
  </w:style>
  <w:style w:type="character" w:customStyle="1" w:styleId="VariableTok">
    <w:name w:val="VariableTok"/>
    <w:basedOn w:val="VerbatimChar"/>
    <w:rsid w:val="00F54DAE"/>
    <w:rPr>
      <w:rFonts w:ascii="PT Mono" w:hAnsi="PT Mono"/>
      <w:b w:val="0"/>
      <w:i w:val="0"/>
      <w:color w:val="19177C"/>
      <w:sz w:val="24"/>
    </w:rPr>
  </w:style>
  <w:style w:type="character" w:customStyle="1" w:styleId="ControlFlowTok">
    <w:name w:val="ControlFlowTok"/>
    <w:basedOn w:val="VerbatimChar"/>
    <w:rsid w:val="00F54DAE"/>
    <w:rPr>
      <w:rFonts w:ascii="PT Mono" w:hAnsi="PT Mono"/>
      <w:b/>
      <w:i w:val="0"/>
      <w:color w:val="007020"/>
      <w:sz w:val="24"/>
    </w:rPr>
  </w:style>
  <w:style w:type="character" w:customStyle="1" w:styleId="BuiltInTok">
    <w:name w:val="BuiltInTok"/>
    <w:basedOn w:val="VerbatimChar"/>
    <w:rsid w:val="00F54DAE"/>
    <w:rPr>
      <w:rFonts w:ascii="PT Mono" w:hAnsi="PT Mono"/>
      <w:b w:val="0"/>
      <w:i w:val="0"/>
      <w:sz w:val="24"/>
    </w:rPr>
  </w:style>
  <w:style w:type="character" w:customStyle="1" w:styleId="AttributeTok">
    <w:name w:val="AttributeTok"/>
    <w:basedOn w:val="VerbatimChar"/>
    <w:rsid w:val="00F54DAE"/>
    <w:rPr>
      <w:rFonts w:ascii="PT Mono" w:hAnsi="PT Mono"/>
      <w:b w:val="0"/>
      <w:i w:val="0"/>
      <w:color w:val="7D9029"/>
      <w:sz w:val="24"/>
    </w:rPr>
  </w:style>
  <w:style w:type="character" w:customStyle="1" w:styleId="NormalTok">
    <w:name w:val="NormalTok"/>
    <w:basedOn w:val="VerbatimChar"/>
    <w:rsid w:val="00F54DAE"/>
    <w:rPr>
      <w:rFonts w:ascii="PT Mono" w:hAnsi="PT Mono"/>
      <w:b w:val="0"/>
      <w:i w:val="0"/>
      <w:sz w:val="24"/>
    </w:rPr>
  </w:style>
  <w:style w:type="character" w:styleId="affc">
    <w:name w:val="Strong"/>
    <w:basedOn w:val="a2"/>
    <w:qFormat/>
    <w:rsid w:val="0043520E"/>
    <w:rPr>
      <w:b/>
      <w:bCs/>
    </w:rPr>
  </w:style>
  <w:style w:type="paragraph" w:customStyle="1" w:styleId="affd">
    <w:name w:val="Блок кода"/>
    <w:basedOn w:val="SourceCode"/>
    <w:link w:val="affe"/>
    <w:qFormat/>
    <w:rsid w:val="00FC4DEA"/>
    <w:rPr>
      <w:rFonts w:ascii="JetBrains Mono" w:hAnsi="JetBrains Mono"/>
      <w:sz w:val="24"/>
      <w:lang w:val="en-US"/>
    </w:rPr>
  </w:style>
  <w:style w:type="character" w:customStyle="1" w:styleId="affe">
    <w:name w:val="Блок кода Знак"/>
    <w:basedOn w:val="SourceCode0"/>
    <w:link w:val="affd"/>
    <w:rsid w:val="00FC4DEA"/>
    <w:rPr>
      <w:rFonts w:ascii="JetBrains Mono" w:hAnsi="JetBrains Mono" w:cs="Courier New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VV\LOCALS~1\Temp\Rar$DI72.860\&#1064;&#1072;&#1073;&#1083;&#1086;&#1085;%20&#1043;&#1054;&#1057;&#1058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E90C60-4504-4407-A4DA-3D8881FBD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ГОСТ.dot</Template>
  <TotalTime>24</TotalTime>
  <Pages>39</Pages>
  <Words>6004</Words>
  <Characters>34227</Characters>
  <Application>Microsoft Office Word</Application>
  <DocSecurity>0</DocSecurity>
  <Lines>285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Авиационная корпорация "Рубин"</Company>
  <LinksUpToDate>false</LinksUpToDate>
  <CharactersWithSpaces>40151</CharactersWithSpaces>
  <SharedDoc>false</SharedDoc>
  <HLinks>
    <vt:vector size="114" baseType="variant">
      <vt:variant>
        <vt:i4>1048625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_Toc486946707</vt:lpwstr>
      </vt:variant>
      <vt:variant>
        <vt:i4>1048625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_Toc486946706</vt:lpwstr>
      </vt:variant>
      <vt:variant>
        <vt:i4>1048625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_Toc486946705</vt:lpwstr>
      </vt:variant>
      <vt:variant>
        <vt:i4>1048625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_Toc486946704</vt:lpwstr>
      </vt:variant>
      <vt:variant>
        <vt:i4>1048625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_Toc486946703</vt:lpwstr>
      </vt:variant>
      <vt:variant>
        <vt:i4>1048625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_Toc486946702</vt:lpwstr>
      </vt:variant>
      <vt:variant>
        <vt:i4>1048625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_Toc486946701</vt:lpwstr>
      </vt:variant>
      <vt:variant>
        <vt:i4>1048625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_Toc486946700</vt:lpwstr>
      </vt:variant>
      <vt:variant>
        <vt:i4>1638448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_Toc486946699</vt:lpwstr>
      </vt:variant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_Toc486946698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_Toc486946697</vt:lpwstr>
      </vt:variant>
      <vt:variant>
        <vt:i4>1638448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_Toc486946696</vt:lpwstr>
      </vt:variant>
      <vt:variant>
        <vt:i4>1638448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_Toc486946695</vt:lpwstr>
      </vt:variant>
      <vt:variant>
        <vt:i4>1638448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_Toc486946694</vt:lpwstr>
      </vt:variant>
      <vt:variant>
        <vt:i4>1638448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_Toc486946693</vt:lpwstr>
      </vt:variant>
      <vt:variant>
        <vt:i4>1638448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_Toc486946692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_Toc486946691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_Toc486946690</vt:lpwstr>
      </vt:variant>
      <vt:variant>
        <vt:i4>1572912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_Toc486946689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dpavlov</dc:creator>
  <cp:keywords/>
  <dc:description/>
  <cp:lastModifiedBy>Petr</cp:lastModifiedBy>
  <cp:revision>29</cp:revision>
  <cp:lastPrinted>2020-04-30T20:57:00Z</cp:lastPrinted>
  <dcterms:created xsi:type="dcterms:W3CDTF">2020-04-30T20:38:00Z</dcterms:created>
  <dcterms:modified xsi:type="dcterms:W3CDTF">2020-05-01T11:28:00Z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омер документа">
    <vt:lpwstr>XXX-XXX-XXXX</vt:lpwstr>
  </property>
</Properties>
</file>